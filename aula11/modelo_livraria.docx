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8992B" w14:textId="77777777" w:rsidR="00300E90" w:rsidRDefault="00A56BE0" w:rsidP="00A56BE0">
      <w:r>
        <w:t>Serviço Nacional de Educação Industrial SENAI DF</w:t>
      </w:r>
    </w:p>
    <w:p w14:paraId="13C8C99C" w14:textId="0E3F5146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C2ABA">
        <w:rPr>
          <w:noProof/>
        </w:rPr>
        <w:t>6 de novembro de 2024</w:t>
      </w:r>
      <w:r>
        <w:fldChar w:fldCharType="end"/>
      </w:r>
    </w:p>
    <w:p w14:paraId="18EB27FC" w14:textId="77777777" w:rsidR="00A56BE0" w:rsidRDefault="00A56BE0" w:rsidP="00A56BE0">
      <w:r>
        <w:t>Anderson de Matos Guimarães</w:t>
      </w:r>
    </w:p>
    <w:p w14:paraId="1069BEE0" w14:textId="77777777" w:rsidR="00A56BE0" w:rsidRDefault="00A56BE0" w:rsidP="00A56BE0">
      <w:r>
        <w:t>Curso: Administrador de Banco de Dados</w:t>
      </w:r>
    </w:p>
    <w:p w14:paraId="43CC4010" w14:textId="77777777" w:rsidR="00A56BE0" w:rsidRDefault="00A56BE0" w:rsidP="00A56BE0">
      <w:r>
        <w:t>Professor: Ygor Rio Pardo Felix</w:t>
      </w:r>
    </w:p>
    <w:p w14:paraId="0DC2717E" w14:textId="77777777" w:rsidR="00A56BE0" w:rsidRDefault="00A56BE0" w:rsidP="00A56BE0">
      <w:r>
        <w:t>Turma: QUA.070.105</w:t>
      </w:r>
    </w:p>
    <w:p w14:paraId="7788B3C8" w14:textId="6170ADF6" w:rsidR="00A56BE0" w:rsidRDefault="00A237E2" w:rsidP="00A56BE0">
      <w:pPr>
        <w:pStyle w:val="Ttulo"/>
        <w:spacing w:before="360" w:after="360"/>
      </w:pPr>
      <w:r>
        <w:t>Atividade</w:t>
      </w:r>
    </w:p>
    <w:p w14:paraId="1611AAF2" w14:textId="78C65E39" w:rsidR="00A237E2" w:rsidRDefault="00A237E2" w:rsidP="00A237E2">
      <w:r>
        <w:t xml:space="preserve">A atividade a seguir deve ser realizada no </w:t>
      </w:r>
      <w:proofErr w:type="spellStart"/>
      <w:r>
        <w:t>BrModelo</w:t>
      </w:r>
      <w:proofErr w:type="spellEnd"/>
      <w:r>
        <w:t>. Após a construção do diagrama crie as respectivas tabelas, representadas pelas entidades, no Excel com 5 registros cada uma. Com o intuito de fortalecer o entendimento sobre a relação entre os dados no banco de dados.</w:t>
      </w:r>
    </w:p>
    <w:p w14:paraId="73DEEF48" w14:textId="0DDB4A03" w:rsidR="00A237E2" w:rsidRDefault="00A237E2" w:rsidP="00A237E2">
      <w:r>
        <w:t xml:space="preserve">Considere o banco de dados de uma livraria. Utilize as regras a seguir para modelar seu Banco de Dados: </w:t>
      </w:r>
    </w:p>
    <w:p w14:paraId="5D543770" w14:textId="3E96C64A" w:rsidR="00A237E2" w:rsidRDefault="00A237E2" w:rsidP="00A237E2">
      <w:r>
        <w:t xml:space="preserve">1. Deve possuir um cadastro de clientes. </w:t>
      </w:r>
    </w:p>
    <w:p w14:paraId="5BCA0640" w14:textId="5091C71F" w:rsidR="00A237E2" w:rsidRDefault="00A237E2" w:rsidP="00A237E2">
      <w:r>
        <w:t xml:space="preserve">2. Sobre cada cliente, é importante manter um endereço, nome, um telefone pessoal e outro telefone residencial, CPF e lista dos livros que este cliente já comprou. Para cada compra, é importante guardar a data em que esta foi realizada. </w:t>
      </w:r>
    </w:p>
    <w:p w14:paraId="11AC73C9" w14:textId="64C89790" w:rsidR="00A237E2" w:rsidRDefault="00A237E2" w:rsidP="00A237E2">
      <w:r>
        <w:t xml:space="preserve">3. Um cliente pode comprar muitos livros. Um livro pode ser vendido para mais de um cliente pois geralmente há vários livros de estoque. </w:t>
      </w:r>
    </w:p>
    <w:p w14:paraId="529D7504" w14:textId="6010BD9A" w:rsidR="00A237E2" w:rsidRDefault="00A237E2" w:rsidP="00A237E2">
      <w:r>
        <w:t xml:space="preserve">4. A editora vai fornecer os livros. </w:t>
      </w:r>
    </w:p>
    <w:p w14:paraId="6D4D56AB" w14:textId="78E7408A" w:rsidR="00A237E2" w:rsidRDefault="00A237E2" w:rsidP="00A237E2">
      <w:r>
        <w:t xml:space="preserve">5. Sobre as editoras, precisa de seu código, endereço, nome, telefone de contato, e-mail, e o nome de seu gerente. </w:t>
      </w:r>
    </w:p>
    <w:p w14:paraId="44C22E62" w14:textId="2850CB5F" w:rsidR="00A237E2" w:rsidRDefault="00A237E2" w:rsidP="00A237E2">
      <w:r>
        <w:t xml:space="preserve">6. Cada cliente tem um código, único. </w:t>
      </w:r>
    </w:p>
    <w:p w14:paraId="3ACEB213" w14:textId="6B58B7B0" w:rsidR="00A237E2" w:rsidRDefault="00A237E2" w:rsidP="00A237E2">
      <w:r>
        <w:t>7. Deve-se manter um cadastro sobre cada livro na livraria. Para cada livro, é importante armazenar o nome do autor, assunto, editora, ISBN e a quantidade dos livros em estoque.</w:t>
      </w:r>
    </w:p>
    <w:p w14:paraId="458BCF73" w14:textId="3A278D66" w:rsidR="00B2030C" w:rsidRDefault="00B2030C" w:rsidP="00B2030C">
      <w:pPr>
        <w:pStyle w:val="Ttulo1"/>
        <w:spacing w:before="360" w:after="360"/>
      </w:pPr>
      <w:r>
        <w:lastRenderedPageBreak/>
        <w:t>diagrama entidade relacionamento</w:t>
      </w:r>
    </w:p>
    <w:p w14:paraId="1A685261" w14:textId="6BE44006" w:rsidR="00B2030C" w:rsidRPr="00B2030C" w:rsidRDefault="008576D8" w:rsidP="00B2030C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2E791573" wp14:editId="66611DE9">
            <wp:extent cx="5760085" cy="3232150"/>
            <wp:effectExtent l="0" t="0" r="0" b="6350"/>
            <wp:docPr id="310451277" name="Imagem 3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51277" name="Imagem 3" descr="Diagrama, Desenho técn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4C81" w14:textId="0024A5BF" w:rsidR="00A237E2" w:rsidRDefault="005B6973" w:rsidP="005B6973">
      <w:pPr>
        <w:pStyle w:val="Ttulo1"/>
        <w:spacing w:before="360" w:after="360"/>
      </w:pPr>
      <w:r>
        <w:t>tabelas de relacionamento</w:t>
      </w:r>
    </w:p>
    <w:p w14:paraId="18F73D6C" w14:textId="3A3D4F2A" w:rsidR="005B6973" w:rsidRDefault="00DC2ABA" w:rsidP="00DC2ABA">
      <w:pPr>
        <w:pStyle w:val="Imagem"/>
        <w:spacing w:before="240" w:after="240"/>
      </w:pPr>
      <w:r w:rsidRPr="00DC2ABA">
        <w:drawing>
          <wp:inline distT="0" distB="0" distL="0" distR="0" wp14:anchorId="5D12DF70" wp14:editId="612FE1B1">
            <wp:extent cx="5760085" cy="2682240"/>
            <wp:effectExtent l="0" t="0" r="0" b="3810"/>
            <wp:docPr id="250446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628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0C89" w14:textId="39D0AC19" w:rsidR="00DC2ABA" w:rsidRDefault="009702B9" w:rsidP="00DC2ABA">
      <w:pPr>
        <w:pStyle w:val="Imagem"/>
        <w:spacing w:before="240" w:after="240"/>
      </w:pPr>
      <w:r>
        <w:rPr>
          <w:noProof/>
        </w:rPr>
        <w:lastRenderedPageBreak/>
        <w:drawing>
          <wp:inline distT="0" distB="0" distL="0" distR="0" wp14:anchorId="74DC9048" wp14:editId="3D9A95B1">
            <wp:extent cx="5760000" cy="4221699"/>
            <wp:effectExtent l="0" t="0" r="0" b="7620"/>
            <wp:docPr id="66684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1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72BAA" w14:textId="5C0A4A29" w:rsidR="00356930" w:rsidRDefault="00356930" w:rsidP="00DC2ABA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787E9FC5" wp14:editId="572B75E7">
            <wp:extent cx="5760000" cy="1964511"/>
            <wp:effectExtent l="0" t="0" r="0" b="0"/>
            <wp:docPr id="15670644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964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81729" w14:textId="7BDFC87F" w:rsidR="00356930" w:rsidRPr="005B6973" w:rsidRDefault="008576D8" w:rsidP="00DC2ABA">
      <w:pPr>
        <w:pStyle w:val="Imagem"/>
        <w:spacing w:before="240" w:after="240"/>
      </w:pPr>
      <w:r w:rsidRPr="008576D8">
        <w:drawing>
          <wp:inline distT="0" distB="0" distL="0" distR="0" wp14:anchorId="531BA626" wp14:editId="7A1C2CBE">
            <wp:extent cx="4105848" cy="1143160"/>
            <wp:effectExtent l="0" t="0" r="0" b="0"/>
            <wp:docPr id="12506900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90019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930" w:rsidRPr="005B6973" w:rsidSect="00A56BE0">
      <w:headerReference w:type="default" r:id="rId12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A1F84" w14:textId="77777777" w:rsidR="000767CB" w:rsidRDefault="000767CB" w:rsidP="00A56BE0">
      <w:pPr>
        <w:spacing w:line="240" w:lineRule="auto"/>
      </w:pPr>
      <w:r>
        <w:separator/>
      </w:r>
    </w:p>
  </w:endnote>
  <w:endnote w:type="continuationSeparator" w:id="0">
    <w:p w14:paraId="2445E2CE" w14:textId="77777777" w:rsidR="000767CB" w:rsidRDefault="000767CB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90743" w14:textId="77777777" w:rsidR="000767CB" w:rsidRDefault="000767CB" w:rsidP="00A56BE0">
      <w:pPr>
        <w:spacing w:line="240" w:lineRule="auto"/>
      </w:pPr>
      <w:r>
        <w:separator/>
      </w:r>
    </w:p>
  </w:footnote>
  <w:footnote w:type="continuationSeparator" w:id="0">
    <w:p w14:paraId="4EA1974B" w14:textId="77777777" w:rsidR="000767CB" w:rsidRDefault="000767CB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4752C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7B0353FA" wp14:editId="49B99C69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1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2"/>
    <w:rsid w:val="000767CB"/>
    <w:rsid w:val="00146BA1"/>
    <w:rsid w:val="0019642E"/>
    <w:rsid w:val="00251628"/>
    <w:rsid w:val="00300E90"/>
    <w:rsid w:val="00356930"/>
    <w:rsid w:val="005B6973"/>
    <w:rsid w:val="007057A9"/>
    <w:rsid w:val="008576D8"/>
    <w:rsid w:val="008A67CA"/>
    <w:rsid w:val="008E6982"/>
    <w:rsid w:val="009702B9"/>
    <w:rsid w:val="00A2314D"/>
    <w:rsid w:val="00A237E2"/>
    <w:rsid w:val="00A56BE0"/>
    <w:rsid w:val="00A8543C"/>
    <w:rsid w:val="00B2030C"/>
    <w:rsid w:val="00B75A4D"/>
    <w:rsid w:val="00BB78D8"/>
    <w:rsid w:val="00BC2B3E"/>
    <w:rsid w:val="00C40CDD"/>
    <w:rsid w:val="00DC2ABA"/>
    <w:rsid w:val="00EB2119"/>
    <w:rsid w:val="00FA03FF"/>
    <w:rsid w:val="00F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CD98E0"/>
  <w15:chartTrackingRefBased/>
  <w15:docId w15:val="{19D56B55-9084-4CC8-9E61-BFC13107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133</TotalTime>
  <Pages>3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9</cp:revision>
  <dcterms:created xsi:type="dcterms:W3CDTF">2024-11-04T17:23:00Z</dcterms:created>
  <dcterms:modified xsi:type="dcterms:W3CDTF">2024-11-06T15:14:00Z</dcterms:modified>
</cp:coreProperties>
</file>