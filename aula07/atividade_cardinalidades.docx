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2C634" w14:textId="77777777" w:rsidR="00300E90" w:rsidRDefault="00A56BE0" w:rsidP="00A56BE0">
      <w:r>
        <w:t>Serviço Nacional de Educação Industrial SENAI DF</w:t>
      </w:r>
    </w:p>
    <w:p w14:paraId="1E2A7ECD" w14:textId="5024FDA0" w:rsidR="00A56BE0" w:rsidRDefault="00A56BE0" w:rsidP="00A56BE0">
      <w:r>
        <w:t xml:space="preserve">Brasília, </w:t>
      </w:r>
      <w:r>
        <w:fldChar w:fldCharType="begin"/>
      </w:r>
      <w:r>
        <w:instrText xml:space="preserve"> TIME \@ "d' de 'MMMM' de 'yyyy" </w:instrText>
      </w:r>
      <w:r>
        <w:fldChar w:fldCharType="separate"/>
      </w:r>
      <w:r w:rsidR="003D283B">
        <w:rPr>
          <w:noProof/>
        </w:rPr>
        <w:t>29 de outubro de 2024</w:t>
      </w:r>
      <w:r>
        <w:fldChar w:fldCharType="end"/>
      </w:r>
    </w:p>
    <w:p w14:paraId="5F4F4401" w14:textId="77777777" w:rsidR="00A56BE0" w:rsidRDefault="00A56BE0" w:rsidP="00A56BE0">
      <w:r>
        <w:t>Anderson de Matos Guimarães</w:t>
      </w:r>
    </w:p>
    <w:p w14:paraId="7EF0C9C7" w14:textId="77777777" w:rsidR="00A56BE0" w:rsidRDefault="00A56BE0" w:rsidP="00A56BE0">
      <w:r>
        <w:t>Curso: Administrador de Banco de Dados</w:t>
      </w:r>
    </w:p>
    <w:p w14:paraId="7679DB50" w14:textId="77777777" w:rsidR="00A56BE0" w:rsidRDefault="00A56BE0" w:rsidP="00A56BE0">
      <w:r>
        <w:t>Professor: Ygor Rio Pardo Felix</w:t>
      </w:r>
    </w:p>
    <w:p w14:paraId="3BDF8E5D" w14:textId="77777777" w:rsidR="00A56BE0" w:rsidRDefault="00A56BE0" w:rsidP="00A56BE0">
      <w:r>
        <w:t>Turma: QUA.070.105</w:t>
      </w:r>
    </w:p>
    <w:p w14:paraId="0A655AD5" w14:textId="0209E14B" w:rsidR="00A56BE0" w:rsidRDefault="00C56A27" w:rsidP="00A56BE0">
      <w:pPr>
        <w:pStyle w:val="Ttulo"/>
        <w:spacing w:before="360" w:after="360"/>
      </w:pPr>
      <w:r>
        <w:t>ATIVIDADES CARDINALIDADE</w:t>
      </w:r>
    </w:p>
    <w:p w14:paraId="6A59C40E" w14:textId="77777777" w:rsidR="00C56A27" w:rsidRDefault="00C56A27" w:rsidP="00C56A27">
      <w:pPr>
        <w:pStyle w:val="Ttulo1"/>
        <w:spacing w:before="360" w:after="360"/>
      </w:pPr>
      <w:r>
        <w:t>Exercício 1</w:t>
      </w:r>
    </w:p>
    <w:p w14:paraId="10C332EB" w14:textId="56C7DD17" w:rsidR="00C56A27" w:rsidRDefault="00C56A27" w:rsidP="00C56A27">
      <w:r>
        <w:t>Um professor pode ensinar um</w:t>
      </w:r>
      <w:r>
        <w:t>a</w:t>
      </w:r>
      <w:r>
        <w:t xml:space="preserve"> ou várias disciplinas, e cada disciplina pode ser ensinada por um ou mais professores.</w:t>
      </w:r>
    </w:p>
    <w:p w14:paraId="2B850F14" w14:textId="65464DB2" w:rsidR="00C56A27" w:rsidRDefault="00C56A27" w:rsidP="00C56A27">
      <w:pPr>
        <w:pStyle w:val="Imagem"/>
        <w:spacing w:before="240" w:after="240"/>
      </w:pPr>
      <w:r>
        <w:rPr>
          <w:noProof/>
        </w:rPr>
        <w:drawing>
          <wp:inline distT="0" distB="0" distL="0" distR="0" wp14:anchorId="551F9502" wp14:editId="71486B50">
            <wp:extent cx="5760085" cy="20986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3D8EB" w14:textId="77777777" w:rsidR="00286E68" w:rsidRDefault="00286E68">
      <w:pPr>
        <w:spacing w:after="160" w:line="259" w:lineRule="auto"/>
        <w:jc w:val="left"/>
        <w:rPr>
          <w:rFonts w:eastAsiaTheme="majorEastAsia" w:cstheme="majorBidi"/>
          <w:b/>
          <w:caps/>
          <w:szCs w:val="32"/>
        </w:rPr>
      </w:pPr>
      <w:r>
        <w:br w:type="page"/>
      </w:r>
    </w:p>
    <w:p w14:paraId="2AA04477" w14:textId="37265E7E" w:rsidR="00C56A27" w:rsidRDefault="00C56A27" w:rsidP="00C56A27">
      <w:pPr>
        <w:pStyle w:val="Ttulo1"/>
        <w:spacing w:before="360" w:after="360"/>
      </w:pPr>
      <w:r>
        <w:lastRenderedPageBreak/>
        <w:t>Exercício 2</w:t>
      </w:r>
    </w:p>
    <w:p w14:paraId="616F46AC" w14:textId="0249C0EC" w:rsidR="00C56A27" w:rsidRDefault="00C56A27" w:rsidP="00C56A27">
      <w:r>
        <w:t>Um cliente pode fazer nenhum ou vários pedidos, e cada pedido é feito por apenas um cliente.</w:t>
      </w:r>
    </w:p>
    <w:p w14:paraId="627ABDBA" w14:textId="0EB614B2" w:rsidR="00C56A27" w:rsidRDefault="00651A4E" w:rsidP="00C56A27">
      <w:pPr>
        <w:pStyle w:val="Imagem"/>
        <w:spacing w:before="240" w:after="240"/>
      </w:pPr>
      <w:r>
        <w:rPr>
          <w:noProof/>
        </w:rPr>
        <w:drawing>
          <wp:inline distT="0" distB="0" distL="0" distR="0" wp14:anchorId="7A449959" wp14:editId="28FC7ABC">
            <wp:extent cx="5760085" cy="243332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CDB73" w14:textId="77777777" w:rsidR="00C56A27" w:rsidRDefault="00C56A27" w:rsidP="00C56A27">
      <w:pPr>
        <w:pStyle w:val="Ttulo1"/>
        <w:spacing w:before="360" w:after="360"/>
      </w:pPr>
      <w:r>
        <w:t>Exercício 3</w:t>
      </w:r>
    </w:p>
    <w:p w14:paraId="609B7E1A" w14:textId="77777777" w:rsidR="00C56A27" w:rsidRDefault="00C56A27" w:rsidP="00C56A27">
      <w:r>
        <w:t>Um autor pode escrever um ou vários livros, e um livro pode ter um ou mais autores.</w:t>
      </w:r>
    </w:p>
    <w:p w14:paraId="4841958B" w14:textId="2A30C821" w:rsidR="00C56A27" w:rsidRDefault="00651A4E" w:rsidP="00651A4E">
      <w:pPr>
        <w:pStyle w:val="Imagem"/>
        <w:spacing w:before="240" w:after="240"/>
      </w:pPr>
      <w:r>
        <w:rPr>
          <w:noProof/>
        </w:rPr>
        <w:drawing>
          <wp:inline distT="0" distB="0" distL="0" distR="0" wp14:anchorId="2C7A6B23" wp14:editId="4836C74B">
            <wp:extent cx="5760085" cy="19888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DA66C" w14:textId="77777777" w:rsidR="00286E68" w:rsidRDefault="00286E68">
      <w:pPr>
        <w:spacing w:after="160" w:line="259" w:lineRule="auto"/>
        <w:jc w:val="left"/>
        <w:rPr>
          <w:rFonts w:eastAsiaTheme="majorEastAsia" w:cstheme="majorBidi"/>
          <w:b/>
          <w:caps/>
          <w:szCs w:val="32"/>
        </w:rPr>
      </w:pPr>
      <w:r>
        <w:br w:type="page"/>
      </w:r>
    </w:p>
    <w:p w14:paraId="1712D721" w14:textId="0F592DC5" w:rsidR="00C56A27" w:rsidRDefault="00C56A27" w:rsidP="00C56A27">
      <w:pPr>
        <w:pStyle w:val="Ttulo1"/>
        <w:spacing w:before="360" w:after="360"/>
      </w:pPr>
      <w:r>
        <w:lastRenderedPageBreak/>
        <w:t>Exercício 4</w:t>
      </w:r>
    </w:p>
    <w:p w14:paraId="48D3DA77" w14:textId="77777777" w:rsidR="00C56A27" w:rsidRDefault="00C56A27" w:rsidP="00C56A27">
      <w:r>
        <w:t>Um departamento pode ter um ou vários funcionários, e cada funcionário pertence a apenas um departamento.</w:t>
      </w:r>
    </w:p>
    <w:p w14:paraId="0270DA08" w14:textId="25D0F904" w:rsidR="00C56A27" w:rsidRDefault="00651A4E" w:rsidP="00651A4E">
      <w:pPr>
        <w:pStyle w:val="Imagem"/>
        <w:spacing w:before="240" w:after="240"/>
      </w:pPr>
      <w:r>
        <w:rPr>
          <w:noProof/>
        </w:rPr>
        <w:drawing>
          <wp:inline distT="0" distB="0" distL="0" distR="0" wp14:anchorId="5CEDD64F" wp14:editId="371B385F">
            <wp:extent cx="5760085" cy="2094230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0D5E" w14:textId="77777777" w:rsidR="00C56A27" w:rsidRDefault="00C56A27" w:rsidP="00C56A27">
      <w:pPr>
        <w:pStyle w:val="Ttulo1"/>
        <w:spacing w:before="360" w:after="360"/>
      </w:pPr>
      <w:r>
        <w:t>Exercício 5</w:t>
      </w:r>
    </w:p>
    <w:p w14:paraId="5F32AC49" w14:textId="77777777" w:rsidR="00C56A27" w:rsidRDefault="00C56A27" w:rsidP="00C56A27">
      <w:r>
        <w:t>Um evento pode ter vários participantes, e um participante pode se inscrever em vários eventos.</w:t>
      </w:r>
    </w:p>
    <w:p w14:paraId="360854E5" w14:textId="58A26709" w:rsidR="00C56A27" w:rsidRDefault="00A0366E" w:rsidP="00651A4E">
      <w:pPr>
        <w:pStyle w:val="Imagem"/>
        <w:spacing w:before="240" w:after="240"/>
      </w:pPr>
      <w:r>
        <w:rPr>
          <w:noProof/>
        </w:rPr>
        <w:drawing>
          <wp:inline distT="0" distB="0" distL="0" distR="0" wp14:anchorId="6957B123" wp14:editId="3F34C5A6">
            <wp:extent cx="5760085" cy="206184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E8D8C" w14:textId="77777777" w:rsidR="00286E68" w:rsidRDefault="00286E68">
      <w:pPr>
        <w:spacing w:after="160" w:line="259" w:lineRule="auto"/>
        <w:jc w:val="left"/>
        <w:rPr>
          <w:rFonts w:eastAsiaTheme="majorEastAsia" w:cstheme="majorBidi"/>
          <w:b/>
          <w:caps/>
          <w:szCs w:val="32"/>
        </w:rPr>
      </w:pPr>
      <w:r>
        <w:br w:type="page"/>
      </w:r>
    </w:p>
    <w:p w14:paraId="78ADB000" w14:textId="1CD3A285" w:rsidR="00C56A27" w:rsidRDefault="00C56A27" w:rsidP="00C56A27">
      <w:pPr>
        <w:pStyle w:val="Ttulo1"/>
        <w:spacing w:before="360" w:after="360"/>
      </w:pPr>
      <w:r>
        <w:lastRenderedPageBreak/>
        <w:t>Exercício 6</w:t>
      </w:r>
    </w:p>
    <w:p w14:paraId="3A45F5E6" w14:textId="77777777" w:rsidR="00C56A27" w:rsidRDefault="00C56A27" w:rsidP="00C56A27">
      <w:r>
        <w:t>Um diretor dirige no máximo um departamento. Um departamento tem no máximo um diretor.</w:t>
      </w:r>
    </w:p>
    <w:p w14:paraId="28F742CF" w14:textId="2414472A" w:rsidR="00C56A27" w:rsidRDefault="00A0366E" w:rsidP="00A0366E">
      <w:pPr>
        <w:pStyle w:val="Imagem"/>
        <w:spacing w:before="240" w:after="240"/>
      </w:pPr>
      <w:r>
        <w:rPr>
          <w:noProof/>
        </w:rPr>
        <w:drawing>
          <wp:inline distT="0" distB="0" distL="0" distR="0" wp14:anchorId="38FAE036" wp14:editId="5410091A">
            <wp:extent cx="5760085" cy="20415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D944" w14:textId="77777777" w:rsidR="00C56A27" w:rsidRDefault="00C56A27" w:rsidP="00C56A27">
      <w:pPr>
        <w:pStyle w:val="Ttulo1"/>
        <w:spacing w:before="360" w:after="360"/>
      </w:pPr>
      <w:r>
        <w:t>Exercício 7</w:t>
      </w:r>
    </w:p>
    <w:p w14:paraId="70FDC5EA" w14:textId="5A76BDD7" w:rsidR="00C56A27" w:rsidRDefault="00C56A27" w:rsidP="00C56A27">
      <w:r>
        <w:t>Uma equipe é composta por vários jogadores.</w:t>
      </w:r>
      <w:r>
        <w:t xml:space="preserve"> </w:t>
      </w:r>
      <w:r>
        <w:t>Um jogador joga apenas em uma equipe.</w:t>
      </w:r>
    </w:p>
    <w:p w14:paraId="529E9566" w14:textId="7B4D2FFB" w:rsidR="00C56A27" w:rsidRDefault="00A0366E" w:rsidP="00A0366E">
      <w:pPr>
        <w:pStyle w:val="Imagem"/>
        <w:spacing w:before="240" w:after="240"/>
      </w:pPr>
      <w:r>
        <w:rPr>
          <w:noProof/>
        </w:rPr>
        <w:drawing>
          <wp:inline distT="0" distB="0" distL="0" distR="0" wp14:anchorId="5B36A9F1" wp14:editId="30487DFD">
            <wp:extent cx="5760085" cy="229489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8098F" w14:textId="77777777" w:rsidR="00286E68" w:rsidRDefault="00286E68">
      <w:pPr>
        <w:spacing w:after="160" w:line="259" w:lineRule="auto"/>
        <w:jc w:val="left"/>
        <w:rPr>
          <w:rFonts w:eastAsiaTheme="majorEastAsia" w:cstheme="majorBidi"/>
          <w:b/>
          <w:caps/>
          <w:szCs w:val="32"/>
        </w:rPr>
      </w:pPr>
      <w:r>
        <w:br w:type="page"/>
      </w:r>
    </w:p>
    <w:p w14:paraId="28D63968" w14:textId="3D9D0791" w:rsidR="00C56A27" w:rsidRDefault="00C56A27" w:rsidP="00C56A27">
      <w:pPr>
        <w:pStyle w:val="Ttulo1"/>
        <w:spacing w:before="360" w:after="360"/>
      </w:pPr>
      <w:r>
        <w:lastRenderedPageBreak/>
        <w:t>Exercício 8</w:t>
      </w:r>
    </w:p>
    <w:p w14:paraId="3D650BF8" w14:textId="68161AFD" w:rsidR="00C56A27" w:rsidRDefault="00C56A27" w:rsidP="00C56A27">
      <w:r>
        <w:t>Um filme pode ter vários atores, e um ator pode participar de vários filmes.</w:t>
      </w:r>
    </w:p>
    <w:p w14:paraId="688903FB" w14:textId="561BC16A" w:rsidR="00C56A27" w:rsidRDefault="00286E68" w:rsidP="00A0366E">
      <w:pPr>
        <w:pStyle w:val="Imagem"/>
        <w:spacing w:before="240" w:after="240"/>
      </w:pPr>
      <w:r>
        <w:rPr>
          <w:noProof/>
        </w:rPr>
        <w:drawing>
          <wp:inline distT="0" distB="0" distL="0" distR="0" wp14:anchorId="01D7D05C" wp14:editId="11AD1361">
            <wp:extent cx="5760085" cy="2456815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A9AAF" w14:textId="77777777" w:rsidR="00C56A27" w:rsidRDefault="00C56A27" w:rsidP="00C56A27">
      <w:pPr>
        <w:pStyle w:val="Ttulo1"/>
        <w:spacing w:before="360" w:after="360"/>
      </w:pPr>
      <w:r>
        <w:t>Exercício 09</w:t>
      </w:r>
    </w:p>
    <w:p w14:paraId="73BD17FE" w14:textId="77777777" w:rsidR="00C56A27" w:rsidRDefault="00C56A27" w:rsidP="00C56A27">
      <w:r>
        <w:t>Um músico pode compor várias músicas, e uma música pode ser composta por um ou mais músicos.</w:t>
      </w:r>
    </w:p>
    <w:p w14:paraId="384E652F" w14:textId="5486ADA7" w:rsidR="00C56A27" w:rsidRDefault="00286E68" w:rsidP="00286E68">
      <w:pPr>
        <w:pStyle w:val="Imagem"/>
        <w:spacing w:before="240" w:after="240"/>
      </w:pPr>
      <w:r>
        <w:rPr>
          <w:noProof/>
        </w:rPr>
        <w:drawing>
          <wp:inline distT="0" distB="0" distL="0" distR="0" wp14:anchorId="4DC0B037" wp14:editId="10A99DF3">
            <wp:extent cx="5760085" cy="2513330"/>
            <wp:effectExtent l="0" t="0" r="0" b="12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A293E" w14:textId="77777777" w:rsidR="00286E68" w:rsidRDefault="00286E68">
      <w:pPr>
        <w:spacing w:after="160" w:line="259" w:lineRule="auto"/>
        <w:jc w:val="left"/>
        <w:rPr>
          <w:rFonts w:eastAsiaTheme="majorEastAsia" w:cstheme="majorBidi"/>
          <w:b/>
          <w:caps/>
          <w:szCs w:val="32"/>
        </w:rPr>
      </w:pPr>
      <w:r>
        <w:br w:type="page"/>
      </w:r>
    </w:p>
    <w:p w14:paraId="328C83EE" w14:textId="7FD9060D" w:rsidR="00C56A27" w:rsidRDefault="00C56A27" w:rsidP="00C56A27">
      <w:pPr>
        <w:pStyle w:val="Ttulo1"/>
        <w:spacing w:before="360" w:after="360"/>
      </w:pPr>
      <w:r>
        <w:lastRenderedPageBreak/>
        <w:t>Exercício 10</w:t>
      </w:r>
    </w:p>
    <w:p w14:paraId="50149D89" w14:textId="561D2BD9" w:rsidR="00C56A27" w:rsidRDefault="00C56A27" w:rsidP="00C56A27">
      <w:r>
        <w:t>Um estudante pode se matricular em várias turmas, e cada turma pode ter vários estudantes.</w:t>
      </w:r>
    </w:p>
    <w:p w14:paraId="382802FE" w14:textId="285E1329" w:rsidR="00286E68" w:rsidRPr="00C56A27" w:rsidRDefault="00286E68" w:rsidP="00286E68">
      <w:pPr>
        <w:pStyle w:val="Imagem"/>
        <w:spacing w:before="240" w:after="240"/>
      </w:pPr>
      <w:r>
        <w:rPr>
          <w:noProof/>
        </w:rPr>
        <w:drawing>
          <wp:inline distT="0" distB="0" distL="0" distR="0" wp14:anchorId="3C11CE5B" wp14:editId="22F3D903">
            <wp:extent cx="5760085" cy="256159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6E68" w:rsidRPr="00C56A27" w:rsidSect="00A56BE0">
      <w:headerReference w:type="default" r:id="rId17"/>
      <w:pgSz w:w="11906" w:h="16838" w:code="9"/>
      <w:pgMar w:top="1701" w:right="1134" w:bottom="1134" w:left="1701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96FB6" w14:textId="77777777" w:rsidR="00F94377" w:rsidRDefault="00F94377" w:rsidP="00A56BE0">
      <w:pPr>
        <w:spacing w:line="240" w:lineRule="auto"/>
      </w:pPr>
      <w:r>
        <w:separator/>
      </w:r>
    </w:p>
  </w:endnote>
  <w:endnote w:type="continuationSeparator" w:id="0">
    <w:p w14:paraId="34C84BE1" w14:textId="77777777" w:rsidR="00F94377" w:rsidRDefault="00F94377" w:rsidP="00A56B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17663" w14:textId="77777777" w:rsidR="00F94377" w:rsidRDefault="00F94377" w:rsidP="00A56BE0">
      <w:pPr>
        <w:spacing w:line="240" w:lineRule="auto"/>
      </w:pPr>
      <w:r>
        <w:separator/>
      </w:r>
    </w:p>
  </w:footnote>
  <w:footnote w:type="continuationSeparator" w:id="0">
    <w:p w14:paraId="5E155ED5" w14:textId="77777777" w:rsidR="00F94377" w:rsidRDefault="00F94377" w:rsidP="00A56B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7A3F7" w14:textId="77777777" w:rsidR="00A56BE0" w:rsidRDefault="00A8543C">
    <w:pPr>
      <w:pStyle w:val="Cabealho"/>
    </w:pPr>
    <w:r>
      <w:rPr>
        <w:noProof/>
      </w:rPr>
      <w:drawing>
        <wp:inline distT="0" distB="0" distL="0" distR="0" wp14:anchorId="69153A16" wp14:editId="6E625606">
          <wp:extent cx="2156400" cy="543600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6400" cy="54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72742"/>
    <w:multiLevelType w:val="hybridMultilevel"/>
    <w:tmpl w:val="8356F83A"/>
    <w:lvl w:ilvl="0" w:tplc="15B66470">
      <w:start w:val="1"/>
      <w:numFmt w:val="lowerLetter"/>
      <w:pStyle w:val="alinea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A27"/>
    <w:rsid w:val="00286E68"/>
    <w:rsid w:val="00300E90"/>
    <w:rsid w:val="003D283B"/>
    <w:rsid w:val="00651A4E"/>
    <w:rsid w:val="007057A9"/>
    <w:rsid w:val="008E6982"/>
    <w:rsid w:val="00A0366E"/>
    <w:rsid w:val="00A56BE0"/>
    <w:rsid w:val="00A8543C"/>
    <w:rsid w:val="00B75A4D"/>
    <w:rsid w:val="00BC2B3E"/>
    <w:rsid w:val="00C40CDD"/>
    <w:rsid w:val="00C56A27"/>
    <w:rsid w:val="00EB2119"/>
    <w:rsid w:val="00F9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EE561F"/>
  <w15:chartTrackingRefBased/>
  <w15:docId w15:val="{C625AF67-F872-42F4-B99A-D403FF23C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BE0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next w:val="Normal"/>
    <w:link w:val="Ttulo1Char"/>
    <w:autoRedefine/>
    <w:uiPriority w:val="9"/>
    <w:qFormat/>
    <w:rsid w:val="008E6982"/>
    <w:pPr>
      <w:keepNext/>
      <w:keepLines/>
      <w:spacing w:beforeLines="150" w:before="150" w:afterLines="150" w:after="150" w:line="360" w:lineRule="auto"/>
      <w:jc w:val="both"/>
      <w:outlineLvl w:val="0"/>
    </w:pPr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paragraph" w:styleId="Ttulo2">
    <w:name w:val="heading 2"/>
    <w:next w:val="Normal"/>
    <w:link w:val="Ttulo2Char"/>
    <w:autoRedefine/>
    <w:uiPriority w:val="9"/>
    <w:unhideWhenUsed/>
    <w:qFormat/>
    <w:rsid w:val="008E6982"/>
    <w:pPr>
      <w:keepNext/>
      <w:keepLines/>
      <w:spacing w:beforeLines="150" w:before="150" w:afterLines="150" w:after="150" w:line="360" w:lineRule="auto"/>
      <w:jc w:val="both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next w:val="Normal"/>
    <w:link w:val="TtuloChar"/>
    <w:autoRedefine/>
    <w:uiPriority w:val="10"/>
    <w:qFormat/>
    <w:rsid w:val="00A56BE0"/>
    <w:pPr>
      <w:spacing w:beforeLines="150" w:before="150" w:afterLines="150" w:after="150" w:line="360" w:lineRule="auto"/>
      <w:contextualSpacing/>
      <w:jc w:val="center"/>
    </w:pPr>
    <w:rPr>
      <w:rFonts w:ascii="Arial" w:eastAsiaTheme="majorEastAsia" w:hAnsi="Arial" w:cstheme="majorBidi"/>
      <w:b/>
      <w:caps/>
      <w:color w:val="000000" w:themeColor="text1"/>
      <w:spacing w:val="-10"/>
      <w:kern w:val="28"/>
      <w:sz w:val="24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6BE0"/>
    <w:rPr>
      <w:rFonts w:ascii="Arial" w:eastAsiaTheme="majorEastAsia" w:hAnsi="Arial" w:cstheme="majorBidi"/>
      <w:b/>
      <w:caps/>
      <w:color w:val="000000" w:themeColor="text1"/>
      <w:spacing w:val="-10"/>
      <w:kern w:val="28"/>
      <w:sz w:val="24"/>
      <w:szCs w:val="56"/>
    </w:rPr>
  </w:style>
  <w:style w:type="paragraph" w:styleId="Cabealho">
    <w:name w:val="header"/>
    <w:link w:val="CabealhoChar"/>
    <w:autoRedefine/>
    <w:uiPriority w:val="99"/>
    <w:unhideWhenUsed/>
    <w:qFormat/>
    <w:rsid w:val="00A56BE0"/>
    <w:pPr>
      <w:tabs>
        <w:tab w:val="center" w:pos="4252"/>
        <w:tab w:val="right" w:pos="8504"/>
      </w:tabs>
      <w:spacing w:after="0" w:line="240" w:lineRule="auto"/>
      <w:jc w:val="center"/>
    </w:pPr>
    <w:rPr>
      <w:rFonts w:ascii="Arial" w:hAnsi="Arial"/>
      <w:color w:val="000000" w:themeColor="text1"/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A56BE0"/>
    <w:rPr>
      <w:rFonts w:ascii="Arial" w:hAnsi="Arial"/>
      <w:color w:val="000000" w:themeColor="text1"/>
      <w:sz w:val="24"/>
    </w:rPr>
  </w:style>
  <w:style w:type="paragraph" w:styleId="Rodap">
    <w:name w:val="footer"/>
    <w:basedOn w:val="Normal"/>
    <w:link w:val="RodapChar"/>
    <w:uiPriority w:val="99"/>
    <w:unhideWhenUsed/>
    <w:rsid w:val="00A56BE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6BE0"/>
    <w:rPr>
      <w:rFonts w:ascii="Arial" w:hAnsi="Arial"/>
      <w:color w:val="000000" w:themeColor="text1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8E6982"/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E6982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alinea">
    <w:name w:val="alinea"/>
    <w:autoRedefine/>
    <w:qFormat/>
    <w:rsid w:val="008E6982"/>
    <w:pPr>
      <w:numPr>
        <w:numId w:val="1"/>
      </w:num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customStyle="1" w:styleId="Imagem">
    <w:name w:val="Imagem"/>
    <w:autoRedefine/>
    <w:qFormat/>
    <w:rsid w:val="00C56A27"/>
    <w:pPr>
      <w:spacing w:beforeLines="100" w:before="100" w:afterLines="100" w:after="100" w:line="360" w:lineRule="auto"/>
      <w:jc w:val="center"/>
    </w:pPr>
    <w:rPr>
      <w:rFonts w:ascii="Arial" w:hAnsi="Arial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.tarde\Desktop\banco_dados_senai\model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</Template>
  <TotalTime>32</TotalTime>
  <Pages>1</Pages>
  <Words>209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Tarde</dc:creator>
  <cp:keywords/>
  <dc:description/>
  <cp:lastModifiedBy>Anderson de Matos Guimarães</cp:lastModifiedBy>
  <cp:revision>3</cp:revision>
  <cp:lastPrinted>2024-10-29T18:51:00Z</cp:lastPrinted>
  <dcterms:created xsi:type="dcterms:W3CDTF">2024-10-29T18:09:00Z</dcterms:created>
  <dcterms:modified xsi:type="dcterms:W3CDTF">2024-10-29T18:51:00Z</dcterms:modified>
</cp:coreProperties>
</file>