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F512" w14:textId="77777777" w:rsidR="00300E90" w:rsidRDefault="00A56BE0" w:rsidP="00A56BE0">
      <w:r>
        <w:t>Serviço Nacional de Educação Industrial SENAI DF</w:t>
      </w:r>
    </w:p>
    <w:p w14:paraId="36FBA641" w14:textId="627D104F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EE16D1">
        <w:rPr>
          <w:noProof/>
        </w:rPr>
        <w:t>29 de outubro de 2024</w:t>
      </w:r>
      <w:r>
        <w:fldChar w:fldCharType="end"/>
      </w:r>
    </w:p>
    <w:p w14:paraId="6F25E8F9" w14:textId="77777777" w:rsidR="00A56BE0" w:rsidRDefault="00A56BE0" w:rsidP="00A56BE0">
      <w:r>
        <w:t>Anderson de Matos Guimarães</w:t>
      </w:r>
    </w:p>
    <w:p w14:paraId="1C677EBD" w14:textId="77777777" w:rsidR="00A56BE0" w:rsidRDefault="00A56BE0" w:rsidP="00A56BE0">
      <w:r>
        <w:t>Curso: Administrador de Banco de Dados</w:t>
      </w:r>
    </w:p>
    <w:p w14:paraId="4975C9E3" w14:textId="77777777" w:rsidR="00A56BE0" w:rsidRDefault="00A56BE0" w:rsidP="00A56BE0">
      <w:r>
        <w:t>Professor: Ygor Rio Pardo Felix</w:t>
      </w:r>
    </w:p>
    <w:p w14:paraId="46CEF044" w14:textId="719AC077" w:rsidR="00A56BE0" w:rsidRDefault="00A56BE0" w:rsidP="00A56BE0">
      <w:r>
        <w:t>Turma: QUA.070.105</w:t>
      </w:r>
    </w:p>
    <w:p w14:paraId="58D6997A" w14:textId="49741F34" w:rsidR="00E17243" w:rsidRDefault="00E17243" w:rsidP="00E17243">
      <w:pPr>
        <w:pStyle w:val="Ttulo"/>
        <w:spacing w:before="360" w:after="360"/>
      </w:pPr>
      <w:r>
        <w:t>atividade peter chen</w:t>
      </w:r>
    </w:p>
    <w:p w14:paraId="09565EA7" w14:textId="0037F6D0" w:rsidR="00E17243" w:rsidRDefault="00E17243" w:rsidP="00E17243">
      <w:pPr>
        <w:pStyle w:val="Ttulo1"/>
        <w:spacing w:before="360" w:after="360"/>
      </w:pPr>
      <w:r>
        <w:t>Biografia</w:t>
      </w:r>
    </w:p>
    <w:p w14:paraId="294B1902" w14:textId="00BDFBCE" w:rsidR="00E17243" w:rsidRDefault="00E17243" w:rsidP="00E17243">
      <w:r>
        <w:t>Peter Pin-Shan Chen (nascido em 3 de janeiro de 1947) é um cientista da computação taiwanês-americano</w:t>
      </w:r>
      <w:r>
        <w:t>.</w:t>
      </w:r>
    </w:p>
    <w:p w14:paraId="410B2696" w14:textId="69B3D1C6" w:rsidR="00E17243" w:rsidRDefault="00E17243" w:rsidP="00E17243">
      <w:r>
        <w:t>Ele é conhecido principalmente por desenvolver o Modelo Entidade-Relacionamento (ER) em 1976</w:t>
      </w:r>
      <w:r>
        <w:t>.</w:t>
      </w:r>
    </w:p>
    <w:p w14:paraId="63D41F8F" w14:textId="33F3A9B8" w:rsidR="00E17243" w:rsidRPr="00E17243" w:rsidRDefault="00E17243" w:rsidP="00E17243">
      <w:r>
        <w:t xml:space="preserve">Chen foi professor na </w:t>
      </w:r>
      <w:r w:rsidRPr="00E17243">
        <w:rPr>
          <w:i/>
          <w:iCs/>
        </w:rPr>
        <w:t xml:space="preserve">Sloan </w:t>
      </w:r>
      <w:proofErr w:type="spellStart"/>
      <w:r w:rsidRPr="00E17243">
        <w:rPr>
          <w:i/>
          <w:iCs/>
        </w:rPr>
        <w:t>School</w:t>
      </w:r>
      <w:proofErr w:type="spellEnd"/>
      <w:r w:rsidRPr="00E17243">
        <w:rPr>
          <w:i/>
          <w:iCs/>
        </w:rPr>
        <w:t xml:space="preserve"> </w:t>
      </w:r>
      <w:proofErr w:type="spellStart"/>
      <w:r w:rsidRPr="00E17243">
        <w:rPr>
          <w:i/>
          <w:iCs/>
        </w:rPr>
        <w:t>of</w:t>
      </w:r>
      <w:proofErr w:type="spellEnd"/>
      <w:r w:rsidRPr="00E17243">
        <w:rPr>
          <w:i/>
          <w:iCs/>
        </w:rPr>
        <w:t xml:space="preserve"> Management do MIT</w:t>
      </w:r>
      <w:r>
        <w:t xml:space="preserve"> e atualmente é professor </w:t>
      </w:r>
      <w:r>
        <w:t>e</w:t>
      </w:r>
      <w:r>
        <w:t xml:space="preserve">mérito na </w:t>
      </w:r>
      <w:r w:rsidRPr="00E17243">
        <w:rPr>
          <w:i/>
          <w:iCs/>
        </w:rPr>
        <w:t xml:space="preserve">Louisiana </w:t>
      </w:r>
      <w:proofErr w:type="spellStart"/>
      <w:r w:rsidRPr="00E17243">
        <w:rPr>
          <w:i/>
          <w:iCs/>
        </w:rPr>
        <w:t>State</w:t>
      </w:r>
      <w:proofErr w:type="spellEnd"/>
      <w:r w:rsidRPr="00E17243">
        <w:rPr>
          <w:i/>
          <w:iCs/>
        </w:rPr>
        <w:t xml:space="preserve"> </w:t>
      </w:r>
      <w:proofErr w:type="spellStart"/>
      <w:r w:rsidRPr="00E17243">
        <w:rPr>
          <w:i/>
          <w:iCs/>
        </w:rPr>
        <w:t>University</w:t>
      </w:r>
      <w:proofErr w:type="spellEnd"/>
      <w:r>
        <w:t xml:space="preserve"> e </w:t>
      </w:r>
      <w:proofErr w:type="spellStart"/>
      <w:r>
        <w:t>na</w:t>
      </w:r>
      <w:proofErr w:type="spellEnd"/>
      <w:r>
        <w:t xml:space="preserve"> </w:t>
      </w:r>
      <w:r w:rsidRPr="00E17243">
        <w:rPr>
          <w:i/>
          <w:iCs/>
        </w:rPr>
        <w:t xml:space="preserve">Carnegie Mellon </w:t>
      </w:r>
      <w:proofErr w:type="spellStart"/>
      <w:r w:rsidRPr="00E17243">
        <w:rPr>
          <w:i/>
          <w:iCs/>
        </w:rPr>
        <w:t>Universit</w:t>
      </w:r>
      <w:proofErr w:type="spellEnd"/>
      <w:r>
        <w:rPr>
          <w:i/>
          <w:iCs/>
        </w:rPr>
        <w:t>.</w:t>
      </w:r>
    </w:p>
    <w:p w14:paraId="4E559A19" w14:textId="77777777" w:rsidR="00E17243" w:rsidRDefault="00E17243" w:rsidP="00E17243">
      <w:pPr>
        <w:pStyle w:val="Ttulo1"/>
        <w:spacing w:before="360" w:after="360"/>
      </w:pPr>
      <w:r>
        <w:t>Modelo ER</w:t>
      </w:r>
    </w:p>
    <w:p w14:paraId="72356870" w14:textId="42F6B44B" w:rsidR="00E17243" w:rsidRDefault="00E17243" w:rsidP="00E17243">
      <w:r>
        <w:t>O Modelo Entidade-Relacionamento (ER) é um modelo conceitual utilizado na engenharia de software para descrever os objetos (entidades) envolvidos em um domínio de negócios, suas características (atributos) e como elas se relacionam entre si (relacionamentos)</w:t>
      </w:r>
      <w:r>
        <w:t>.</w:t>
      </w:r>
    </w:p>
    <w:p w14:paraId="05F47E29" w14:textId="43C7E0D3" w:rsidR="00E17243" w:rsidRDefault="00E17243" w:rsidP="00E17243">
      <w:r>
        <w:t>O ER é fundamental para a modelagem de dados, pois ajuda a estruturar informações de forma clara e eficiente, facilitando a criação de bancos de dados relacionais</w:t>
      </w:r>
      <w:r>
        <w:t>.</w:t>
      </w:r>
    </w:p>
    <w:p w14:paraId="56D24740" w14:textId="3752C59F" w:rsidR="00E17243" w:rsidRDefault="00E17243" w:rsidP="00E17243">
      <w:pPr>
        <w:pStyle w:val="Ttulo1"/>
        <w:spacing w:before="360" w:after="360"/>
      </w:pPr>
      <w:r>
        <w:t>Impacto</w:t>
      </w:r>
    </w:p>
    <w:p w14:paraId="5C0452DE" w14:textId="7E0F984D" w:rsidR="00E17243" w:rsidRDefault="00E17243" w:rsidP="00E17243">
      <w:r>
        <w:t>O trabalho de Peter Chen teve um impacto significativo na área de sistemas de informação e tecnologia</w:t>
      </w:r>
      <w:r>
        <w:t>.</w:t>
      </w:r>
    </w:p>
    <w:p w14:paraId="2CEBE8B7" w14:textId="25C2C339" w:rsidR="00E17243" w:rsidRPr="00E17243" w:rsidRDefault="00E17243" w:rsidP="00E17243">
      <w:r>
        <w:t xml:space="preserve">O Modelo ER é amplamente utilizado em sistemas de análise e design, ferramentas de engenharia de software assistida por computador (CASE) e sistemas de repositório, como o </w:t>
      </w:r>
      <w:r w:rsidRPr="00E17243">
        <w:rPr>
          <w:i/>
          <w:iCs/>
        </w:rPr>
        <w:t xml:space="preserve">IBM </w:t>
      </w:r>
      <w:proofErr w:type="spellStart"/>
      <w:r w:rsidRPr="00E17243">
        <w:rPr>
          <w:i/>
          <w:iCs/>
        </w:rPr>
        <w:t>Repository</w:t>
      </w:r>
      <w:proofErr w:type="spellEnd"/>
      <w:r w:rsidRPr="00E17243">
        <w:rPr>
          <w:i/>
          <w:iCs/>
        </w:rPr>
        <w:t xml:space="preserve"> Manager/MVS</w:t>
      </w:r>
      <w:r>
        <w:t xml:space="preserve"> e o </w:t>
      </w:r>
      <w:r w:rsidRPr="00E17243">
        <w:rPr>
          <w:i/>
          <w:iCs/>
        </w:rPr>
        <w:t>DEC CDD/Plus</w:t>
      </w:r>
      <w:r>
        <w:rPr>
          <w:i/>
          <w:iCs/>
        </w:rPr>
        <w:t>.</w:t>
      </w:r>
    </w:p>
    <w:p w14:paraId="0A148D62" w14:textId="518094E2" w:rsidR="00E17243" w:rsidRPr="00A56BE0" w:rsidRDefault="00E17243" w:rsidP="00E17243">
      <w:r>
        <w:lastRenderedPageBreak/>
        <w:t>Ele continua a influenciar empresas e tecnologia ao fornecer uma base sólida para a modelagem de dados, o que é essencial para o desenvolvimento de sistemas de informação eficientes e eficazes.</w:t>
      </w:r>
    </w:p>
    <w:sectPr w:rsidR="00E17243" w:rsidRPr="00A56BE0" w:rsidSect="00A56BE0">
      <w:headerReference w:type="default" r:id="rId7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A4B7B" w14:textId="77777777" w:rsidR="007C1980" w:rsidRDefault="007C1980" w:rsidP="00A56BE0">
      <w:pPr>
        <w:spacing w:line="240" w:lineRule="auto"/>
      </w:pPr>
      <w:r>
        <w:separator/>
      </w:r>
    </w:p>
  </w:endnote>
  <w:endnote w:type="continuationSeparator" w:id="0">
    <w:p w14:paraId="52915A04" w14:textId="77777777" w:rsidR="007C1980" w:rsidRDefault="007C1980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46DFD" w14:textId="77777777" w:rsidR="007C1980" w:rsidRDefault="007C1980" w:rsidP="00A56BE0">
      <w:pPr>
        <w:spacing w:line="240" w:lineRule="auto"/>
      </w:pPr>
      <w:r>
        <w:separator/>
      </w:r>
    </w:p>
  </w:footnote>
  <w:footnote w:type="continuationSeparator" w:id="0">
    <w:p w14:paraId="0DC49BE8" w14:textId="77777777" w:rsidR="007C1980" w:rsidRDefault="007C1980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B5F6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1A8FDC93" wp14:editId="1C0DB139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43"/>
    <w:rsid w:val="00300E90"/>
    <w:rsid w:val="007057A9"/>
    <w:rsid w:val="007C1980"/>
    <w:rsid w:val="008E6982"/>
    <w:rsid w:val="00A56BE0"/>
    <w:rsid w:val="00A8543C"/>
    <w:rsid w:val="00B75A4D"/>
    <w:rsid w:val="00BC2B3E"/>
    <w:rsid w:val="00C40CDD"/>
    <w:rsid w:val="00E17243"/>
    <w:rsid w:val="00EB2119"/>
    <w:rsid w:val="00EE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4C572"/>
  <w15:chartTrackingRefBased/>
  <w15:docId w15:val="{F60C18F7-E4AA-42A1-8912-9138AD25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7</TotalTime>
  <Pages>1</Pages>
  <Words>245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3</cp:revision>
  <cp:lastPrinted>2024-10-29T18:07:00Z</cp:lastPrinted>
  <dcterms:created xsi:type="dcterms:W3CDTF">2024-10-29T18:00:00Z</dcterms:created>
  <dcterms:modified xsi:type="dcterms:W3CDTF">2024-10-29T18:07:00Z</dcterms:modified>
</cp:coreProperties>
</file>