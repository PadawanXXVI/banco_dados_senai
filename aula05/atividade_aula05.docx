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5EB8" w14:textId="77777777" w:rsidR="00300E90" w:rsidRDefault="00A56BE0" w:rsidP="00A56BE0">
      <w:r>
        <w:t>Serviço Nacional de Educação Industrial SENAI DF</w:t>
      </w:r>
    </w:p>
    <w:p w14:paraId="1B9EA651" w14:textId="388F7CE6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742435">
        <w:rPr>
          <w:noProof/>
        </w:rPr>
        <w:t>25 de outubro de 2024</w:t>
      </w:r>
      <w:r>
        <w:fldChar w:fldCharType="end"/>
      </w:r>
    </w:p>
    <w:p w14:paraId="305F335D" w14:textId="77777777" w:rsidR="00A56BE0" w:rsidRDefault="00A56BE0" w:rsidP="00A56BE0">
      <w:r>
        <w:t>Anderson de Matos Guimarães</w:t>
      </w:r>
    </w:p>
    <w:p w14:paraId="4F424AA1" w14:textId="77777777" w:rsidR="00A56BE0" w:rsidRDefault="00A56BE0" w:rsidP="00A56BE0">
      <w:r>
        <w:t>Curso: Administrador de Banco de Dados</w:t>
      </w:r>
    </w:p>
    <w:p w14:paraId="3D35E625" w14:textId="77777777" w:rsidR="00A56BE0" w:rsidRDefault="00A56BE0" w:rsidP="00A56BE0">
      <w:r>
        <w:t>Professor: Ygor Rio Pardo Felix</w:t>
      </w:r>
    </w:p>
    <w:p w14:paraId="57CAE33F" w14:textId="77777777" w:rsidR="00A56BE0" w:rsidRDefault="00A56BE0" w:rsidP="00A56BE0">
      <w:r>
        <w:t>Turma: QUA.070.105</w:t>
      </w:r>
    </w:p>
    <w:p w14:paraId="1D7CBE82" w14:textId="1C6DC169" w:rsidR="00A56BE0" w:rsidRDefault="00CD5EE1" w:rsidP="00A56BE0">
      <w:pPr>
        <w:pStyle w:val="Ttulo"/>
        <w:spacing w:before="360" w:after="360"/>
      </w:pPr>
      <w:r>
        <w:t>ATIVIDADE AULA 05</w:t>
      </w:r>
    </w:p>
    <w:p w14:paraId="39A1A32D" w14:textId="551E57DA" w:rsidR="00CD5EE1" w:rsidRPr="00CD5EE1" w:rsidRDefault="00CD5EE1" w:rsidP="00CD5EE1">
      <w:pPr>
        <w:rPr>
          <w:rStyle w:val="Forte"/>
        </w:rPr>
      </w:pPr>
      <w:r w:rsidRPr="00CD5EE1">
        <w:rPr>
          <w:rStyle w:val="Forte"/>
        </w:rPr>
        <w:t>Elaborar uma pesquisa sobre 4 SGDB de sua escolha.</w:t>
      </w:r>
    </w:p>
    <w:p w14:paraId="7DA2D56D" w14:textId="45F4596C" w:rsidR="00CD5EE1" w:rsidRDefault="00CD5EE1" w:rsidP="00CD5EE1">
      <w:pPr>
        <w:pStyle w:val="Ttulo1"/>
      </w:pPr>
      <w:r>
        <w:t xml:space="preserve">1 </w:t>
      </w:r>
      <w:r>
        <w:t>MySQL</w:t>
      </w:r>
    </w:p>
    <w:p w14:paraId="7C0561A4" w14:textId="73983C67" w:rsidR="00CD5EE1" w:rsidRDefault="00CD5EE1" w:rsidP="00CD5EE1">
      <w:pPr>
        <w:pStyle w:val="Ttulo2"/>
      </w:pPr>
      <w:r>
        <w:t xml:space="preserve">1.1 </w:t>
      </w:r>
      <w:r>
        <w:t>História</w:t>
      </w:r>
    </w:p>
    <w:p w14:paraId="4B20610D" w14:textId="5D7EF454" w:rsidR="00C32606" w:rsidRDefault="00C32606" w:rsidP="00C32606">
      <w:r>
        <w:t>O MySQL foi criado na Suécia por Michael Widenius, David Axmark e Allan Larsson em 1995</w:t>
      </w:r>
      <w:r>
        <w:t>.</w:t>
      </w:r>
    </w:p>
    <w:p w14:paraId="34381E18" w14:textId="0C32FF1B" w:rsidR="00C32606" w:rsidRDefault="00C32606" w:rsidP="00C32606">
      <w:r>
        <w:t xml:space="preserve">Inicialmente, o MySQL foi desenvolvido para ser usado em aplicações internas da </w:t>
      </w:r>
      <w:r>
        <w:t>e</w:t>
      </w:r>
      <w:r>
        <w:t xml:space="preserve">mpresa sueca TcX, mas logo se tornou popular entre a comunidade de </w:t>
      </w:r>
      <w:r>
        <w:t>d</w:t>
      </w:r>
      <w:r>
        <w:t>esenvolvedores</w:t>
      </w:r>
    </w:p>
    <w:p w14:paraId="67E7478C" w14:textId="367E3159" w:rsidR="00C32606" w:rsidRDefault="00C32606" w:rsidP="00C32606">
      <w:r>
        <w:t xml:space="preserve">Em 2008, a MySQL AB foi adquirida pela Sun Microsystems por US$ 1 bilhão, e </w:t>
      </w:r>
      <w:r>
        <w:t>p</w:t>
      </w:r>
      <w:r>
        <w:t>osteriormente, a Sun foi adquirida pela Oracle em 2009</w:t>
      </w:r>
      <w:r>
        <w:t>.</w:t>
      </w:r>
    </w:p>
    <w:p w14:paraId="6013905D" w14:textId="3F7AF992" w:rsidR="00C32606" w:rsidRDefault="00C32606" w:rsidP="00C32606">
      <w:r>
        <w:t xml:space="preserve">Hoje, o MySQL é um dos SGBD mais populares do mundo, utilizado por empresas </w:t>
      </w:r>
      <w:r>
        <w:t>c</w:t>
      </w:r>
      <w:r>
        <w:t>omo NASA, Yahoo! e Sony</w:t>
      </w:r>
      <w:r>
        <w:t>.</w:t>
      </w:r>
    </w:p>
    <w:p w14:paraId="056C4A62" w14:textId="43C561D7" w:rsidR="00CD5EE1" w:rsidRDefault="00C32606" w:rsidP="00CD5EE1">
      <w:pPr>
        <w:pStyle w:val="Ttulo2"/>
      </w:pPr>
      <w:r>
        <w:t xml:space="preserve">1.2 </w:t>
      </w:r>
      <w:r w:rsidR="00CD5EE1">
        <w:t>Características</w:t>
      </w:r>
    </w:p>
    <w:p w14:paraId="51E4B998" w14:textId="6533FB3F" w:rsidR="00C85304" w:rsidRDefault="00C85304" w:rsidP="005870DD">
      <w:pPr>
        <w:pStyle w:val="alinea"/>
      </w:pPr>
      <w:r>
        <w:t xml:space="preserve">Alta </w:t>
      </w:r>
      <w:r w:rsidR="005870DD">
        <w:t>p</w:t>
      </w:r>
      <w:r>
        <w:t>erformance</w:t>
      </w:r>
    </w:p>
    <w:p w14:paraId="13D36081" w14:textId="742A2B6D" w:rsidR="00C85304" w:rsidRDefault="00C85304" w:rsidP="00C85304">
      <w:r>
        <w:t>M</w:t>
      </w:r>
      <w:r>
        <w:t>ySQL é conhecido por sua velocidade e eficiência, especialmente em leituras de dados. Ele é amplamente utilizado em aplicações web devido à sua capacidade de processar um grande número de consultas rapidamente.</w:t>
      </w:r>
    </w:p>
    <w:p w14:paraId="5DFDB0F5" w14:textId="77777777" w:rsidR="00C85304" w:rsidRDefault="00C85304" w:rsidP="005870DD">
      <w:pPr>
        <w:pStyle w:val="alinea"/>
      </w:pPr>
      <w:r>
        <w:t>Confiabilidade</w:t>
      </w:r>
    </w:p>
    <w:p w14:paraId="770AD488" w14:textId="4287A3C8" w:rsidR="00C85304" w:rsidRDefault="00C85304" w:rsidP="00C85304">
      <w:r>
        <w:t>É um dos bancos de dados mais confiáveis, com mecanismos robustos de recuperação e integridade de dados.</w:t>
      </w:r>
    </w:p>
    <w:p w14:paraId="75885BB7" w14:textId="77777777" w:rsidR="00C85304" w:rsidRDefault="00C85304" w:rsidP="00C85304"/>
    <w:p w14:paraId="5281F55E" w14:textId="77777777" w:rsidR="00C85304" w:rsidRDefault="00C85304" w:rsidP="005870DD">
      <w:pPr>
        <w:pStyle w:val="alinea"/>
      </w:pPr>
      <w:r>
        <w:t>Flexibilidade</w:t>
      </w:r>
    </w:p>
    <w:p w14:paraId="0B33747E" w14:textId="793781E1" w:rsidR="00C85304" w:rsidRDefault="00C85304" w:rsidP="00C85304">
      <w:r>
        <w:t>MySQL pode ser configurado para diferentes tipos de cargas de trabalho e é altamente personalizável através de parâmetros de configuração.</w:t>
      </w:r>
    </w:p>
    <w:p w14:paraId="243AB658" w14:textId="77777777" w:rsidR="00C85304" w:rsidRDefault="00C85304" w:rsidP="00C85304"/>
    <w:p w14:paraId="25C6E38F" w14:textId="1A83EF95" w:rsidR="00CD5EE1" w:rsidRDefault="00C32606" w:rsidP="00CD5EE1">
      <w:pPr>
        <w:pStyle w:val="Ttulo2"/>
      </w:pPr>
      <w:r>
        <w:t xml:space="preserve">1.3 </w:t>
      </w:r>
      <w:r w:rsidR="00CD5EE1">
        <w:t>Vantagens</w:t>
      </w:r>
    </w:p>
    <w:p w14:paraId="314210A6" w14:textId="77777777" w:rsidR="005870DD" w:rsidRDefault="005870DD" w:rsidP="005870DD">
      <w:pPr>
        <w:rPr>
          <w:b/>
        </w:rPr>
      </w:pPr>
      <w:r w:rsidRPr="005870DD">
        <w:t>Rápido, eficiente, comunidade ativa, vasta documentação</w:t>
      </w:r>
    </w:p>
    <w:p w14:paraId="5C979F48" w14:textId="7E8D22D3" w:rsidR="00C32606" w:rsidRDefault="00C85304" w:rsidP="00C32606">
      <w:pPr>
        <w:pStyle w:val="Ttulo2"/>
      </w:pPr>
      <w:r>
        <w:t xml:space="preserve">1.4 </w:t>
      </w:r>
      <w:r w:rsidR="00CD5EE1">
        <w:t>Desvantagens</w:t>
      </w:r>
    </w:p>
    <w:p w14:paraId="53CC5AC3" w14:textId="758A86CD" w:rsidR="00CD5EE1" w:rsidRDefault="00C32606" w:rsidP="00CD5EE1">
      <w:r>
        <w:t>F</w:t>
      </w:r>
      <w:r w:rsidR="00CD5EE1">
        <w:t>uncionalidades limitadas em comparação com outros SGBD, desafios em escalabilidade vertical para grandes volumes de dados</w:t>
      </w:r>
      <w:r>
        <w:t>.</w:t>
      </w:r>
    </w:p>
    <w:p w14:paraId="7B1FDCE4" w14:textId="46DC3360" w:rsidR="00CD5EE1" w:rsidRDefault="00C32606" w:rsidP="00C32606">
      <w:pPr>
        <w:pStyle w:val="Ttulo1"/>
      </w:pPr>
      <w:r>
        <w:t xml:space="preserve">2 </w:t>
      </w:r>
      <w:r w:rsidR="00CD5EE1">
        <w:t>PostgreSQL</w:t>
      </w:r>
    </w:p>
    <w:p w14:paraId="40B99291" w14:textId="64B825E7" w:rsidR="00C32606" w:rsidRDefault="00C32606" w:rsidP="00C32606">
      <w:pPr>
        <w:pStyle w:val="Ttulo2"/>
      </w:pPr>
      <w:r>
        <w:t xml:space="preserve">2.1 </w:t>
      </w:r>
      <w:r w:rsidR="00CD5EE1">
        <w:t>História</w:t>
      </w:r>
    </w:p>
    <w:p w14:paraId="4A8FF66B" w14:textId="02F55D38" w:rsidR="00C32606" w:rsidRDefault="00C32606" w:rsidP="00C32606">
      <w:pPr>
        <w:rPr>
          <w:b/>
        </w:rPr>
      </w:pPr>
      <w:r w:rsidRPr="00C32606">
        <w:t>O PostgreSQL, originalmente chamado de POSTGRES, foi criado por Michael</w:t>
      </w:r>
      <w:r>
        <w:t xml:space="preserve"> S</w:t>
      </w:r>
      <w:r w:rsidRPr="00C32606">
        <w:t>tonebraker em 1986 na Universidade da Califórnia, Berkeley</w:t>
      </w:r>
      <w:r>
        <w:rPr>
          <w:b/>
        </w:rPr>
        <w:t>.</w:t>
      </w:r>
    </w:p>
    <w:p w14:paraId="13EC8D30" w14:textId="35B3268B" w:rsidR="00C32606" w:rsidRPr="00C32606" w:rsidRDefault="00C32606" w:rsidP="00C32606">
      <w:r w:rsidRPr="00C32606">
        <w:t>O projeto começou como uma pesquisa e evoluiu para um sistema de banco de dados relacional completo, suportando SQL completo e recursos avançados</w:t>
      </w:r>
      <w:r w:rsidR="00C85304">
        <w:t>.</w:t>
      </w:r>
    </w:p>
    <w:p w14:paraId="30334C51" w14:textId="5126258A" w:rsidR="00C32606" w:rsidRDefault="00C32606" w:rsidP="00C32606">
      <w:pPr>
        <w:rPr>
          <w:b/>
        </w:rPr>
      </w:pPr>
      <w:r w:rsidRPr="00C32606">
        <w:t xml:space="preserve">Em 1996, o projeto se tornou de código aberto, e desde então, tem passado por várias </w:t>
      </w:r>
      <w:r w:rsidR="00C85304">
        <w:t>m</w:t>
      </w:r>
      <w:r w:rsidRPr="00C32606">
        <w:t>elhorias e atualizações, tornando-se um dos bancos de dados mais avançados do</w:t>
      </w:r>
      <w:r w:rsidR="00C85304">
        <w:t xml:space="preserve"> </w:t>
      </w:r>
      <w:r w:rsidRPr="00C32606">
        <w:t>mundo</w:t>
      </w:r>
      <w:r w:rsidR="00C85304">
        <w:t>.</w:t>
      </w:r>
    </w:p>
    <w:p w14:paraId="0B883A06" w14:textId="4DD2EF4D" w:rsidR="00C32606" w:rsidRDefault="00C32606" w:rsidP="00C32606">
      <w:pPr>
        <w:pStyle w:val="Ttulo2"/>
      </w:pPr>
      <w:r>
        <w:t xml:space="preserve">2.2 </w:t>
      </w:r>
      <w:r w:rsidR="00CD5EE1">
        <w:t>Características</w:t>
      </w:r>
    </w:p>
    <w:p w14:paraId="43B2320F" w14:textId="77777777" w:rsidR="00C85304" w:rsidRDefault="00C85304" w:rsidP="005870DD">
      <w:pPr>
        <w:pStyle w:val="alinea"/>
        <w:numPr>
          <w:ilvl w:val="0"/>
          <w:numId w:val="2"/>
        </w:numPr>
      </w:pPr>
      <w:r>
        <w:t>Extensibilidade</w:t>
      </w:r>
    </w:p>
    <w:p w14:paraId="1083AC2D" w14:textId="31C9B7CC" w:rsidR="00C85304" w:rsidRDefault="00C85304" w:rsidP="00C85304">
      <w:r>
        <w:t>PostgreSQL é conhecido por ser altamente extensível. Os usuários podem definir novos tipos de dados, operadores, e funções, além de suportar extensões que adicionam novas funcionalidades.</w:t>
      </w:r>
    </w:p>
    <w:p w14:paraId="75B42835" w14:textId="5E848D69" w:rsidR="00C85304" w:rsidRDefault="00C85304" w:rsidP="005870DD">
      <w:pPr>
        <w:pStyle w:val="alinea"/>
      </w:pPr>
      <w:r>
        <w:t xml:space="preserve">Conformidade com </w:t>
      </w:r>
      <w:r w:rsidR="005870DD">
        <w:t>p</w:t>
      </w:r>
      <w:r>
        <w:t>adrões SQL</w:t>
      </w:r>
    </w:p>
    <w:p w14:paraId="56F8B6F5" w14:textId="2FB83A63" w:rsidR="00C85304" w:rsidRDefault="00C85304" w:rsidP="00C85304">
      <w:r>
        <w:lastRenderedPageBreak/>
        <w:t>PostgreSQL é um dos SGBD mais compatíveis com os padrões SQL, o que garante a interoperabilidade e a portabilidade de aplicações.</w:t>
      </w:r>
    </w:p>
    <w:p w14:paraId="0F2F79C2" w14:textId="79F51329" w:rsidR="00C85304" w:rsidRDefault="00C85304" w:rsidP="005870DD">
      <w:pPr>
        <w:pStyle w:val="alinea"/>
      </w:pPr>
      <w:r>
        <w:t xml:space="preserve">Suporte a </w:t>
      </w:r>
      <w:r w:rsidR="005870DD">
        <w:t>t</w:t>
      </w:r>
      <w:r>
        <w:t>ransações ACID</w:t>
      </w:r>
    </w:p>
    <w:p w14:paraId="1008A1DA" w14:textId="508C4176" w:rsidR="00CD5EE1" w:rsidRDefault="00C85304" w:rsidP="00C85304">
      <w:r>
        <w:t>Suporta Atomicidade, Consistência, Isolamento e Durabilidade, garantindo a integridade e a confiabilidade dos dados.</w:t>
      </w:r>
    </w:p>
    <w:p w14:paraId="3480CB86" w14:textId="56B4A223" w:rsidR="00C32606" w:rsidRDefault="00C32606" w:rsidP="00C32606">
      <w:pPr>
        <w:pStyle w:val="Ttulo2"/>
      </w:pPr>
      <w:r>
        <w:t xml:space="preserve">2.3 </w:t>
      </w:r>
      <w:r w:rsidR="00CD5EE1">
        <w:t>Vantagens</w:t>
      </w:r>
    </w:p>
    <w:p w14:paraId="683CAA6D" w14:textId="3AAAFBD3" w:rsidR="00CD5EE1" w:rsidRDefault="005870DD" w:rsidP="00CD5EE1">
      <w:r w:rsidRPr="005870DD">
        <w:t>Extensível, compatível com padrões SQL, transações ACID completas</w:t>
      </w:r>
      <w:r w:rsidR="00C32606">
        <w:t>.</w:t>
      </w:r>
    </w:p>
    <w:p w14:paraId="084695E9" w14:textId="42AF5FAF" w:rsidR="00C32606" w:rsidRDefault="00C32606" w:rsidP="00C32606">
      <w:pPr>
        <w:pStyle w:val="Ttulo2"/>
      </w:pPr>
      <w:r>
        <w:t xml:space="preserve">2.4 </w:t>
      </w:r>
      <w:r w:rsidR="00CD5EE1">
        <w:t>Desvantagens</w:t>
      </w:r>
    </w:p>
    <w:p w14:paraId="6EED2E5B" w14:textId="1056DDAD" w:rsidR="00CD5EE1" w:rsidRDefault="00CD5EE1" w:rsidP="00CD5EE1">
      <w:r>
        <w:t>Pode ser mais complexo de configurar e gerenciar em comparação com outros SGBD</w:t>
      </w:r>
      <w:r w:rsidR="00C32606">
        <w:t>.</w:t>
      </w:r>
    </w:p>
    <w:p w14:paraId="6922FF54" w14:textId="673318D0" w:rsidR="00CD5EE1" w:rsidRDefault="00C32606" w:rsidP="00C32606">
      <w:pPr>
        <w:pStyle w:val="Ttulo1"/>
      </w:pPr>
      <w:r>
        <w:t xml:space="preserve">3 </w:t>
      </w:r>
      <w:r w:rsidR="00CD5EE1">
        <w:t>Oracle Database</w:t>
      </w:r>
    </w:p>
    <w:p w14:paraId="2F6DD363" w14:textId="6A6EFA00" w:rsidR="00C32606" w:rsidRDefault="00C32606" w:rsidP="00C32606">
      <w:pPr>
        <w:pStyle w:val="Ttulo2"/>
      </w:pPr>
      <w:r>
        <w:t xml:space="preserve">3.1 </w:t>
      </w:r>
      <w:r w:rsidR="00CD5EE1">
        <w:t>História</w:t>
      </w:r>
    </w:p>
    <w:p w14:paraId="67412616" w14:textId="27FA85BE" w:rsidR="00C85304" w:rsidRDefault="00C85304" w:rsidP="00C85304">
      <w:r>
        <w:t>O Oracle Database foi desenvolvido por Larry Ellison, Bob Miner e Ed Oates no início da década de 1970</w:t>
      </w:r>
      <w:r>
        <w:t>.</w:t>
      </w:r>
    </w:p>
    <w:p w14:paraId="495F0E0E" w14:textId="0F8D02A0" w:rsidR="00C85304" w:rsidRDefault="00C85304" w:rsidP="00C85304">
      <w:r>
        <w:t>A Oracle Corporation foi fundada em 1979, e o Oracle Database foi lançado pela primeira vez em 1979</w:t>
      </w:r>
      <w:r>
        <w:t>.</w:t>
      </w:r>
    </w:p>
    <w:p w14:paraId="5EAB16C9" w14:textId="6E35E84C" w:rsidR="00C85304" w:rsidRDefault="00C85304" w:rsidP="00C85304">
      <w:r>
        <w:t>Desde então, o Oracle Database evoluiu constantemente, incorporando novos recursos e tecnologias para atender às demandas cada vez mais complexas do mercado</w:t>
      </w:r>
      <w:r>
        <w:t>.</w:t>
      </w:r>
    </w:p>
    <w:p w14:paraId="3E79AF96" w14:textId="7CE87DA6" w:rsidR="00C85304" w:rsidRPr="00C85304" w:rsidRDefault="00C85304" w:rsidP="00C85304">
      <w:r>
        <w:t>Hoje, o Oracle Database é uma das soluções de banco de dados mais avançadas e confiáveis do mercado</w:t>
      </w:r>
      <w:r>
        <w:t>.</w:t>
      </w:r>
    </w:p>
    <w:p w14:paraId="37D8A8D6" w14:textId="4744E287" w:rsidR="00C32606" w:rsidRDefault="00C32606" w:rsidP="00C32606">
      <w:pPr>
        <w:pStyle w:val="Ttulo2"/>
      </w:pPr>
      <w:r>
        <w:t xml:space="preserve">3.2 </w:t>
      </w:r>
      <w:r w:rsidR="00CD5EE1">
        <w:t>Características</w:t>
      </w:r>
    </w:p>
    <w:p w14:paraId="26EAE4AF" w14:textId="2D6E2A87" w:rsidR="00C85304" w:rsidRDefault="00C85304" w:rsidP="005870DD">
      <w:pPr>
        <w:pStyle w:val="alinea"/>
        <w:numPr>
          <w:ilvl w:val="0"/>
          <w:numId w:val="3"/>
        </w:numPr>
      </w:pPr>
      <w:r>
        <w:t xml:space="preserve">Suporte a </w:t>
      </w:r>
      <w:r w:rsidR="005870DD">
        <w:t>g</w:t>
      </w:r>
      <w:r>
        <w:t xml:space="preserve">randes </w:t>
      </w:r>
      <w:r w:rsidR="005870DD">
        <w:t>v</w:t>
      </w:r>
      <w:r>
        <w:t xml:space="preserve">olumes de </w:t>
      </w:r>
      <w:r w:rsidR="005870DD">
        <w:t>d</w:t>
      </w:r>
      <w:r>
        <w:t>ados</w:t>
      </w:r>
    </w:p>
    <w:p w14:paraId="268F4933" w14:textId="40F02B73" w:rsidR="00C85304" w:rsidRDefault="00C85304" w:rsidP="00C85304">
      <w:r>
        <w:t>Oracle é projetado para lidar com grandes volumes de dados em ambientes multiusuário, suportando desde pequenas bases de dados até grandes</w:t>
      </w:r>
      <w:r>
        <w:t xml:space="preserve"> </w:t>
      </w:r>
      <w:r w:rsidRPr="00C85304">
        <w:rPr>
          <w:i/>
          <w:iCs/>
        </w:rPr>
        <w:t>data warehouses</w:t>
      </w:r>
      <w:r>
        <w:t>.</w:t>
      </w:r>
    </w:p>
    <w:p w14:paraId="7D1C07A7" w14:textId="31452078" w:rsidR="00C85304" w:rsidRDefault="00C85304" w:rsidP="005870DD">
      <w:pPr>
        <w:pStyle w:val="alinea"/>
      </w:pPr>
      <w:r>
        <w:lastRenderedPageBreak/>
        <w:t xml:space="preserve">Alta </w:t>
      </w:r>
      <w:r w:rsidR="005870DD">
        <w:t>p</w:t>
      </w:r>
      <w:r>
        <w:t>erformance</w:t>
      </w:r>
    </w:p>
    <w:p w14:paraId="7EBACBF4" w14:textId="41AA4E36" w:rsidR="00C85304" w:rsidRDefault="00C85304" w:rsidP="00C85304">
      <w:r>
        <w:t>Inclui diversas otimizações e características avançadas, como o particionamento de dados e índices bitmap, para garantir uma alta performance.</w:t>
      </w:r>
    </w:p>
    <w:p w14:paraId="1A7009DF" w14:textId="216A6E46" w:rsidR="00C85304" w:rsidRDefault="00C85304" w:rsidP="005870DD">
      <w:pPr>
        <w:pStyle w:val="alinea"/>
      </w:pPr>
      <w:r>
        <w:t xml:space="preserve">Segurança </w:t>
      </w:r>
      <w:r w:rsidR="005870DD">
        <w:t>a</w:t>
      </w:r>
      <w:r>
        <w:t>vançada</w:t>
      </w:r>
    </w:p>
    <w:p w14:paraId="5494D7DD" w14:textId="58BFC2EE" w:rsidR="00CD5EE1" w:rsidRDefault="00C85304" w:rsidP="00C85304">
      <w:r>
        <w:t>P</w:t>
      </w:r>
      <w:r>
        <w:t>ossui mecanismos avançados de segurança, incluindo criptografia de dados em repouso e em trânsito, controle de acesso baseado em funções, e auditoria de atividades.</w:t>
      </w:r>
    </w:p>
    <w:p w14:paraId="007CDFD2" w14:textId="1E6A8767" w:rsidR="00C32606" w:rsidRDefault="00C32606" w:rsidP="00C32606">
      <w:pPr>
        <w:pStyle w:val="Ttulo2"/>
      </w:pPr>
      <w:r>
        <w:t xml:space="preserve">3.3 </w:t>
      </w:r>
      <w:r w:rsidR="00CD5EE1">
        <w:t>Vantagens</w:t>
      </w:r>
    </w:p>
    <w:p w14:paraId="05BE9B2D" w14:textId="44E79D72" w:rsidR="00CD5EE1" w:rsidRDefault="005870DD" w:rsidP="00CD5EE1">
      <w:r w:rsidRPr="005870DD">
        <w:t>Escalável, suporte a transações complexas, segurança robusta</w:t>
      </w:r>
      <w:r>
        <w:t>.</w:t>
      </w:r>
    </w:p>
    <w:p w14:paraId="0FFEA926" w14:textId="3BEDDD63" w:rsidR="00C32606" w:rsidRDefault="00C32606" w:rsidP="00C32606">
      <w:pPr>
        <w:pStyle w:val="Ttulo2"/>
      </w:pPr>
      <w:r>
        <w:t xml:space="preserve">3.4 </w:t>
      </w:r>
      <w:r w:rsidR="00CD5EE1">
        <w:t>Desvantagens</w:t>
      </w:r>
    </w:p>
    <w:p w14:paraId="331C3BB5" w14:textId="54707E58" w:rsidR="00CD5EE1" w:rsidRDefault="00CD5EE1" w:rsidP="00CD5EE1">
      <w:r>
        <w:t>Custo elevado, complexidade de administração.</w:t>
      </w:r>
    </w:p>
    <w:p w14:paraId="6228059E" w14:textId="1CD50BDF" w:rsidR="00CD5EE1" w:rsidRDefault="00C32606" w:rsidP="00C32606">
      <w:pPr>
        <w:pStyle w:val="Ttulo1"/>
      </w:pPr>
      <w:r>
        <w:t xml:space="preserve">4 </w:t>
      </w:r>
      <w:r w:rsidR="00CD5EE1">
        <w:t>Microsoft SQL Server</w:t>
      </w:r>
    </w:p>
    <w:p w14:paraId="44740E01" w14:textId="2B84C83A" w:rsidR="00C32606" w:rsidRDefault="00C32606" w:rsidP="00C32606">
      <w:pPr>
        <w:pStyle w:val="Ttulo2"/>
      </w:pPr>
      <w:r>
        <w:t xml:space="preserve">4.1 </w:t>
      </w:r>
      <w:r w:rsidR="00CD5EE1">
        <w:t>História</w:t>
      </w:r>
    </w:p>
    <w:p w14:paraId="5D39304B" w14:textId="593B5C33" w:rsidR="00CD5EE1" w:rsidRDefault="00C85304" w:rsidP="00C85304">
      <w:r>
        <w:t>O Microsoft SQL Server foi lançado pela primeira vez em 1989 como um produto da Microsoft. Desde então, ele passou por várias atualizações e melhorias, tornando-se uma das principais soluções de banco de dados para empresas de todos os tamanhos. O SQL Server é conhecido por sua integração com outras tecnologias da Microsoft, como o Windows e o .NET Framework, e é amplamente utilizado em ambientes corporativos.</w:t>
      </w:r>
    </w:p>
    <w:p w14:paraId="39111637" w14:textId="19043446" w:rsidR="00C32606" w:rsidRDefault="00C32606" w:rsidP="00C32606">
      <w:pPr>
        <w:pStyle w:val="Ttulo2"/>
      </w:pPr>
      <w:r>
        <w:t xml:space="preserve">4.2 </w:t>
      </w:r>
      <w:r w:rsidR="00CD5EE1">
        <w:t>Características</w:t>
      </w:r>
    </w:p>
    <w:p w14:paraId="0E506F81" w14:textId="77777777" w:rsidR="00C85304" w:rsidRDefault="00C85304" w:rsidP="005870DD">
      <w:pPr>
        <w:pStyle w:val="alinea"/>
        <w:numPr>
          <w:ilvl w:val="0"/>
          <w:numId w:val="4"/>
        </w:numPr>
      </w:pPr>
      <w:r>
        <w:t>Integração com Ferramentas Microsoft</w:t>
      </w:r>
    </w:p>
    <w:p w14:paraId="4523F48D" w14:textId="46A04A55" w:rsidR="00C85304" w:rsidRDefault="00C85304" w:rsidP="00C85304">
      <w:r>
        <w:t>SQL Server é altamente integrado com o ecossistema Microsoft, incluindo Windows, Azure, Visual Studio e Power BI, facilitando a integração e a análise de dados.</w:t>
      </w:r>
    </w:p>
    <w:p w14:paraId="29964CCB" w14:textId="168E87B4" w:rsidR="00C85304" w:rsidRDefault="00C85304" w:rsidP="005870DD">
      <w:pPr>
        <w:pStyle w:val="alinea"/>
      </w:pPr>
      <w:r>
        <w:t xml:space="preserve">Suporte a </w:t>
      </w:r>
      <w:r w:rsidR="005870DD">
        <w:t>t</w:t>
      </w:r>
      <w:r>
        <w:t>ransações ACID</w:t>
      </w:r>
    </w:p>
    <w:p w14:paraId="60EB6749" w14:textId="34516A88" w:rsidR="00C85304" w:rsidRDefault="00C85304" w:rsidP="00C85304">
      <w:r>
        <w:lastRenderedPageBreak/>
        <w:t>Assim como PostgreSQL e Oracle, o SQL Server também garante Atomicidade, Consistência, Isolamento e Durabilidade.</w:t>
      </w:r>
    </w:p>
    <w:p w14:paraId="42689374" w14:textId="7499ADEC" w:rsidR="00CD5EE1" w:rsidRDefault="00C85304" w:rsidP="005870DD">
      <w:pPr>
        <w:pStyle w:val="alinea"/>
      </w:pPr>
      <w:r>
        <w:t xml:space="preserve">Alta </w:t>
      </w:r>
      <w:r w:rsidR="005870DD">
        <w:t>p</w:t>
      </w:r>
      <w:r>
        <w:t>erformanc</w:t>
      </w:r>
      <w:r w:rsidR="005870DD">
        <w:t>e</w:t>
      </w:r>
    </w:p>
    <w:p w14:paraId="2863FF38" w14:textId="33BB2DF2" w:rsidR="00C85304" w:rsidRDefault="00C85304" w:rsidP="00C85304">
      <w:r>
        <w:t>I</w:t>
      </w:r>
      <w:r w:rsidRPr="00C85304">
        <w:t>nclui recursos avançados de otimização de consultas, cache de dados e balanceamento de carga para garantir um desempenho rápido e eficiente.</w:t>
      </w:r>
    </w:p>
    <w:p w14:paraId="69863F27" w14:textId="2BFA8246" w:rsidR="00C32606" w:rsidRDefault="00C32606" w:rsidP="00C32606">
      <w:pPr>
        <w:pStyle w:val="Ttulo2"/>
      </w:pPr>
      <w:r>
        <w:t xml:space="preserve">4.3 </w:t>
      </w:r>
      <w:r w:rsidR="00CD5EE1">
        <w:t>Vantagens</w:t>
      </w:r>
    </w:p>
    <w:p w14:paraId="79BA3006" w14:textId="30537235" w:rsidR="00CD5EE1" w:rsidRDefault="00CD5EE1" w:rsidP="00CD5EE1">
      <w:r>
        <w:t>Integração com ferramentas Microsoft, suporte a transações complexas, segurança robusta.</w:t>
      </w:r>
    </w:p>
    <w:p w14:paraId="229CA953" w14:textId="7AEEC6DE" w:rsidR="00C32606" w:rsidRDefault="00C32606" w:rsidP="00C32606">
      <w:pPr>
        <w:pStyle w:val="Ttulo2"/>
      </w:pPr>
      <w:r>
        <w:t xml:space="preserve">4.4 </w:t>
      </w:r>
      <w:r w:rsidR="00CD5EE1">
        <w:t>Desvantagens</w:t>
      </w:r>
    </w:p>
    <w:p w14:paraId="7F3BEE9C" w14:textId="1CCB0851" w:rsidR="00CD5EE1" w:rsidRPr="00CD5EE1" w:rsidRDefault="00CD5EE1" w:rsidP="00CD5EE1">
      <w:r>
        <w:t>Custo elevado, pode ser complexo de configurar e gerenciar.</w:t>
      </w:r>
    </w:p>
    <w:sectPr w:rsidR="00CD5EE1" w:rsidRPr="00CD5EE1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44B2" w14:textId="77777777" w:rsidR="000751DE" w:rsidRDefault="000751DE" w:rsidP="00A56BE0">
      <w:pPr>
        <w:spacing w:line="240" w:lineRule="auto"/>
      </w:pPr>
      <w:r>
        <w:separator/>
      </w:r>
    </w:p>
  </w:endnote>
  <w:endnote w:type="continuationSeparator" w:id="0">
    <w:p w14:paraId="17E4D001" w14:textId="77777777" w:rsidR="000751DE" w:rsidRDefault="000751D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FEC7" w14:textId="77777777" w:rsidR="000751DE" w:rsidRDefault="000751DE" w:rsidP="00A56BE0">
      <w:pPr>
        <w:spacing w:line="240" w:lineRule="auto"/>
      </w:pPr>
      <w:r>
        <w:separator/>
      </w:r>
    </w:p>
  </w:footnote>
  <w:footnote w:type="continuationSeparator" w:id="0">
    <w:p w14:paraId="1BF71669" w14:textId="77777777" w:rsidR="000751DE" w:rsidRDefault="000751D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040E" w14:textId="77777777" w:rsidR="00A56BE0" w:rsidRDefault="00A56BE0">
    <w:pPr>
      <w:pStyle w:val="Cabealho"/>
    </w:pPr>
    <w:r>
      <w:rPr>
        <w:noProof/>
      </w:rPr>
      <w:drawing>
        <wp:inline distT="0" distB="0" distL="0" distR="0" wp14:anchorId="52BEBD8F" wp14:editId="7A7AF595">
          <wp:extent cx="2566800" cy="568800"/>
          <wp:effectExtent l="0" t="0" r="508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800" cy="5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FFB2DFD8"/>
    <w:lvl w:ilvl="0" w:tplc="0988E224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1"/>
    <w:rsid w:val="000751DE"/>
    <w:rsid w:val="00300E90"/>
    <w:rsid w:val="005870DD"/>
    <w:rsid w:val="00742435"/>
    <w:rsid w:val="00A56BE0"/>
    <w:rsid w:val="00B75A4D"/>
    <w:rsid w:val="00BC2B3E"/>
    <w:rsid w:val="00C32606"/>
    <w:rsid w:val="00C40CDD"/>
    <w:rsid w:val="00C85304"/>
    <w:rsid w:val="00CD5EE1"/>
    <w:rsid w:val="00F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136A0"/>
  <w15:chartTrackingRefBased/>
  <w15:docId w15:val="{47D68B70-4D20-47A8-9451-8C94C586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D5EE1"/>
    <w:pPr>
      <w:keepNext/>
      <w:keepLines/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CD5EE1"/>
    <w:pPr>
      <w:keepNext/>
      <w:keepLines/>
      <w:spacing w:beforeLines="150" w:before="360" w:afterLines="150" w:after="36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styleId="Forte">
    <w:name w:val="Strong"/>
    <w:basedOn w:val="Fontepargpadro"/>
    <w:uiPriority w:val="22"/>
    <w:qFormat/>
    <w:rsid w:val="00CD5EE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D5EE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5EE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5870DD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38</TotalTime>
  <Pages>1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5</cp:revision>
  <cp:lastPrinted>2024-10-25T18:54:00Z</cp:lastPrinted>
  <dcterms:created xsi:type="dcterms:W3CDTF">2024-10-25T18:16:00Z</dcterms:created>
  <dcterms:modified xsi:type="dcterms:W3CDTF">2024-10-25T18:54:00Z</dcterms:modified>
</cp:coreProperties>
</file>