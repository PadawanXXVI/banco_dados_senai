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F276" w14:textId="77777777" w:rsidR="00300E90" w:rsidRDefault="00A56BE0" w:rsidP="00A56BE0">
      <w:r>
        <w:t>Serviço Nacional de Educação Industrial SENAI DF</w:t>
      </w:r>
    </w:p>
    <w:p w14:paraId="53EF861D" w14:textId="6955E0B0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C876C8">
        <w:rPr>
          <w:noProof/>
        </w:rPr>
        <w:t>23 de outubro de 2024</w:t>
      </w:r>
      <w:r>
        <w:fldChar w:fldCharType="end"/>
      </w:r>
    </w:p>
    <w:p w14:paraId="26F8D9EF" w14:textId="77777777" w:rsidR="00A56BE0" w:rsidRDefault="00A56BE0" w:rsidP="00A56BE0">
      <w:r>
        <w:t>Anderson de Matos Guimarães</w:t>
      </w:r>
    </w:p>
    <w:p w14:paraId="33CD5FAC" w14:textId="77777777" w:rsidR="00A56BE0" w:rsidRDefault="00A56BE0" w:rsidP="00A56BE0">
      <w:r>
        <w:t>Curso: Administrador de Banco de Dados</w:t>
      </w:r>
    </w:p>
    <w:p w14:paraId="68DC05A6" w14:textId="77777777" w:rsidR="00A56BE0" w:rsidRDefault="00A56BE0" w:rsidP="00A56BE0">
      <w:r>
        <w:t>Professor: Ygor Rio Pardo Felix</w:t>
      </w:r>
    </w:p>
    <w:p w14:paraId="5BD1AC09" w14:textId="77777777" w:rsidR="00A56BE0" w:rsidRDefault="00A56BE0" w:rsidP="00A56BE0">
      <w:r>
        <w:t>Turma: QUA.070.105</w:t>
      </w:r>
    </w:p>
    <w:p w14:paraId="15C1C358" w14:textId="35F7BAD5" w:rsidR="00A56BE0" w:rsidRDefault="00E1743D" w:rsidP="00A56BE0">
      <w:pPr>
        <w:pStyle w:val="Ttulo"/>
        <w:spacing w:before="360" w:after="360"/>
      </w:pPr>
      <w:r>
        <w:t>atividade</w:t>
      </w:r>
    </w:p>
    <w:p w14:paraId="7BC74648" w14:textId="0806DF3A" w:rsidR="00E1743D" w:rsidRDefault="00E1743D" w:rsidP="00E1743D">
      <w:r>
        <w:t>Crie o modelo conceitual dos seguintes cenários:</w:t>
      </w:r>
    </w:p>
    <w:p w14:paraId="0AAE592A" w14:textId="77777777" w:rsidR="00D6607E" w:rsidRDefault="00D6607E" w:rsidP="00E1743D"/>
    <w:p w14:paraId="34A764FE" w14:textId="1B3A3DD3" w:rsidR="00B86AA7" w:rsidRDefault="00B86AA7" w:rsidP="00B86AA7">
      <w:pPr>
        <w:pStyle w:val="PargrafodaLista"/>
        <w:numPr>
          <w:ilvl w:val="0"/>
          <w:numId w:val="1"/>
        </w:numPr>
      </w:pPr>
      <w:r>
        <w:t>Loja de roupas</w:t>
      </w:r>
    </w:p>
    <w:p w14:paraId="07B11FF5" w14:textId="77777777" w:rsidR="00D6607E" w:rsidRDefault="00E1743D" w:rsidP="00E1743D">
      <w:r>
        <w:t>Loja de roupas (</w:t>
      </w:r>
      <w:r w:rsidR="00B86AA7">
        <w:t xml:space="preserve">código da </w:t>
      </w:r>
      <w:r>
        <w:t>loja, nome, CNPJ, endereço, telefone</w:t>
      </w:r>
      <w:r w:rsidR="00D6607E">
        <w:t>)</w:t>
      </w:r>
    </w:p>
    <w:p w14:paraId="3B8114FD" w14:textId="59F78C04" w:rsidR="00D6607E" w:rsidRDefault="00D6607E" w:rsidP="00E1743D">
      <w:r>
        <w:t>F</w:t>
      </w:r>
      <w:r w:rsidR="00055413">
        <w:t>uncionário</w:t>
      </w:r>
      <w:r>
        <w:t xml:space="preserve"> (matrícula, nome, endereço, telefone, e-mail)</w:t>
      </w:r>
    </w:p>
    <w:p w14:paraId="63320AE7" w14:textId="1031FB73" w:rsidR="00D6607E" w:rsidRDefault="00D6607E" w:rsidP="00E1743D">
      <w:r>
        <w:t>Cliente (código, nome, CPF</w:t>
      </w:r>
      <w:r w:rsidR="00855C68">
        <w:t>/CNPJ</w:t>
      </w:r>
      <w:r>
        <w:t>, endereço, telefone, e-mail)</w:t>
      </w:r>
    </w:p>
    <w:p w14:paraId="688835DA" w14:textId="07BBFE6B" w:rsidR="00F27F56" w:rsidRDefault="00F27F56" w:rsidP="00E1743D">
      <w:r>
        <w:t>Fornecedor (código, nome, CNPJ, endereço, telefone, e-mail)</w:t>
      </w:r>
    </w:p>
    <w:p w14:paraId="521C09D7" w14:textId="787FF040" w:rsidR="00F27F56" w:rsidRDefault="00F27F56" w:rsidP="00E1743D">
      <w:r>
        <w:t>Vendedor (matrícula, nome, CPF, endereço, telefone, e-mail)</w:t>
      </w:r>
    </w:p>
    <w:p w14:paraId="2BF8D9D8" w14:textId="18240E4F" w:rsidR="00E1743D" w:rsidRDefault="00D6607E" w:rsidP="00E1743D">
      <w:r>
        <w:t>Produto (código, nome, marca, quantidade em estoque, valor unitário, valor total)</w:t>
      </w:r>
    </w:p>
    <w:p w14:paraId="022C7557" w14:textId="2F5E8554" w:rsidR="00B86AA7" w:rsidRDefault="00B86AA7" w:rsidP="00E1743D">
      <w:r>
        <w:t>Loja de roupas possui funcionário</w:t>
      </w:r>
    </w:p>
    <w:p w14:paraId="2D85D51E" w14:textId="58F1938C" w:rsidR="00B86AA7" w:rsidRDefault="00D6607E" w:rsidP="00E1743D">
      <w:r>
        <w:t>Loja de roupas tem cliente</w:t>
      </w:r>
    </w:p>
    <w:p w14:paraId="46B636E7" w14:textId="323E0426" w:rsidR="00F27F56" w:rsidRDefault="00F27F56" w:rsidP="00E1743D">
      <w:r>
        <w:t>Loja de roupas compra de fornecedor</w:t>
      </w:r>
    </w:p>
    <w:p w14:paraId="166CE775" w14:textId="6498A954" w:rsidR="00D6607E" w:rsidRDefault="00D6607E" w:rsidP="00E1743D">
      <w:r>
        <w:t>Loja de roupa vende produto</w:t>
      </w:r>
    </w:p>
    <w:p w14:paraId="04F54F11" w14:textId="77777777" w:rsidR="00F27F56" w:rsidRDefault="00F27F56" w:rsidP="00F27F56">
      <w:r>
        <w:t>Fornecedor tem vendedor</w:t>
      </w:r>
    </w:p>
    <w:p w14:paraId="4FA4EBC2" w14:textId="700B8CE3" w:rsidR="00F27F56" w:rsidRDefault="00F27F56" w:rsidP="00E1743D">
      <w:r w:rsidRPr="00F27F56">
        <w:t>Vendedor vende produto</w:t>
      </w:r>
    </w:p>
    <w:p w14:paraId="5C9F03EF" w14:textId="5F30B5C5" w:rsidR="00D6607E" w:rsidRDefault="00D6607E" w:rsidP="00E1743D">
      <w:r>
        <w:t>Cliente compra produto</w:t>
      </w:r>
    </w:p>
    <w:p w14:paraId="07AC4BB0" w14:textId="77777777" w:rsidR="00F27F56" w:rsidRDefault="00F27F56" w:rsidP="00E1743D"/>
    <w:p w14:paraId="3926CE42" w14:textId="6B8E1954" w:rsidR="00B86AA7" w:rsidRDefault="00B86AA7" w:rsidP="00B86AA7">
      <w:pPr>
        <w:pStyle w:val="PargrafodaLista"/>
        <w:numPr>
          <w:ilvl w:val="0"/>
          <w:numId w:val="1"/>
        </w:numPr>
      </w:pPr>
      <w:r>
        <w:t>Escola</w:t>
      </w:r>
    </w:p>
    <w:p w14:paraId="20520B68" w14:textId="77777777" w:rsidR="00855C68" w:rsidRDefault="00E1743D" w:rsidP="00E1743D">
      <w:r>
        <w:t>Escola (</w:t>
      </w:r>
      <w:r w:rsidR="00B86AA7">
        <w:t xml:space="preserve">código da </w:t>
      </w:r>
      <w:r>
        <w:t>escola, nome, CNPJ, endereço, telefone</w:t>
      </w:r>
      <w:r w:rsidR="00855C68">
        <w:t>)</w:t>
      </w:r>
    </w:p>
    <w:p w14:paraId="566A5D75" w14:textId="1E688246" w:rsidR="00855C68" w:rsidRDefault="00855C68" w:rsidP="00E1743D">
      <w:r>
        <w:t>P</w:t>
      </w:r>
      <w:r w:rsidR="00055413">
        <w:t>rofessor</w:t>
      </w:r>
      <w:r>
        <w:t xml:space="preserve"> (matrícula, nome, telefone, e-mail, endereço)</w:t>
      </w:r>
    </w:p>
    <w:p w14:paraId="11337752" w14:textId="2449084C" w:rsidR="00855C68" w:rsidRDefault="00855C68" w:rsidP="00E1743D">
      <w:r>
        <w:t>A</w:t>
      </w:r>
      <w:r w:rsidR="00055413">
        <w:t>luno</w:t>
      </w:r>
      <w:r>
        <w:t xml:space="preserve"> (matrícula, nome, telefone, e-mail, endereço)</w:t>
      </w:r>
    </w:p>
    <w:p w14:paraId="3CFAB4C2" w14:textId="1DC81280" w:rsidR="00E1743D" w:rsidRDefault="00855C68" w:rsidP="00E1743D">
      <w:r>
        <w:t>Disciplina (código, nome, área do conhecimento, duração)</w:t>
      </w:r>
    </w:p>
    <w:p w14:paraId="5D7DE5FE" w14:textId="7D9F0D86" w:rsidR="00855C68" w:rsidRDefault="00855C68" w:rsidP="00E1743D">
      <w:r>
        <w:t>Escola possui professor</w:t>
      </w:r>
    </w:p>
    <w:p w14:paraId="712A59E3" w14:textId="371CC543" w:rsidR="00855C68" w:rsidRDefault="00855C68" w:rsidP="00E1743D">
      <w:r>
        <w:t>Escola possui aluno</w:t>
      </w:r>
    </w:p>
    <w:p w14:paraId="61C88073" w14:textId="1F7A6FE0" w:rsidR="00855C68" w:rsidRDefault="00855C68" w:rsidP="00E1743D">
      <w:r>
        <w:lastRenderedPageBreak/>
        <w:t>Professor ensina aluno</w:t>
      </w:r>
    </w:p>
    <w:p w14:paraId="3722A0C5" w14:textId="24265A31" w:rsidR="00855C68" w:rsidRDefault="00855C68" w:rsidP="00E1743D">
      <w:r>
        <w:t>Professor leciona disciplina</w:t>
      </w:r>
    </w:p>
    <w:p w14:paraId="066EDED8" w14:textId="2CDC3432" w:rsidR="00855C68" w:rsidRDefault="00855C68" w:rsidP="00E1743D">
      <w:r>
        <w:t>Aluno cursa disciplina</w:t>
      </w:r>
    </w:p>
    <w:p w14:paraId="16CB32F1" w14:textId="77777777" w:rsidR="00855C68" w:rsidRDefault="00855C68" w:rsidP="00E1743D"/>
    <w:p w14:paraId="76DC075E" w14:textId="77777777" w:rsidR="00B86AA7" w:rsidRDefault="00B86AA7" w:rsidP="00E1743D"/>
    <w:p w14:paraId="2FC9771A" w14:textId="653BA340" w:rsidR="00B86AA7" w:rsidRDefault="00B86AA7" w:rsidP="00B86AA7">
      <w:pPr>
        <w:pStyle w:val="PargrafodaLista"/>
        <w:numPr>
          <w:ilvl w:val="0"/>
          <w:numId w:val="1"/>
        </w:numPr>
      </w:pPr>
      <w:r>
        <w:t>Biblioteca</w:t>
      </w:r>
    </w:p>
    <w:p w14:paraId="36C1E4CE" w14:textId="0628C493" w:rsidR="00855C68" w:rsidRDefault="00E1743D" w:rsidP="00E1743D">
      <w:r>
        <w:t>Biblioteca (</w:t>
      </w:r>
      <w:r w:rsidR="00B86AA7">
        <w:t xml:space="preserve">código da </w:t>
      </w:r>
      <w:r>
        <w:t>biblioteca, nome, CNPJ, endereço, telefone</w:t>
      </w:r>
      <w:r w:rsidR="00F27F56">
        <w:t>)</w:t>
      </w:r>
    </w:p>
    <w:p w14:paraId="473B1523" w14:textId="02BB58D2" w:rsidR="00F27F56" w:rsidRDefault="00855C68" w:rsidP="00E1743D">
      <w:r>
        <w:t>F</w:t>
      </w:r>
      <w:r w:rsidR="00055413">
        <w:t>uncionário</w:t>
      </w:r>
      <w:r w:rsidR="00C876C8">
        <w:t xml:space="preserve"> (matrícula, nome, CPF, endereço, telefone, e-mail)</w:t>
      </w:r>
    </w:p>
    <w:p w14:paraId="1E74754D" w14:textId="61C5E666" w:rsidR="00855C68" w:rsidRDefault="00F27F56" w:rsidP="00E1743D">
      <w:r>
        <w:t>U</w:t>
      </w:r>
      <w:r w:rsidR="00055413">
        <w:t>suário</w:t>
      </w:r>
      <w:r w:rsidR="00C876C8">
        <w:t xml:space="preserve"> (código, nome, CPF, endereço, telefone, e-mail)</w:t>
      </w:r>
    </w:p>
    <w:p w14:paraId="4AED832E" w14:textId="431A4DB0" w:rsidR="00855C68" w:rsidRDefault="00855C68" w:rsidP="00E1743D">
      <w:r>
        <w:t>L</w:t>
      </w:r>
      <w:r w:rsidR="00B86AA7">
        <w:t>ivro</w:t>
      </w:r>
      <w:r w:rsidR="00C876C8">
        <w:t xml:space="preserve"> (ISBN, título, autor, ano de publicação, edição, volume)</w:t>
      </w:r>
    </w:p>
    <w:p w14:paraId="63233CAA" w14:textId="2865EE37" w:rsidR="00C876C8" w:rsidRDefault="00C876C8" w:rsidP="00E1743D">
      <w:r>
        <w:t>Biblioteca possui funcionário</w:t>
      </w:r>
    </w:p>
    <w:p w14:paraId="69707338" w14:textId="478E2FDE" w:rsidR="00C876C8" w:rsidRDefault="00C876C8" w:rsidP="00E1743D">
      <w:r>
        <w:t>Biblioteca tem usuário</w:t>
      </w:r>
    </w:p>
    <w:p w14:paraId="34CF2114" w14:textId="6C5370A0" w:rsidR="00C876C8" w:rsidRDefault="00C876C8" w:rsidP="00E1743D">
      <w:r>
        <w:t>Biblioteca empresta livro</w:t>
      </w:r>
    </w:p>
    <w:p w14:paraId="286593F1" w14:textId="651303BA" w:rsidR="00C876C8" w:rsidRDefault="00C876C8" w:rsidP="00E1743D">
      <w:r>
        <w:t>Usuário reserva livro</w:t>
      </w:r>
    </w:p>
    <w:p w14:paraId="2582DF19" w14:textId="042CD904" w:rsidR="00C876C8" w:rsidRDefault="00C876C8" w:rsidP="00E1743D"/>
    <w:p w14:paraId="79F51533" w14:textId="77777777" w:rsidR="00E1743D" w:rsidRPr="00E1743D" w:rsidRDefault="00E1743D" w:rsidP="00E1743D"/>
    <w:sectPr w:rsidR="00E1743D" w:rsidRPr="00E1743D" w:rsidSect="00A56BE0">
      <w:headerReference w:type="default" r:id="rId7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AF041" w14:textId="77777777" w:rsidR="007B217B" w:rsidRDefault="007B217B" w:rsidP="00A56BE0">
      <w:pPr>
        <w:spacing w:line="240" w:lineRule="auto"/>
      </w:pPr>
      <w:r>
        <w:separator/>
      </w:r>
    </w:p>
  </w:endnote>
  <w:endnote w:type="continuationSeparator" w:id="0">
    <w:p w14:paraId="3A1D2DE3" w14:textId="77777777" w:rsidR="007B217B" w:rsidRDefault="007B217B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38EC1" w14:textId="77777777" w:rsidR="007B217B" w:rsidRDefault="007B217B" w:rsidP="00A56BE0">
      <w:pPr>
        <w:spacing w:line="240" w:lineRule="auto"/>
      </w:pPr>
      <w:r>
        <w:separator/>
      </w:r>
    </w:p>
  </w:footnote>
  <w:footnote w:type="continuationSeparator" w:id="0">
    <w:p w14:paraId="780868EB" w14:textId="77777777" w:rsidR="007B217B" w:rsidRDefault="007B217B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F1DB6" w14:textId="77777777" w:rsidR="00A56BE0" w:rsidRDefault="00A56BE0">
    <w:pPr>
      <w:pStyle w:val="Cabealho"/>
    </w:pPr>
    <w:r>
      <w:rPr>
        <w:noProof/>
      </w:rPr>
      <w:drawing>
        <wp:inline distT="0" distB="0" distL="0" distR="0" wp14:anchorId="57C7B960" wp14:editId="241F6F3E">
          <wp:extent cx="2566800" cy="568800"/>
          <wp:effectExtent l="0" t="0" r="5080" b="317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6800" cy="5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02787"/>
    <w:multiLevelType w:val="hybridMultilevel"/>
    <w:tmpl w:val="7B8C1D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3D"/>
    <w:rsid w:val="00055413"/>
    <w:rsid w:val="001F2603"/>
    <w:rsid w:val="00300E90"/>
    <w:rsid w:val="00710C59"/>
    <w:rsid w:val="0071647E"/>
    <w:rsid w:val="007B217B"/>
    <w:rsid w:val="00855C68"/>
    <w:rsid w:val="00A56BE0"/>
    <w:rsid w:val="00B75A4D"/>
    <w:rsid w:val="00B86AA7"/>
    <w:rsid w:val="00BC2B3E"/>
    <w:rsid w:val="00C40CDD"/>
    <w:rsid w:val="00C876C8"/>
    <w:rsid w:val="00D6607E"/>
    <w:rsid w:val="00D73853"/>
    <w:rsid w:val="00E1743D"/>
    <w:rsid w:val="00F2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EE4A2B"/>
  <w15:chartTrackingRefBased/>
  <w15:docId w15:val="{3244328C-6E12-4DAD-AA00-A66995BD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paragraph" w:styleId="PargrafodaLista">
    <w:name w:val="List Paragraph"/>
    <w:basedOn w:val="Normal"/>
    <w:uiPriority w:val="34"/>
    <w:qFormat/>
    <w:rsid w:val="00B86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</Template>
  <TotalTime>89</TotalTime>
  <Pages>2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9</cp:revision>
  <cp:lastPrinted>2024-10-23T19:38:00Z</cp:lastPrinted>
  <dcterms:created xsi:type="dcterms:W3CDTF">2024-10-23T17:54:00Z</dcterms:created>
  <dcterms:modified xsi:type="dcterms:W3CDTF">2024-10-23T19:38:00Z</dcterms:modified>
</cp:coreProperties>
</file>