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86142" w14:textId="77777777" w:rsidR="00300E90" w:rsidRDefault="00A56BE0" w:rsidP="00A56BE0">
      <w:r>
        <w:t>Serviço Nacional de Educação Industrial SENAI DF</w:t>
      </w:r>
    </w:p>
    <w:p w14:paraId="74180334" w14:textId="07FD188C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D676A7">
        <w:rPr>
          <w:noProof/>
        </w:rPr>
        <w:t>11 de novembro de 2024</w:t>
      </w:r>
      <w:r>
        <w:fldChar w:fldCharType="end"/>
      </w:r>
    </w:p>
    <w:p w14:paraId="583FE71D" w14:textId="77777777" w:rsidR="00A56BE0" w:rsidRDefault="00A56BE0" w:rsidP="00A56BE0">
      <w:r>
        <w:t>Anderson de Matos Guimarães</w:t>
      </w:r>
    </w:p>
    <w:p w14:paraId="26921BE1" w14:textId="77777777" w:rsidR="00A56BE0" w:rsidRDefault="00A56BE0" w:rsidP="00A56BE0">
      <w:r>
        <w:t>Curso: Administrador de Banco de Dados</w:t>
      </w:r>
    </w:p>
    <w:p w14:paraId="4E444022" w14:textId="77777777" w:rsidR="00A56BE0" w:rsidRDefault="00A56BE0" w:rsidP="00A56BE0">
      <w:r>
        <w:t>Professor: Ygor Rio Pardo Felix</w:t>
      </w:r>
    </w:p>
    <w:p w14:paraId="2B5D3770" w14:textId="77777777" w:rsidR="00A56BE0" w:rsidRDefault="00A56BE0" w:rsidP="00A56BE0">
      <w:r>
        <w:t>Turma: QUA.070.105</w:t>
      </w:r>
    </w:p>
    <w:p w14:paraId="32248A6C" w14:textId="515EB9CF" w:rsidR="00A56BE0" w:rsidRDefault="0008470F" w:rsidP="00A56BE0">
      <w:pPr>
        <w:pStyle w:val="Ttulo"/>
        <w:spacing w:before="360" w:after="360"/>
      </w:pPr>
      <w:r>
        <w:t>comandos utilizados em aula</w:t>
      </w:r>
    </w:p>
    <w:p w14:paraId="6F1D39BE" w14:textId="4075F910" w:rsidR="000F276E" w:rsidRDefault="00CB6480" w:rsidP="000F276E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08E0B089" wp14:editId="5EAD0A1F">
            <wp:extent cx="5760085" cy="4731385"/>
            <wp:effectExtent l="0" t="0" r="0" b="0"/>
            <wp:docPr id="6410852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8528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EAF" w14:textId="12B9DB28" w:rsidR="006E312D" w:rsidRDefault="006E312D" w:rsidP="000F276E">
      <w:pPr>
        <w:pStyle w:val="Imagem"/>
        <w:spacing w:before="240" w:after="240"/>
      </w:pPr>
      <w:r>
        <w:rPr>
          <w:noProof/>
        </w:rPr>
        <w:lastRenderedPageBreak/>
        <w:drawing>
          <wp:inline distT="0" distB="0" distL="0" distR="0" wp14:anchorId="7F193BE9" wp14:editId="4BFED0F1">
            <wp:extent cx="5760085" cy="6178550"/>
            <wp:effectExtent l="0" t="0" r="0" b="0"/>
            <wp:docPr id="682546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467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0842" w14:textId="5B826ED1" w:rsidR="00294C14" w:rsidRPr="000F276E" w:rsidRDefault="00294C14" w:rsidP="000F276E">
      <w:pPr>
        <w:pStyle w:val="Imagem"/>
        <w:spacing w:before="240" w:after="240"/>
      </w:pPr>
      <w:r>
        <w:rPr>
          <w:noProof/>
        </w:rPr>
        <w:lastRenderedPageBreak/>
        <w:drawing>
          <wp:inline distT="0" distB="0" distL="0" distR="0" wp14:anchorId="35E23014" wp14:editId="68D7991D">
            <wp:extent cx="5760085" cy="4271010"/>
            <wp:effectExtent l="0" t="0" r="0" b="0"/>
            <wp:docPr id="31564071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40718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C14" w:rsidRPr="000F276E" w:rsidSect="00A56BE0">
      <w:headerReference w:type="default" r:id="rId11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BB30B" w14:textId="77777777" w:rsidR="0029638D" w:rsidRDefault="0029638D" w:rsidP="00A56BE0">
      <w:pPr>
        <w:spacing w:line="240" w:lineRule="auto"/>
      </w:pPr>
      <w:r>
        <w:separator/>
      </w:r>
    </w:p>
  </w:endnote>
  <w:endnote w:type="continuationSeparator" w:id="0">
    <w:p w14:paraId="3461D7E2" w14:textId="77777777" w:rsidR="0029638D" w:rsidRDefault="0029638D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66CC1" w14:textId="77777777" w:rsidR="0029638D" w:rsidRDefault="0029638D" w:rsidP="00A56BE0">
      <w:pPr>
        <w:spacing w:line="240" w:lineRule="auto"/>
      </w:pPr>
      <w:r>
        <w:separator/>
      </w:r>
    </w:p>
  </w:footnote>
  <w:footnote w:type="continuationSeparator" w:id="0">
    <w:p w14:paraId="4DC3B3D1" w14:textId="77777777" w:rsidR="0029638D" w:rsidRDefault="0029638D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163A5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287E8B6C" wp14:editId="19B780CF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8D"/>
    <w:rsid w:val="0008470F"/>
    <w:rsid w:val="000F276E"/>
    <w:rsid w:val="00146BA1"/>
    <w:rsid w:val="001E4884"/>
    <w:rsid w:val="00251628"/>
    <w:rsid w:val="00294C14"/>
    <w:rsid w:val="0029638D"/>
    <w:rsid w:val="00300E90"/>
    <w:rsid w:val="004F270F"/>
    <w:rsid w:val="006E312D"/>
    <w:rsid w:val="007057A9"/>
    <w:rsid w:val="007727D1"/>
    <w:rsid w:val="008E6982"/>
    <w:rsid w:val="009C3AA6"/>
    <w:rsid w:val="00A12FBB"/>
    <w:rsid w:val="00A56BE0"/>
    <w:rsid w:val="00A8543C"/>
    <w:rsid w:val="00AD6402"/>
    <w:rsid w:val="00B75A4D"/>
    <w:rsid w:val="00BC2B3E"/>
    <w:rsid w:val="00C40CDD"/>
    <w:rsid w:val="00C90921"/>
    <w:rsid w:val="00CB6480"/>
    <w:rsid w:val="00D676A7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E34B66"/>
  <w15:chartTrackingRefBased/>
  <w15:docId w15:val="{D9900526-954F-4CF8-8066-D2663C72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.guimaraes\OneDrive\Documentos\cursos\pasta-senai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8725C-01FF-4B18-A5F9-B7AFFCCC4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10</TotalTime>
  <Pages>3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Guimaraes</dc:creator>
  <cp:keywords/>
  <dc:description/>
  <cp:lastModifiedBy>Anderson de Matos Guimarães</cp:lastModifiedBy>
  <cp:revision>12</cp:revision>
  <cp:lastPrinted>2024-11-11T13:13:00Z</cp:lastPrinted>
  <dcterms:created xsi:type="dcterms:W3CDTF">2024-11-11T13:03:00Z</dcterms:created>
  <dcterms:modified xsi:type="dcterms:W3CDTF">2024-11-11T13:13:00Z</dcterms:modified>
</cp:coreProperties>
</file>