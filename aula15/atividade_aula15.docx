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0286" w14:textId="77777777" w:rsidR="00300E90" w:rsidRDefault="00A56BE0" w:rsidP="00A56BE0">
      <w:r>
        <w:t>Serviço Nacional de Educação Industrial SENAI DF</w:t>
      </w:r>
    </w:p>
    <w:p w14:paraId="37089065" w14:textId="170D4E5E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45C14">
        <w:rPr>
          <w:noProof/>
        </w:rPr>
        <w:t>8 de novembro de 2024</w:t>
      </w:r>
      <w:r>
        <w:fldChar w:fldCharType="end"/>
      </w:r>
    </w:p>
    <w:p w14:paraId="5E9831A1" w14:textId="77777777" w:rsidR="00A56BE0" w:rsidRDefault="00A56BE0" w:rsidP="00A56BE0">
      <w:r>
        <w:t>Anderson de Matos Guimarães</w:t>
      </w:r>
    </w:p>
    <w:p w14:paraId="0FB4DD82" w14:textId="77777777" w:rsidR="00A56BE0" w:rsidRDefault="00A56BE0" w:rsidP="00A56BE0">
      <w:r>
        <w:t>Curso: Administrador de Banco de Dados</w:t>
      </w:r>
    </w:p>
    <w:p w14:paraId="28A28CE9" w14:textId="77777777" w:rsidR="00A56BE0" w:rsidRDefault="00A56BE0" w:rsidP="00A56BE0">
      <w:r>
        <w:t>Professor: Ygor Rio Pardo Felix</w:t>
      </w:r>
    </w:p>
    <w:p w14:paraId="7F048176" w14:textId="77777777" w:rsidR="00A56BE0" w:rsidRDefault="00A56BE0" w:rsidP="00A56BE0">
      <w:r>
        <w:t>Turma: QUA.070.105</w:t>
      </w:r>
    </w:p>
    <w:p w14:paraId="6AE77C42" w14:textId="7EC6169A" w:rsidR="00A56BE0" w:rsidRDefault="001A5254" w:rsidP="00A56BE0">
      <w:pPr>
        <w:pStyle w:val="Ttulo"/>
        <w:spacing w:before="360" w:after="360"/>
      </w:pPr>
      <w:r>
        <w:t>atividades</w:t>
      </w:r>
    </w:p>
    <w:p w14:paraId="40C481D7" w14:textId="77777777" w:rsidR="001A5254" w:rsidRDefault="001A5254" w:rsidP="001A5254">
      <w:r>
        <w:t>Instruções:</w:t>
      </w:r>
    </w:p>
    <w:p w14:paraId="4DB5E44E" w14:textId="77777777" w:rsidR="001A5254" w:rsidRDefault="001A5254" w:rsidP="006035B0">
      <w:pPr>
        <w:pStyle w:val="Ttulo1"/>
        <w:spacing w:before="360" w:after="360"/>
      </w:pPr>
      <w:r>
        <w:t>1. Crie um banco de dados:</w:t>
      </w:r>
    </w:p>
    <w:p w14:paraId="6DCD4BC7" w14:textId="77E0F159" w:rsidR="006035B0" w:rsidRDefault="001A5254" w:rsidP="001A5254">
      <w:r>
        <w:t xml:space="preserve">Criar um banco de dados chamado </w:t>
      </w:r>
      <w:proofErr w:type="spellStart"/>
      <w:r>
        <w:t>db_biblioteca</w:t>
      </w:r>
      <w:proofErr w:type="spellEnd"/>
      <w:r>
        <w:t>.</w:t>
      </w:r>
    </w:p>
    <w:p w14:paraId="00951669" w14:textId="77777777" w:rsidR="001A5254" w:rsidRDefault="001A5254" w:rsidP="006035B0">
      <w:pPr>
        <w:pStyle w:val="Ttulo2"/>
        <w:spacing w:before="360" w:after="360"/>
      </w:pPr>
      <w:r>
        <w:t>2. Selecione o banco de dados:</w:t>
      </w:r>
    </w:p>
    <w:p w14:paraId="72897988" w14:textId="77777777" w:rsidR="001A5254" w:rsidRDefault="001A5254" w:rsidP="001A5254">
      <w:r>
        <w:t>Selecionar o banco de dados biblioteca como o banco de dados ativo.</w:t>
      </w:r>
    </w:p>
    <w:p w14:paraId="1F0849E0" w14:textId="77777777" w:rsidR="001A5254" w:rsidRDefault="001A5254" w:rsidP="006035B0">
      <w:pPr>
        <w:pStyle w:val="Ttulo1"/>
        <w:spacing w:before="360" w:after="360"/>
      </w:pPr>
      <w:r>
        <w:t>3. Crie uma tabela para livros:</w:t>
      </w:r>
    </w:p>
    <w:p w14:paraId="1C06D1F2" w14:textId="0B97DE71" w:rsidR="001A5254" w:rsidRDefault="001A5254" w:rsidP="001A5254">
      <w:r>
        <w:t>Os atributos estão na imagem.</w:t>
      </w:r>
    </w:p>
    <w:p w14:paraId="5C3D594F" w14:textId="5FA74891" w:rsidR="006035B0" w:rsidRDefault="006035B0" w:rsidP="001A5254">
      <w:r>
        <w:rPr>
          <w:noProof/>
        </w:rPr>
        <w:drawing>
          <wp:inline distT="0" distB="0" distL="0" distR="0" wp14:anchorId="2F97C908" wp14:editId="0201DF36">
            <wp:extent cx="5760085" cy="3096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F3E6" w14:textId="77777777" w:rsidR="001A5254" w:rsidRDefault="001A5254" w:rsidP="006035B0">
      <w:pPr>
        <w:pStyle w:val="Ttulo1"/>
        <w:spacing w:before="360" w:after="360"/>
      </w:pPr>
      <w:r>
        <w:lastRenderedPageBreak/>
        <w:t>4. Verifique as tabelas existentes:</w:t>
      </w:r>
    </w:p>
    <w:p w14:paraId="3B89A73B" w14:textId="1CDCC0C2" w:rsidR="001A5254" w:rsidRDefault="001A5254" w:rsidP="001A5254">
      <w:r>
        <w:t>Listar todas as tabelas no banco de dados atual.</w:t>
      </w:r>
    </w:p>
    <w:p w14:paraId="5BDB9769" w14:textId="1DAAB647" w:rsidR="006035B0" w:rsidRDefault="006035B0" w:rsidP="006035B0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391F750B" wp14:editId="1A6F4900">
            <wp:extent cx="5760085" cy="30962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2C2" w14:textId="77777777" w:rsidR="001A5254" w:rsidRDefault="001A5254" w:rsidP="006035B0">
      <w:pPr>
        <w:pStyle w:val="Ttulo1"/>
        <w:spacing w:before="360" w:after="360"/>
      </w:pPr>
      <w:r>
        <w:t>5. Descreva a estrutura da tabela:</w:t>
      </w:r>
    </w:p>
    <w:p w14:paraId="2130AB87" w14:textId="3A504909" w:rsidR="001A5254" w:rsidRDefault="001A5254" w:rsidP="001A5254">
      <w:r>
        <w:t>Descreva a sua tabela para visualizar os detalhes da estrutura da tabela livro.</w:t>
      </w:r>
    </w:p>
    <w:p w14:paraId="350EB56A" w14:textId="434CE2CB" w:rsidR="006035B0" w:rsidRDefault="006035B0" w:rsidP="006035B0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77A56CD8" wp14:editId="2908045D">
            <wp:extent cx="5760085" cy="30962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25B8" w14:textId="77777777" w:rsidR="001A5254" w:rsidRDefault="001A5254" w:rsidP="006035B0">
      <w:pPr>
        <w:pStyle w:val="Ttulo1"/>
        <w:spacing w:before="360" w:after="360"/>
      </w:pPr>
      <w:r>
        <w:lastRenderedPageBreak/>
        <w:t>6. Insira alguns livros:</w:t>
      </w:r>
    </w:p>
    <w:p w14:paraId="105E1F1D" w14:textId="4065F5FC" w:rsidR="001A5254" w:rsidRDefault="001A5254" w:rsidP="001A5254">
      <w:r>
        <w:t xml:space="preserve">Inserir 15 livros na tabela </w:t>
      </w:r>
      <w:proofErr w:type="spellStart"/>
      <w:r>
        <w:t>tb_livro</w:t>
      </w:r>
      <w:proofErr w:type="spellEnd"/>
      <w:r>
        <w:t>.</w:t>
      </w:r>
    </w:p>
    <w:p w14:paraId="229A98B2" w14:textId="339C2D97" w:rsidR="001A5254" w:rsidRDefault="001A5254" w:rsidP="001A5254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03E0DC21" wp14:editId="50E2E42D">
            <wp:extent cx="2457793" cy="275310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D07A" w14:textId="71746455" w:rsidR="006035B0" w:rsidRDefault="006035B0" w:rsidP="001A5254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1939F55C" wp14:editId="2990BD85">
            <wp:extent cx="5760085" cy="3096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B00C" w14:textId="04663E23" w:rsidR="001A5254" w:rsidRDefault="006035B0" w:rsidP="006035B0">
      <w:pPr>
        <w:pStyle w:val="Ttulo1"/>
        <w:spacing w:before="360" w:after="360"/>
      </w:pPr>
      <w:r>
        <w:lastRenderedPageBreak/>
        <w:t>7. visualização da tabela com os dados inseridos</w:t>
      </w:r>
    </w:p>
    <w:p w14:paraId="616A81EE" w14:textId="0E79DE23" w:rsidR="006035B0" w:rsidRPr="006035B0" w:rsidRDefault="006035B0" w:rsidP="006035B0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744B96EA" wp14:editId="307F6252">
            <wp:extent cx="5760085" cy="30962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5B0" w:rsidRPr="006035B0" w:rsidSect="00A56BE0">
      <w:headerReference w:type="default" r:id="rId13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1E4F" w14:textId="77777777" w:rsidR="009F68C5" w:rsidRDefault="009F68C5" w:rsidP="00A56BE0">
      <w:pPr>
        <w:spacing w:line="240" w:lineRule="auto"/>
      </w:pPr>
      <w:r>
        <w:separator/>
      </w:r>
    </w:p>
  </w:endnote>
  <w:endnote w:type="continuationSeparator" w:id="0">
    <w:p w14:paraId="0C2B15A9" w14:textId="77777777" w:rsidR="009F68C5" w:rsidRDefault="009F68C5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B430" w14:textId="77777777" w:rsidR="009F68C5" w:rsidRDefault="009F68C5" w:rsidP="00A56BE0">
      <w:pPr>
        <w:spacing w:line="240" w:lineRule="auto"/>
      </w:pPr>
      <w:r>
        <w:separator/>
      </w:r>
    </w:p>
  </w:footnote>
  <w:footnote w:type="continuationSeparator" w:id="0">
    <w:p w14:paraId="30858827" w14:textId="77777777" w:rsidR="009F68C5" w:rsidRDefault="009F68C5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D7D7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2671DBB7" wp14:editId="7906D325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EF"/>
    <w:rsid w:val="00146BA1"/>
    <w:rsid w:val="00153D5C"/>
    <w:rsid w:val="001A5254"/>
    <w:rsid w:val="00251628"/>
    <w:rsid w:val="00300E90"/>
    <w:rsid w:val="00423CEF"/>
    <w:rsid w:val="006035B0"/>
    <w:rsid w:val="007057A9"/>
    <w:rsid w:val="008E6982"/>
    <w:rsid w:val="009F68C5"/>
    <w:rsid w:val="00A56BE0"/>
    <w:rsid w:val="00A8543C"/>
    <w:rsid w:val="00B75A4D"/>
    <w:rsid w:val="00BC2B3E"/>
    <w:rsid w:val="00C40CDD"/>
    <w:rsid w:val="00D45C14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39581"/>
  <w15:chartTrackingRefBased/>
  <w15:docId w15:val="{D8C7D711-B0B6-497B-9382-ACE70104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5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6</cp:revision>
  <cp:lastPrinted>2024-11-08T20:28:00Z</cp:lastPrinted>
  <dcterms:created xsi:type="dcterms:W3CDTF">2024-11-08T20:02:00Z</dcterms:created>
  <dcterms:modified xsi:type="dcterms:W3CDTF">2024-11-08T20:28:00Z</dcterms:modified>
</cp:coreProperties>
</file>