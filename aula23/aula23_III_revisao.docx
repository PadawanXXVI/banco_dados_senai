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59D3" w14:textId="77777777" w:rsidR="00300E90" w:rsidRDefault="00A56BE0" w:rsidP="00A56BE0">
      <w:r>
        <w:t>Serviço Nacional de Educação Industrial SENAI DF</w:t>
      </w:r>
    </w:p>
    <w:p w14:paraId="1894D7E9" w14:textId="75B9EDCE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EB1581">
        <w:rPr>
          <w:noProof/>
        </w:rPr>
        <w:t>22 de novembro de 2024</w:t>
      </w:r>
      <w:r>
        <w:fldChar w:fldCharType="end"/>
      </w:r>
    </w:p>
    <w:p w14:paraId="212BBA79" w14:textId="77777777" w:rsidR="00A56BE0" w:rsidRDefault="00A56BE0" w:rsidP="00A56BE0">
      <w:r>
        <w:t>Anderson de Matos Guimarães</w:t>
      </w:r>
    </w:p>
    <w:p w14:paraId="259D699C" w14:textId="77777777" w:rsidR="00A56BE0" w:rsidRDefault="00A56BE0" w:rsidP="00A56BE0">
      <w:r>
        <w:t>Curso: Administrador de Banco de Dados</w:t>
      </w:r>
    </w:p>
    <w:p w14:paraId="22E93B3F" w14:textId="77777777" w:rsidR="00A56BE0" w:rsidRDefault="00A56BE0" w:rsidP="00A56BE0">
      <w:r>
        <w:t>Professor: Ygor Rio Pardo Felix</w:t>
      </w:r>
    </w:p>
    <w:p w14:paraId="6892B4DA" w14:textId="65F982EE" w:rsidR="00A56BE0" w:rsidRDefault="00A56BE0" w:rsidP="00A56BE0">
      <w:r>
        <w:t>Turma: QUA.070.105</w:t>
      </w:r>
    </w:p>
    <w:p w14:paraId="5F310EA6" w14:textId="4775A17E" w:rsidR="00A56BE0" w:rsidRDefault="00545585" w:rsidP="00A56BE0">
      <w:pPr>
        <w:pStyle w:val="Ttulo"/>
        <w:spacing w:before="360" w:after="360"/>
      </w:pPr>
      <w:r>
        <w:t>iii revisão</w:t>
      </w:r>
    </w:p>
    <w:p w14:paraId="06C1486D" w14:textId="12D6945B" w:rsidR="00545585" w:rsidRDefault="00545585" w:rsidP="00545585">
      <w:pPr>
        <w:pStyle w:val="Imagem"/>
        <w:spacing w:before="240" w:after="240"/>
      </w:pPr>
      <w:r>
        <w:rPr>
          <w:rFonts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EB6D1BA" wp14:editId="4E130628">
            <wp:extent cx="2633980" cy="27298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6964" w14:textId="77777777" w:rsidR="004F5E47" w:rsidRDefault="004F5E47" w:rsidP="004F5E47">
      <w:r>
        <w:t>-- CRIAÇÃO E SELEÇÃO DO BANCO DE DADOS</w:t>
      </w:r>
    </w:p>
    <w:p w14:paraId="04F8FCE5" w14:textId="77777777" w:rsidR="004F5E47" w:rsidRDefault="004F5E47" w:rsidP="004F5E47">
      <w:r>
        <w:t xml:space="preserve">CREATE DATABASE IF NOT EXISTS </w:t>
      </w:r>
      <w:proofErr w:type="spellStart"/>
      <w:r>
        <w:t>db_loja_eletronicos</w:t>
      </w:r>
      <w:proofErr w:type="spellEnd"/>
      <w:r>
        <w:t>;</w:t>
      </w:r>
    </w:p>
    <w:p w14:paraId="5F0A8F51" w14:textId="77777777" w:rsidR="004F5E47" w:rsidRDefault="004F5E47" w:rsidP="004F5E47">
      <w:r>
        <w:t xml:space="preserve">USE </w:t>
      </w:r>
      <w:proofErr w:type="spellStart"/>
      <w:r>
        <w:t>db_loja_eletronicos</w:t>
      </w:r>
      <w:proofErr w:type="spellEnd"/>
      <w:r>
        <w:t>;</w:t>
      </w:r>
    </w:p>
    <w:p w14:paraId="3329041F" w14:textId="77777777" w:rsidR="004F5E47" w:rsidRDefault="004F5E47" w:rsidP="004F5E47"/>
    <w:p w14:paraId="478FF01A" w14:textId="77777777" w:rsidR="004F5E47" w:rsidRDefault="004F5E47" w:rsidP="004F5E47">
      <w:r>
        <w:t>-- CRIAÇÃO DA TABELA</w:t>
      </w:r>
    </w:p>
    <w:p w14:paraId="77FB0349" w14:textId="77777777" w:rsidR="004F5E47" w:rsidRDefault="004F5E47" w:rsidP="004F5E47">
      <w:r>
        <w:t xml:space="preserve">CREATE TABLE </w:t>
      </w:r>
      <w:proofErr w:type="spellStart"/>
      <w:r>
        <w:t>tb_produto</w:t>
      </w:r>
      <w:proofErr w:type="spellEnd"/>
      <w:r>
        <w:t>(</w:t>
      </w:r>
    </w:p>
    <w:p w14:paraId="73BA12A9" w14:textId="77777777" w:rsidR="004F5E47" w:rsidRDefault="004F5E47" w:rsidP="004F5E47">
      <w:r>
        <w:tab/>
      </w:r>
      <w:proofErr w:type="spellStart"/>
      <w:r>
        <w:t>id_produto</w:t>
      </w:r>
      <w:proofErr w:type="spellEnd"/>
      <w:r>
        <w:t xml:space="preserve"> INT PRIMARY KEY AUTO_INCREMENT,</w:t>
      </w:r>
    </w:p>
    <w:p w14:paraId="446AC313" w14:textId="77777777" w:rsidR="004F5E47" w:rsidRDefault="004F5E47" w:rsidP="004F5E47">
      <w:r>
        <w:t xml:space="preserve">    nome VARCHAR(50) NOT NULL,</w:t>
      </w:r>
    </w:p>
    <w:p w14:paraId="4ECA761C" w14:textId="77777777" w:rsidR="004F5E47" w:rsidRDefault="004F5E47" w:rsidP="004F5E47">
      <w:r>
        <w:t xml:space="preserve">    categoria VARCHAR(30) NOT NULL,</w:t>
      </w:r>
    </w:p>
    <w:p w14:paraId="4821F194" w14:textId="77777777" w:rsidR="004F5E47" w:rsidRDefault="004F5E47" w:rsidP="004F5E47">
      <w:r>
        <w:t xml:space="preserve">    </w:t>
      </w:r>
      <w:proofErr w:type="spellStart"/>
      <w:r>
        <w:t>preco</w:t>
      </w:r>
      <w:proofErr w:type="spellEnd"/>
      <w:r>
        <w:t xml:space="preserve"> DECIMAL(10,2) NOT NULL,</w:t>
      </w:r>
    </w:p>
    <w:p w14:paraId="593D99B3" w14:textId="77777777" w:rsidR="004F5E47" w:rsidRDefault="004F5E47" w:rsidP="004F5E47">
      <w:r>
        <w:t xml:space="preserve">    quantidade INT NOT NULL,</w:t>
      </w:r>
    </w:p>
    <w:p w14:paraId="2B3E4730" w14:textId="77777777" w:rsidR="004F5E47" w:rsidRDefault="004F5E47" w:rsidP="004F5E47">
      <w:r>
        <w:t xml:space="preserve">    </w:t>
      </w:r>
      <w:proofErr w:type="spellStart"/>
      <w:r>
        <w:t>data_venda</w:t>
      </w:r>
      <w:proofErr w:type="spellEnd"/>
      <w:r>
        <w:t xml:space="preserve"> DATE NOT NULL,</w:t>
      </w:r>
    </w:p>
    <w:p w14:paraId="0F3DCA24" w14:textId="77777777" w:rsidR="004F5E47" w:rsidRDefault="004F5E47" w:rsidP="004F5E47">
      <w:r>
        <w:t xml:space="preserve">    marca VARCHAR(30) NOT NULL,</w:t>
      </w:r>
    </w:p>
    <w:p w14:paraId="5080886A" w14:textId="77777777" w:rsidR="004F5E47" w:rsidRDefault="004F5E47" w:rsidP="004F5E47">
      <w:r>
        <w:lastRenderedPageBreak/>
        <w:t xml:space="preserve">    </w:t>
      </w:r>
      <w:proofErr w:type="spellStart"/>
      <w:r>
        <w:t>status_estoque</w:t>
      </w:r>
      <w:proofErr w:type="spellEnd"/>
      <w:r>
        <w:t xml:space="preserve"> VARCHAR(20) NOT NULL</w:t>
      </w:r>
    </w:p>
    <w:p w14:paraId="6DFE3354" w14:textId="77777777" w:rsidR="004F5E47" w:rsidRDefault="004F5E47" w:rsidP="004F5E47">
      <w:r>
        <w:t>);</w:t>
      </w:r>
    </w:p>
    <w:p w14:paraId="4C042223" w14:textId="77777777" w:rsidR="004F5E47" w:rsidRDefault="004F5E47" w:rsidP="004F5E47"/>
    <w:p w14:paraId="559E8609" w14:textId="77777777" w:rsidR="004F5E47" w:rsidRDefault="004F5E47" w:rsidP="004F5E47">
      <w:r>
        <w:t>-- POPULANDO A TABELA</w:t>
      </w:r>
    </w:p>
    <w:p w14:paraId="3D88E1A2" w14:textId="77777777" w:rsidR="004F5E47" w:rsidRDefault="004F5E47" w:rsidP="004F5E47">
      <w:r>
        <w:t xml:space="preserve">INSERT INTO </w:t>
      </w:r>
      <w:proofErr w:type="spellStart"/>
      <w:r>
        <w:t>tb_produto</w:t>
      </w:r>
      <w:proofErr w:type="spellEnd"/>
    </w:p>
    <w:p w14:paraId="4744DFF0" w14:textId="77777777" w:rsidR="004F5E47" w:rsidRDefault="004F5E47" w:rsidP="004F5E47">
      <w:r>
        <w:tab/>
        <w:t>(</w:t>
      </w:r>
      <w:proofErr w:type="spellStart"/>
      <w:r>
        <w:t>id_produto</w:t>
      </w:r>
      <w:proofErr w:type="spellEnd"/>
      <w:r>
        <w:t xml:space="preserve">, nome, categoria, </w:t>
      </w:r>
      <w:proofErr w:type="spellStart"/>
      <w:r>
        <w:t>preco</w:t>
      </w:r>
      <w:proofErr w:type="spellEnd"/>
      <w:r>
        <w:t xml:space="preserve">, quantidade, </w:t>
      </w:r>
      <w:proofErr w:type="spellStart"/>
      <w:r>
        <w:t>data_venda</w:t>
      </w:r>
      <w:proofErr w:type="spellEnd"/>
      <w:r>
        <w:t xml:space="preserve">, marca, </w:t>
      </w:r>
      <w:proofErr w:type="spellStart"/>
      <w:r>
        <w:t>status_estoque</w:t>
      </w:r>
      <w:proofErr w:type="spellEnd"/>
      <w:r>
        <w:t>)</w:t>
      </w:r>
    </w:p>
    <w:p w14:paraId="384FDD18" w14:textId="77777777" w:rsidR="004F5E47" w:rsidRDefault="004F5E47" w:rsidP="004F5E47">
      <w:r>
        <w:t>VALUES</w:t>
      </w:r>
    </w:p>
    <w:p w14:paraId="6AE1B290" w14:textId="77777777" w:rsidR="004F5E47" w:rsidRDefault="004F5E47" w:rsidP="004F5E47">
      <w:r>
        <w:tab/>
        <w:t>(1, 'Notebook', 'Eletrônicos', 3500.00, 5, '2024-07-01', 'Dell', 'Em Estoque'),</w:t>
      </w:r>
    </w:p>
    <w:p w14:paraId="6F8C3E23" w14:textId="77777777" w:rsidR="004F5E47" w:rsidRDefault="004F5E47" w:rsidP="004F5E47">
      <w:r>
        <w:tab/>
        <w:t>(2, 'Smartphone', 'Eletrônicos', 2500.00, 10, '2024-07-03', 'Samsung', 'Em Estoque'),</w:t>
      </w:r>
    </w:p>
    <w:p w14:paraId="7238C06B" w14:textId="77777777" w:rsidR="004F5E47" w:rsidRDefault="004F5E47" w:rsidP="004F5E47">
      <w:r>
        <w:tab/>
        <w:t>(3, 'Cadeira Gamer', 'Móveis', 1200.00, 8, '2024-07-05', '</w:t>
      </w:r>
      <w:proofErr w:type="spellStart"/>
      <w:r>
        <w:t>DXRacer</w:t>
      </w:r>
      <w:proofErr w:type="spellEnd"/>
      <w:r>
        <w:t>', 'Em Estoque'),</w:t>
      </w:r>
    </w:p>
    <w:p w14:paraId="063AC4E2" w14:textId="77777777" w:rsidR="004F5E47" w:rsidRDefault="004F5E47" w:rsidP="004F5E47">
      <w:r>
        <w:tab/>
        <w:t>(4, 'Sofá', 'Móveis', 7000.00, 2, '2024-07-10', '</w:t>
      </w:r>
      <w:proofErr w:type="spellStart"/>
      <w:r>
        <w:t>TokStok</w:t>
      </w:r>
      <w:proofErr w:type="spellEnd"/>
      <w:r>
        <w:t>', 'Em Estoque'),</w:t>
      </w:r>
    </w:p>
    <w:p w14:paraId="179FB6E5" w14:textId="77777777" w:rsidR="004F5E47" w:rsidRDefault="004F5E47" w:rsidP="004F5E47">
      <w:r>
        <w:tab/>
        <w:t>(5, 'Geladeira', 'Eletrodomésticos', 3200.00, 3, '2024-08-01', 'Brastemp', 'Em Estoque'),</w:t>
      </w:r>
    </w:p>
    <w:p w14:paraId="653829C9" w14:textId="77777777" w:rsidR="004F5E47" w:rsidRDefault="004F5E47" w:rsidP="004F5E47">
      <w:r>
        <w:tab/>
        <w:t>(6, 'Smartwatch', 'Acessórios', 1500.00, 7, '2024-08-02', 'Apple', 'Em Estoque'),</w:t>
      </w:r>
    </w:p>
    <w:p w14:paraId="36A7DF82" w14:textId="77777777" w:rsidR="004F5E47" w:rsidRDefault="004F5E47" w:rsidP="004F5E47">
      <w:r>
        <w:tab/>
        <w:t>(7, 'Teclado', 'Periféricos', 300.00, 15, '2024-08-04', 'Logitech', 'Em Estoque'),</w:t>
      </w:r>
    </w:p>
    <w:p w14:paraId="61364FBF" w14:textId="77777777" w:rsidR="004F5E47" w:rsidRDefault="004F5E47" w:rsidP="004F5E47">
      <w:r>
        <w:tab/>
        <w:t>(8, 'Mouse', 'Periféricos', 150.00, 20, '2024-08-05', '</w:t>
      </w:r>
      <w:proofErr w:type="spellStart"/>
      <w:r>
        <w:t>Razer</w:t>
      </w:r>
      <w:proofErr w:type="spellEnd"/>
      <w:r>
        <w:t>', 'Em Estoque'),</w:t>
      </w:r>
    </w:p>
    <w:p w14:paraId="7B9E4433" w14:textId="77777777" w:rsidR="004F5E47" w:rsidRDefault="004F5E47" w:rsidP="004F5E47">
      <w:r>
        <w:tab/>
        <w:t>(9, 'Monitor', 'Eletrônicos', 1200.00, 12, '2024-08-07', 'AOC', 'Em Estoque'),</w:t>
      </w:r>
    </w:p>
    <w:p w14:paraId="01AB555D" w14:textId="77777777" w:rsidR="004F5E47" w:rsidRDefault="004F5E47" w:rsidP="004F5E47">
      <w:r>
        <w:tab/>
        <w:t>(10, 'Impressora', 'Periféricos', 800.00, 5, '2024-08-10', 'Epson', 'Em Estoque'),</w:t>
      </w:r>
    </w:p>
    <w:p w14:paraId="24F67594" w14:textId="77777777" w:rsidR="004F5E47" w:rsidRDefault="004F5E47" w:rsidP="004F5E47">
      <w:r>
        <w:tab/>
        <w:t>(11, 'Fone de Ouvido', 'Acessórios', 250.00, 25, '2024-09-01', 'Sony', 'Em Estoque'),</w:t>
      </w:r>
    </w:p>
    <w:p w14:paraId="1E09695D" w14:textId="77777777" w:rsidR="004F5E47" w:rsidRDefault="004F5E47" w:rsidP="004F5E47">
      <w:r>
        <w:tab/>
        <w:t>(12, 'Câmera', 'Eletrônicos', 4000.00, 4, '2024-09-02', 'Canon', 'Em Estoque'),</w:t>
      </w:r>
    </w:p>
    <w:p w14:paraId="6A1BE0E9" w14:textId="77777777" w:rsidR="004F5E47" w:rsidRDefault="004F5E47" w:rsidP="004F5E47">
      <w:r>
        <w:tab/>
        <w:t>(13, 'Tablet', 'Eletrônicos', 2000.00, 6, '2024-09-04', 'Apple', 'Em Estoque'),</w:t>
      </w:r>
    </w:p>
    <w:p w14:paraId="4A903977" w14:textId="77777777" w:rsidR="004F5E47" w:rsidRDefault="004F5E47" w:rsidP="004F5E47">
      <w:r>
        <w:tab/>
        <w:t>(14, 'Armário', 'Móveis', 1500.00, 3, '2024-09-06', 'IKEA', 'Em Estoque'),</w:t>
      </w:r>
    </w:p>
    <w:p w14:paraId="19F95683" w14:textId="77777777" w:rsidR="004F5E47" w:rsidRDefault="004F5E47" w:rsidP="004F5E47">
      <w:r>
        <w:tab/>
        <w:t>(15, 'Cafeteira', 'Eletrodomésticos', 300.00, 10, '2024-09-08', 'Philips', 'Em Estoque'),</w:t>
      </w:r>
    </w:p>
    <w:p w14:paraId="0D788F9F" w14:textId="77777777" w:rsidR="004F5E47" w:rsidRDefault="004F5E47" w:rsidP="004F5E47">
      <w:r>
        <w:tab/>
        <w:t>(16, 'Fogão', 'Eletrodomésticos', 2000.00, 2, '2024-09-10', 'Consul', 'Em Estoque'),</w:t>
      </w:r>
    </w:p>
    <w:p w14:paraId="652A8ACB" w14:textId="77777777" w:rsidR="004F5E47" w:rsidRDefault="004F5E47" w:rsidP="004F5E47">
      <w:r>
        <w:tab/>
        <w:t>(17, 'Luminária', 'Decoração', 120.00, 8, '2024-09-12', '</w:t>
      </w:r>
      <w:proofErr w:type="spellStart"/>
      <w:r>
        <w:t>Startec</w:t>
      </w:r>
      <w:proofErr w:type="spellEnd"/>
      <w:r>
        <w:t>', 'Em Estoque'),</w:t>
      </w:r>
    </w:p>
    <w:p w14:paraId="2C1B8B41" w14:textId="77777777" w:rsidR="004F5E47" w:rsidRDefault="004F5E47" w:rsidP="004F5E47">
      <w:r>
        <w:tab/>
        <w:t>(18, 'Quadro Decorativo', 'Decoração', 450.00, 3, '2024-10-01', '</w:t>
      </w:r>
      <w:proofErr w:type="spellStart"/>
      <w:r>
        <w:t>Casa&amp;Design</w:t>
      </w:r>
      <w:proofErr w:type="spellEnd"/>
      <w:r>
        <w:t>', 'Em Estoque'),</w:t>
      </w:r>
    </w:p>
    <w:p w14:paraId="37B9F99B" w14:textId="77777777" w:rsidR="004F5E47" w:rsidRDefault="004F5E47" w:rsidP="004F5E47">
      <w:r>
        <w:lastRenderedPageBreak/>
        <w:tab/>
        <w:t>(19, 'Tapete', 'Decoração', 700.00, 2, '2024-10-02', 'Karsten', 'Esgotado'),</w:t>
      </w:r>
    </w:p>
    <w:p w14:paraId="74A9839A" w14:textId="77777777" w:rsidR="004F5E47" w:rsidRDefault="004F5E47" w:rsidP="004F5E47">
      <w:r>
        <w:tab/>
        <w:t>(20, 'Máquina de Lavar', 'Eletrodomésticos', 2500.00, 4, '2024-10-03', 'Electrolux', 'Em Estoque'),</w:t>
      </w:r>
    </w:p>
    <w:p w14:paraId="262A920C" w14:textId="77777777" w:rsidR="004F5E47" w:rsidRDefault="004F5E47" w:rsidP="004F5E47">
      <w:r>
        <w:tab/>
        <w:t>(21, 'Ventilador', 'Eletrodomésticos', 300.00, 15, '2024-10-05', 'Arno', 'Em Estoque'),</w:t>
      </w:r>
    </w:p>
    <w:p w14:paraId="4A31ADCD" w14:textId="77777777" w:rsidR="004F5E47" w:rsidRDefault="004F5E47" w:rsidP="004F5E47">
      <w:r>
        <w:tab/>
        <w:t>(22, 'Ar-Condicionado', 'Eletrodomésticos', 2200.00, 3, '2024-10-07', 'LG', 'Em Estoque'),</w:t>
      </w:r>
    </w:p>
    <w:p w14:paraId="6EE56A56" w14:textId="77777777" w:rsidR="004F5E47" w:rsidRDefault="004F5E47" w:rsidP="004F5E47">
      <w:r>
        <w:tab/>
        <w:t>(23, 'Cadeira Escritório', 'Móveis', 800.00, 10, '2024-10-09', '</w:t>
      </w:r>
      <w:proofErr w:type="spellStart"/>
      <w:r>
        <w:t>Flexform</w:t>
      </w:r>
      <w:proofErr w:type="spellEnd"/>
      <w:r>
        <w:t>', 'Em Estoque'),</w:t>
      </w:r>
    </w:p>
    <w:p w14:paraId="722D4F6A" w14:textId="77777777" w:rsidR="004F5E47" w:rsidRDefault="004F5E47" w:rsidP="004F5E47">
      <w:r>
        <w:tab/>
        <w:t>(24, 'Mesa Escritório', 'Móveis', 2000.00, 4, '2024-10-11', '</w:t>
      </w:r>
      <w:proofErr w:type="spellStart"/>
      <w:r>
        <w:t>TokStok</w:t>
      </w:r>
      <w:proofErr w:type="spellEnd"/>
      <w:r>
        <w:t>', 'Em Estoque'),</w:t>
      </w:r>
    </w:p>
    <w:p w14:paraId="4F4C7E2F" w14:textId="77777777" w:rsidR="004F5E47" w:rsidRDefault="004F5E47" w:rsidP="004F5E47">
      <w:r>
        <w:tab/>
        <w:t>(25, 'HD Externo', 'Eletrônicos', 500.00, 6, '2024-10-12', 'Seagate', 'Em Estoque'),</w:t>
      </w:r>
    </w:p>
    <w:p w14:paraId="4491A179" w14:textId="77777777" w:rsidR="004F5E47" w:rsidRDefault="004F5E47" w:rsidP="004F5E47">
      <w:r>
        <w:tab/>
        <w:t>(26, 'TV', 'Eletrônicos', 3000.00, 5, '2024-10-13', 'Samsung', 'Esgotado'),</w:t>
      </w:r>
    </w:p>
    <w:p w14:paraId="21EC74FA" w14:textId="77777777" w:rsidR="004F5E47" w:rsidRDefault="004F5E47" w:rsidP="004F5E47">
      <w:r>
        <w:tab/>
        <w:t>(27, 'Playstation', 'Eletrônicos', 5000.00, 3, '2024-10-15', 'Sony', 'Esgotado'),</w:t>
      </w:r>
    </w:p>
    <w:p w14:paraId="07506261" w14:textId="77777777" w:rsidR="004F5E47" w:rsidRDefault="004F5E47" w:rsidP="004F5E47">
      <w:r>
        <w:tab/>
        <w:t>(28, '</w:t>
      </w:r>
      <w:proofErr w:type="spellStart"/>
      <w:r>
        <w:t>X-Box</w:t>
      </w:r>
      <w:proofErr w:type="spellEnd"/>
      <w:r>
        <w:t>', 'Eletrônicos', 4500.00, 2, '2024-10-17', 'Microsoft', 'Em Estoque'),</w:t>
      </w:r>
    </w:p>
    <w:p w14:paraId="31DAE8A0" w14:textId="77777777" w:rsidR="004F5E47" w:rsidRDefault="004F5E47" w:rsidP="004F5E47">
      <w:r>
        <w:tab/>
        <w:t>(29, 'Carregador Portátil', 'Acessórios', 150.00, 10, '2024-10-18', '</w:t>
      </w:r>
      <w:proofErr w:type="spellStart"/>
      <w:r>
        <w:t>Anker</w:t>
      </w:r>
      <w:proofErr w:type="spellEnd"/>
      <w:r>
        <w:t>', 'Em Estoque'),</w:t>
      </w:r>
    </w:p>
    <w:p w14:paraId="361AFD3F" w14:textId="77777777" w:rsidR="004F5E47" w:rsidRDefault="004F5E47" w:rsidP="004F5E47">
      <w:r>
        <w:tab/>
        <w:t>(30, 'Fritadeira', 'Eletrodomésticos', 800.00, 7, '2024-10-19', '</w:t>
      </w:r>
      <w:proofErr w:type="spellStart"/>
      <w:r>
        <w:t>Mondial</w:t>
      </w:r>
      <w:proofErr w:type="spellEnd"/>
      <w:r>
        <w:t>', 'Em Estoque');</w:t>
      </w:r>
    </w:p>
    <w:p w14:paraId="4472196D" w14:textId="77777777" w:rsidR="004F5E47" w:rsidRDefault="004F5E47" w:rsidP="004F5E47">
      <w:r>
        <w:t xml:space="preserve">    </w:t>
      </w:r>
    </w:p>
    <w:p w14:paraId="684645A2" w14:textId="77777777" w:rsidR="004F5E47" w:rsidRDefault="004F5E47" w:rsidP="004F5E47">
      <w:r>
        <w:t xml:space="preserve">SELECT * FROM </w:t>
      </w:r>
      <w:proofErr w:type="spellStart"/>
      <w:r>
        <w:t>tb_produto</w:t>
      </w:r>
      <w:proofErr w:type="spellEnd"/>
      <w:r>
        <w:t>;</w:t>
      </w:r>
    </w:p>
    <w:p w14:paraId="6AEA4C4A" w14:textId="77777777" w:rsidR="004F5E47" w:rsidRDefault="004F5E47" w:rsidP="004F5E47"/>
    <w:p w14:paraId="397D9710" w14:textId="77777777" w:rsidR="004F5E47" w:rsidRDefault="004F5E47" w:rsidP="004F5E47">
      <w:r>
        <w:t>-- 1. Produtos eletrônicos com preço acima de 2000</w:t>
      </w:r>
    </w:p>
    <w:p w14:paraId="2219151C" w14:textId="77777777" w:rsidR="004F5E47" w:rsidRDefault="004F5E47" w:rsidP="004F5E47">
      <w:r>
        <w:t xml:space="preserve">SELECT nome, categoria, </w:t>
      </w:r>
      <w:proofErr w:type="spellStart"/>
      <w:r>
        <w:t>preco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374B93E9" w14:textId="77777777" w:rsidR="004F5E47" w:rsidRDefault="004F5E47" w:rsidP="004F5E47">
      <w:r>
        <w:t xml:space="preserve">WHERE categoria = 'eletrônicos' AND </w:t>
      </w:r>
      <w:proofErr w:type="spellStart"/>
      <w:r>
        <w:t>preco</w:t>
      </w:r>
      <w:proofErr w:type="spellEnd"/>
      <w:r>
        <w:t xml:space="preserve"> &gt; '2000';</w:t>
      </w:r>
    </w:p>
    <w:p w14:paraId="69762915" w14:textId="77777777" w:rsidR="004F5E47" w:rsidRDefault="004F5E47" w:rsidP="004F5E47"/>
    <w:p w14:paraId="751309DB" w14:textId="77777777" w:rsidR="004F5E47" w:rsidRDefault="004F5E47" w:rsidP="004F5E47">
      <w:r>
        <w:t>-- 2. Produtos de decoração ou móveis</w:t>
      </w:r>
    </w:p>
    <w:p w14:paraId="766E00BB" w14:textId="77777777" w:rsidR="004F5E47" w:rsidRDefault="004F5E47" w:rsidP="004F5E47">
      <w:r>
        <w:t xml:space="preserve">SELECT nome FROM </w:t>
      </w:r>
      <w:proofErr w:type="spellStart"/>
      <w:r>
        <w:t>tb_produto</w:t>
      </w:r>
      <w:proofErr w:type="spellEnd"/>
    </w:p>
    <w:p w14:paraId="751EEE9B" w14:textId="77777777" w:rsidR="004F5E47" w:rsidRDefault="004F5E47" w:rsidP="004F5E47">
      <w:r>
        <w:t>WHERE categoria IN ('decoração', 'móveis');</w:t>
      </w:r>
    </w:p>
    <w:p w14:paraId="3EB4A712" w14:textId="77777777" w:rsidR="004F5E47" w:rsidRDefault="004F5E47" w:rsidP="004F5E47"/>
    <w:p w14:paraId="337A33A2" w14:textId="77777777" w:rsidR="004F5E47" w:rsidRDefault="004F5E47" w:rsidP="004F5E47">
      <w:r>
        <w:t>-- 3. Produtos das marcas 'Apple', 'Samsung' ou 'Sony'</w:t>
      </w:r>
    </w:p>
    <w:p w14:paraId="721B9C60" w14:textId="77777777" w:rsidR="004F5E47" w:rsidRDefault="004F5E47" w:rsidP="004F5E47">
      <w:r>
        <w:t xml:space="preserve">SELECT nome, marca FROM </w:t>
      </w:r>
      <w:proofErr w:type="spellStart"/>
      <w:r>
        <w:t>tb_produto</w:t>
      </w:r>
      <w:proofErr w:type="spellEnd"/>
    </w:p>
    <w:p w14:paraId="284AF681" w14:textId="77777777" w:rsidR="004F5E47" w:rsidRDefault="004F5E47" w:rsidP="004F5E47">
      <w:r>
        <w:lastRenderedPageBreak/>
        <w:t>WHERE marca IN ('</w:t>
      </w:r>
      <w:proofErr w:type="spellStart"/>
      <w:r>
        <w:t>Apple','Samsung','Sony</w:t>
      </w:r>
      <w:proofErr w:type="spellEnd"/>
      <w:r>
        <w:t>')</w:t>
      </w:r>
    </w:p>
    <w:p w14:paraId="5EDF6E6E" w14:textId="77777777" w:rsidR="004F5E47" w:rsidRDefault="004F5E47" w:rsidP="004F5E47">
      <w:r>
        <w:t>ORDER BY marca;</w:t>
      </w:r>
    </w:p>
    <w:p w14:paraId="3C9C5B50" w14:textId="77777777" w:rsidR="004F5E47" w:rsidRDefault="004F5E47" w:rsidP="004F5E47"/>
    <w:p w14:paraId="5567CE60" w14:textId="77777777" w:rsidR="004F5E47" w:rsidRDefault="004F5E47" w:rsidP="004F5E47">
      <w:r>
        <w:t>-- 4. Produtos com preço fora do intervalo 1000 a 3000</w:t>
      </w:r>
    </w:p>
    <w:p w14:paraId="0A650934" w14:textId="77777777" w:rsidR="004F5E47" w:rsidRDefault="004F5E47" w:rsidP="004F5E47">
      <w:r>
        <w:t xml:space="preserve">SELECT nome, marca, </w:t>
      </w:r>
      <w:proofErr w:type="spellStart"/>
      <w:r>
        <w:t>preco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611EB893" w14:textId="77777777" w:rsidR="004F5E47" w:rsidRDefault="004F5E47" w:rsidP="004F5E47">
      <w:r>
        <w:t xml:space="preserve">WHERE </w:t>
      </w:r>
      <w:proofErr w:type="spellStart"/>
      <w:r>
        <w:t>preco</w:t>
      </w:r>
      <w:proofErr w:type="spellEnd"/>
      <w:r>
        <w:t xml:space="preserve"> NOT BETWEEN '1000' AND '3000'</w:t>
      </w:r>
    </w:p>
    <w:p w14:paraId="729BD171" w14:textId="77777777" w:rsidR="004F5E47" w:rsidRDefault="004F5E47" w:rsidP="004F5E47">
      <w:r>
        <w:t>GROUP BY marca</w:t>
      </w:r>
    </w:p>
    <w:p w14:paraId="5EBEC76C" w14:textId="77777777" w:rsidR="004F5E47" w:rsidRDefault="004F5E47" w:rsidP="004F5E47">
      <w:r>
        <w:t xml:space="preserve">ORDER BY </w:t>
      </w:r>
      <w:proofErr w:type="spellStart"/>
      <w:r>
        <w:t>preco</w:t>
      </w:r>
      <w:proofErr w:type="spellEnd"/>
      <w:r>
        <w:t>;</w:t>
      </w:r>
    </w:p>
    <w:p w14:paraId="57F55F50" w14:textId="77777777" w:rsidR="004F5E47" w:rsidRDefault="004F5E47" w:rsidP="004F5E47"/>
    <w:p w14:paraId="7B565B2C" w14:textId="77777777" w:rsidR="004F5E47" w:rsidRDefault="004F5E47" w:rsidP="004F5E47">
      <w:r>
        <w:t>-- 5. Deletar produtos com quantidade igual a 2</w:t>
      </w:r>
    </w:p>
    <w:p w14:paraId="3AF4A264" w14:textId="77777777" w:rsidR="004F5E47" w:rsidRDefault="004F5E47" w:rsidP="004F5E47">
      <w:r>
        <w:t xml:space="preserve">DELETE FROM </w:t>
      </w:r>
      <w:proofErr w:type="spellStart"/>
      <w:r>
        <w:t>tb_produto</w:t>
      </w:r>
      <w:proofErr w:type="spellEnd"/>
    </w:p>
    <w:p w14:paraId="5606B676" w14:textId="77777777" w:rsidR="004F5E47" w:rsidRDefault="004F5E47" w:rsidP="004F5E47">
      <w:r>
        <w:t>WHERE quantidade = '2';</w:t>
      </w:r>
    </w:p>
    <w:p w14:paraId="5A92A86E" w14:textId="77777777" w:rsidR="004F5E47" w:rsidRDefault="004F5E47" w:rsidP="004F5E47"/>
    <w:p w14:paraId="47545C73" w14:textId="77777777" w:rsidR="004F5E47" w:rsidRDefault="004F5E47" w:rsidP="004F5E47">
      <w:r>
        <w:t>-- 6. Atualizar status para 'Esgotado' onde quantidade é 0</w:t>
      </w:r>
    </w:p>
    <w:p w14:paraId="0A6B957A" w14:textId="77777777" w:rsidR="004F5E47" w:rsidRDefault="004F5E47" w:rsidP="004F5E47">
      <w:r>
        <w:t xml:space="preserve">UPDATE </w:t>
      </w:r>
      <w:proofErr w:type="spellStart"/>
      <w:r>
        <w:t>tb_produto</w:t>
      </w:r>
      <w:proofErr w:type="spellEnd"/>
    </w:p>
    <w:p w14:paraId="5C5219CC" w14:textId="77777777" w:rsidR="004F5E47" w:rsidRDefault="004F5E47" w:rsidP="004F5E47">
      <w:r>
        <w:t xml:space="preserve">SET </w:t>
      </w:r>
      <w:proofErr w:type="spellStart"/>
      <w:r>
        <w:t>status_estoque</w:t>
      </w:r>
      <w:proofErr w:type="spellEnd"/>
      <w:r>
        <w:t xml:space="preserve"> = 'esgotado'</w:t>
      </w:r>
    </w:p>
    <w:p w14:paraId="54B494F4" w14:textId="77777777" w:rsidR="004F5E47" w:rsidRDefault="004F5E47" w:rsidP="004F5E47">
      <w:r>
        <w:t>WHERE quantidade = '0';</w:t>
      </w:r>
    </w:p>
    <w:p w14:paraId="2EC3396C" w14:textId="77777777" w:rsidR="004F5E47" w:rsidRDefault="004F5E47" w:rsidP="004F5E47"/>
    <w:p w14:paraId="127EA37A" w14:textId="77777777" w:rsidR="004F5E47" w:rsidRDefault="004F5E47" w:rsidP="004F5E47">
      <w:r>
        <w:t>-- 7. Renomear a coluna 'quantidade' para '</w:t>
      </w:r>
      <w:proofErr w:type="spellStart"/>
      <w:r>
        <w:t>estoque_disponivel</w:t>
      </w:r>
      <w:proofErr w:type="spellEnd"/>
      <w:r>
        <w:t>'</w:t>
      </w:r>
    </w:p>
    <w:p w14:paraId="1F523E7D" w14:textId="77777777" w:rsidR="004F5E47" w:rsidRDefault="004F5E47" w:rsidP="004F5E47">
      <w:r>
        <w:t xml:space="preserve">ALTER TABLE </w:t>
      </w:r>
      <w:proofErr w:type="spellStart"/>
      <w:r>
        <w:t>tb_produto</w:t>
      </w:r>
      <w:proofErr w:type="spellEnd"/>
    </w:p>
    <w:p w14:paraId="3133F99C" w14:textId="77777777" w:rsidR="004F5E47" w:rsidRDefault="004F5E47" w:rsidP="004F5E47">
      <w:r>
        <w:t xml:space="preserve">CHANGE COLUMN quantidade </w:t>
      </w:r>
      <w:proofErr w:type="spellStart"/>
      <w:r>
        <w:t>estoque_disponivel</w:t>
      </w:r>
      <w:proofErr w:type="spellEnd"/>
      <w:r>
        <w:t xml:space="preserve"> INT;</w:t>
      </w:r>
    </w:p>
    <w:p w14:paraId="31FB91FE" w14:textId="77777777" w:rsidR="004F5E47" w:rsidRDefault="004F5E47" w:rsidP="004F5E47"/>
    <w:p w14:paraId="1B1C7938" w14:textId="77777777" w:rsidR="004F5E47" w:rsidRDefault="004F5E47" w:rsidP="004F5E47">
      <w:r>
        <w:t>-- 8. Selecionar categorias distintas</w:t>
      </w:r>
    </w:p>
    <w:p w14:paraId="2E6318CF" w14:textId="77777777" w:rsidR="004F5E47" w:rsidRDefault="004F5E47" w:rsidP="004F5E47">
      <w:r>
        <w:t xml:space="preserve">SELECT DISTINCT categoria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</w:t>
      </w:r>
      <w:proofErr w:type="spellEnd"/>
    </w:p>
    <w:p w14:paraId="2ABB9145" w14:textId="77777777" w:rsidR="004F5E47" w:rsidRDefault="004F5E47" w:rsidP="004F5E47">
      <w:r>
        <w:t>ORDER BY categoria;</w:t>
      </w:r>
    </w:p>
    <w:p w14:paraId="78C0D642" w14:textId="77777777" w:rsidR="004F5E47" w:rsidRDefault="004F5E47" w:rsidP="004F5E47"/>
    <w:p w14:paraId="18E8AC26" w14:textId="77777777" w:rsidR="004F5E47" w:rsidRDefault="004F5E47" w:rsidP="004F5E47">
      <w:r>
        <w:t>-- 9. Contar produtos com status 'Em Estoque'</w:t>
      </w:r>
    </w:p>
    <w:p w14:paraId="3120DF2F" w14:textId="77777777" w:rsidR="004F5E47" w:rsidRDefault="004F5E47" w:rsidP="004F5E47">
      <w:r>
        <w:t xml:space="preserve">SELECT COUNT(*), </w:t>
      </w:r>
      <w:proofErr w:type="spellStart"/>
      <w:r>
        <w:t>status_estoque</w:t>
      </w:r>
      <w:proofErr w:type="spellEnd"/>
      <w:r>
        <w:t xml:space="preserve"> FROM </w:t>
      </w:r>
      <w:proofErr w:type="spellStart"/>
      <w:r>
        <w:t>tb_produto</w:t>
      </w:r>
      <w:proofErr w:type="spellEnd"/>
      <w:r>
        <w:t>;</w:t>
      </w:r>
    </w:p>
    <w:p w14:paraId="551EDC73" w14:textId="77777777" w:rsidR="004F5E47" w:rsidRDefault="004F5E47" w:rsidP="004F5E47"/>
    <w:p w14:paraId="1BFC0178" w14:textId="77777777" w:rsidR="004F5E47" w:rsidRDefault="004F5E47" w:rsidP="004F5E47">
      <w:r>
        <w:t>-- 10. Somar o preço total de produtos</w:t>
      </w:r>
    </w:p>
    <w:p w14:paraId="2DD11C55" w14:textId="77777777" w:rsidR="004F5E47" w:rsidRDefault="004F5E47" w:rsidP="004F5E47">
      <w:r>
        <w:t>SELECT SUM(</w:t>
      </w:r>
      <w:proofErr w:type="spellStart"/>
      <w:r>
        <w:t>preco</w:t>
      </w:r>
      <w:proofErr w:type="spellEnd"/>
      <w:r>
        <w:t xml:space="preserve">) AS `Valor total do estoque` FROM </w:t>
      </w:r>
      <w:proofErr w:type="spellStart"/>
      <w:r>
        <w:t>tb_produto</w:t>
      </w:r>
      <w:proofErr w:type="spellEnd"/>
      <w:r>
        <w:t>;</w:t>
      </w:r>
    </w:p>
    <w:p w14:paraId="4A38A426" w14:textId="77777777" w:rsidR="004F5E47" w:rsidRDefault="004F5E47" w:rsidP="004F5E47"/>
    <w:p w14:paraId="79FE1347" w14:textId="77777777" w:rsidR="004F5E47" w:rsidRDefault="004F5E47" w:rsidP="004F5E47">
      <w:r>
        <w:t>-- 11. Calcular o preço médio de produtos</w:t>
      </w:r>
    </w:p>
    <w:p w14:paraId="233683F4" w14:textId="77777777" w:rsidR="004F5E47" w:rsidRDefault="004F5E47" w:rsidP="004F5E47">
      <w:r>
        <w:lastRenderedPageBreak/>
        <w:t>SELECT AVG(</w:t>
      </w:r>
      <w:proofErr w:type="spellStart"/>
      <w:r>
        <w:t>preco</w:t>
      </w:r>
      <w:proofErr w:type="spellEnd"/>
      <w:r>
        <w:t xml:space="preserve">) AS `Preço médio` FROM </w:t>
      </w:r>
      <w:proofErr w:type="spellStart"/>
      <w:r>
        <w:t>tb_produto</w:t>
      </w:r>
      <w:proofErr w:type="spellEnd"/>
      <w:r>
        <w:t>;</w:t>
      </w:r>
    </w:p>
    <w:p w14:paraId="7D70F689" w14:textId="77777777" w:rsidR="004F5E47" w:rsidRDefault="004F5E47" w:rsidP="004F5E47"/>
    <w:p w14:paraId="71AEF03C" w14:textId="77777777" w:rsidR="004F5E47" w:rsidRDefault="004F5E47" w:rsidP="004F5E47">
      <w:r>
        <w:t>-- 12. Obter o preço máximo de produtos</w:t>
      </w:r>
    </w:p>
    <w:p w14:paraId="5F432169" w14:textId="77777777" w:rsidR="004F5E47" w:rsidRDefault="004F5E47" w:rsidP="004F5E47">
      <w:r>
        <w:t>SELECT MAX(</w:t>
      </w:r>
      <w:proofErr w:type="spellStart"/>
      <w:r>
        <w:t>preco</w:t>
      </w:r>
      <w:proofErr w:type="spellEnd"/>
      <w:r>
        <w:t xml:space="preserve">) AS `maior valor` FROM </w:t>
      </w:r>
      <w:proofErr w:type="spellStart"/>
      <w:r>
        <w:t>tb_produto</w:t>
      </w:r>
      <w:proofErr w:type="spellEnd"/>
      <w:r>
        <w:t>;</w:t>
      </w:r>
    </w:p>
    <w:p w14:paraId="2D659D7A" w14:textId="77777777" w:rsidR="004F5E47" w:rsidRDefault="004F5E47" w:rsidP="004F5E47"/>
    <w:p w14:paraId="2E570D1D" w14:textId="77777777" w:rsidR="004F5E47" w:rsidRDefault="004F5E47" w:rsidP="004F5E47">
      <w:r>
        <w:t>-- 13. Obter o preço mínimo de produtos</w:t>
      </w:r>
    </w:p>
    <w:p w14:paraId="5C9EE96D" w14:textId="77777777" w:rsidR="004F5E47" w:rsidRDefault="004F5E47" w:rsidP="004F5E47">
      <w:r>
        <w:t>SELECT MIN(</w:t>
      </w:r>
      <w:proofErr w:type="spellStart"/>
      <w:r>
        <w:t>preco</w:t>
      </w:r>
      <w:proofErr w:type="spellEnd"/>
      <w:r>
        <w:t xml:space="preserve">) FROM </w:t>
      </w:r>
      <w:proofErr w:type="spellStart"/>
      <w:r>
        <w:t>tb_produto</w:t>
      </w:r>
      <w:proofErr w:type="spellEnd"/>
      <w:r>
        <w:t>;</w:t>
      </w:r>
    </w:p>
    <w:p w14:paraId="576DD6E9" w14:textId="77777777" w:rsidR="004F5E47" w:rsidRDefault="004F5E47" w:rsidP="004F5E47"/>
    <w:p w14:paraId="2BDA7A18" w14:textId="77777777" w:rsidR="004F5E47" w:rsidRDefault="004F5E47" w:rsidP="004F5E47">
      <w:r>
        <w:t>-- 14. Contar itens agrupados por categoria</w:t>
      </w:r>
    </w:p>
    <w:p w14:paraId="778AAF33" w14:textId="77777777" w:rsidR="004F5E47" w:rsidRDefault="004F5E47" w:rsidP="004F5E47">
      <w:proofErr w:type="spellStart"/>
      <w:r>
        <w:t>SELECt</w:t>
      </w:r>
      <w:proofErr w:type="spellEnd"/>
      <w:r>
        <w:t xml:space="preserve"> categoria, COUNT(categoria) FROM </w:t>
      </w:r>
      <w:proofErr w:type="spellStart"/>
      <w:r>
        <w:t>tb_produto</w:t>
      </w:r>
      <w:proofErr w:type="spellEnd"/>
    </w:p>
    <w:p w14:paraId="1E70387B" w14:textId="77777777" w:rsidR="004F5E47" w:rsidRDefault="004F5E47" w:rsidP="004F5E47">
      <w:r>
        <w:t>GROUP BY categoria</w:t>
      </w:r>
    </w:p>
    <w:p w14:paraId="52339163" w14:textId="77777777" w:rsidR="004F5E47" w:rsidRDefault="004F5E47" w:rsidP="004F5E47">
      <w:r>
        <w:t>ORDER BY categoria;</w:t>
      </w:r>
    </w:p>
    <w:p w14:paraId="1F5D607A" w14:textId="77777777" w:rsidR="004F5E47" w:rsidRDefault="004F5E47" w:rsidP="004F5E47"/>
    <w:p w14:paraId="5C4AF62B" w14:textId="77777777" w:rsidR="004F5E47" w:rsidRDefault="004F5E47" w:rsidP="004F5E47">
      <w:r>
        <w:t>-- 15. Categorias com mais de 5 produtos</w:t>
      </w:r>
    </w:p>
    <w:p w14:paraId="42D2C542" w14:textId="77777777" w:rsidR="004F5E47" w:rsidRDefault="004F5E47" w:rsidP="004F5E47">
      <w:r>
        <w:t xml:space="preserve">SELECT </w:t>
      </w:r>
      <w:proofErr w:type="spellStart"/>
      <w:r>
        <w:t>categoria,COUNT</w:t>
      </w:r>
      <w:proofErr w:type="spellEnd"/>
      <w:r>
        <w:t xml:space="preserve">(categoria) FROM </w:t>
      </w:r>
      <w:proofErr w:type="spellStart"/>
      <w:r>
        <w:t>tb_produto</w:t>
      </w:r>
      <w:proofErr w:type="spellEnd"/>
    </w:p>
    <w:p w14:paraId="2AE65590" w14:textId="77777777" w:rsidR="004F5E47" w:rsidRDefault="004F5E47" w:rsidP="004F5E47">
      <w:r>
        <w:t>GROUP BY categoria</w:t>
      </w:r>
    </w:p>
    <w:p w14:paraId="616D2DF5" w14:textId="77777777" w:rsidR="004F5E47" w:rsidRDefault="004F5E47" w:rsidP="004F5E47">
      <w:r>
        <w:t xml:space="preserve">HAVING </w:t>
      </w:r>
      <w:r>
        <w:tab/>
        <w:t>COUNT(categoria) &gt; '5';</w:t>
      </w:r>
    </w:p>
    <w:p w14:paraId="3488F622" w14:textId="77777777" w:rsidR="004F5E47" w:rsidRDefault="004F5E47" w:rsidP="004F5E47"/>
    <w:p w14:paraId="05573FEF" w14:textId="77777777" w:rsidR="004F5E47" w:rsidRDefault="004F5E47" w:rsidP="004F5E47">
      <w:r>
        <w:t>-- 16. Preço médio agrupado por marca</w:t>
      </w:r>
    </w:p>
    <w:p w14:paraId="7F3C7588" w14:textId="77777777" w:rsidR="004F5E47" w:rsidRDefault="004F5E47" w:rsidP="004F5E47">
      <w:r>
        <w:t>SELECT marca, AVG(</w:t>
      </w:r>
      <w:proofErr w:type="spellStart"/>
      <w:r>
        <w:t>preco</w:t>
      </w:r>
      <w:proofErr w:type="spellEnd"/>
      <w:r>
        <w:t xml:space="preserve">) FROM </w:t>
      </w:r>
      <w:proofErr w:type="spellStart"/>
      <w:r>
        <w:t>tb_produto</w:t>
      </w:r>
      <w:proofErr w:type="spellEnd"/>
    </w:p>
    <w:p w14:paraId="4D75EE12" w14:textId="77777777" w:rsidR="004F5E47" w:rsidRDefault="004F5E47" w:rsidP="004F5E47">
      <w:r>
        <w:t>GROUP BY marca</w:t>
      </w:r>
    </w:p>
    <w:p w14:paraId="403B188F" w14:textId="77777777" w:rsidR="004F5E47" w:rsidRDefault="004F5E47" w:rsidP="004F5E47">
      <w:r>
        <w:t>ORDER BY marca;</w:t>
      </w:r>
    </w:p>
    <w:p w14:paraId="3629EEA1" w14:textId="77777777" w:rsidR="004F5E47" w:rsidRDefault="004F5E47" w:rsidP="004F5E47"/>
    <w:p w14:paraId="01B477AD" w14:textId="77777777" w:rsidR="004F5E47" w:rsidRDefault="004F5E47" w:rsidP="004F5E47">
      <w:r>
        <w:t>-- 17. Marcas com preço médio acima de 2000</w:t>
      </w:r>
    </w:p>
    <w:p w14:paraId="035FCB84" w14:textId="77777777" w:rsidR="004F5E47" w:rsidRDefault="004F5E47" w:rsidP="004F5E47">
      <w:r>
        <w:t>SELECT marca, AVG(</w:t>
      </w:r>
      <w:proofErr w:type="spellStart"/>
      <w:r>
        <w:t>preco</w:t>
      </w:r>
      <w:proofErr w:type="spellEnd"/>
      <w:r>
        <w:t xml:space="preserve">) FROM </w:t>
      </w:r>
      <w:proofErr w:type="spellStart"/>
      <w:r>
        <w:t>tb_produto</w:t>
      </w:r>
      <w:proofErr w:type="spellEnd"/>
    </w:p>
    <w:p w14:paraId="0D0F4C1E" w14:textId="77777777" w:rsidR="004F5E47" w:rsidRDefault="004F5E47" w:rsidP="004F5E47">
      <w:r>
        <w:t>GROUP BY marca</w:t>
      </w:r>
    </w:p>
    <w:p w14:paraId="1EE7D81C" w14:textId="77777777" w:rsidR="004F5E47" w:rsidRDefault="004F5E47" w:rsidP="004F5E47">
      <w:r>
        <w:t>HAVING AVG(</w:t>
      </w:r>
      <w:proofErr w:type="spellStart"/>
      <w:r>
        <w:t>preco</w:t>
      </w:r>
      <w:proofErr w:type="spellEnd"/>
      <w:r>
        <w:t>) &gt; '2000';</w:t>
      </w:r>
    </w:p>
    <w:p w14:paraId="3F5A5DC0" w14:textId="77777777" w:rsidR="004F5E47" w:rsidRDefault="004F5E47" w:rsidP="004F5E47"/>
    <w:p w14:paraId="08CB6ED0" w14:textId="77777777" w:rsidR="004F5E47" w:rsidRDefault="004F5E47" w:rsidP="004F5E47">
      <w:r>
        <w:t>-- 18. Produtos vendidos após 01/08/2024</w:t>
      </w:r>
    </w:p>
    <w:p w14:paraId="7F66CFCA" w14:textId="77777777" w:rsidR="004F5E47" w:rsidRDefault="004F5E47" w:rsidP="004F5E47">
      <w:r>
        <w:t xml:space="preserve">SELECT nome, </w:t>
      </w:r>
      <w:proofErr w:type="spellStart"/>
      <w:r>
        <w:t>data_venda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263E7B5C" w14:textId="77777777" w:rsidR="004F5E47" w:rsidRDefault="004F5E47" w:rsidP="004F5E47">
      <w:r>
        <w:t xml:space="preserve">WHERE </w:t>
      </w:r>
      <w:proofErr w:type="spellStart"/>
      <w:r>
        <w:t>data_venda</w:t>
      </w:r>
      <w:proofErr w:type="spellEnd"/>
      <w:r>
        <w:t xml:space="preserve"> &gt; '2024-08-01'</w:t>
      </w:r>
    </w:p>
    <w:p w14:paraId="460F3F61" w14:textId="77777777" w:rsidR="004F5E47" w:rsidRDefault="004F5E47" w:rsidP="004F5E47">
      <w:r>
        <w:t xml:space="preserve">ORDER BY </w:t>
      </w:r>
      <w:proofErr w:type="spellStart"/>
      <w:r>
        <w:t>data_venda</w:t>
      </w:r>
      <w:proofErr w:type="spellEnd"/>
      <w:r>
        <w:t>;</w:t>
      </w:r>
    </w:p>
    <w:p w14:paraId="51FF469A" w14:textId="77777777" w:rsidR="004F5E47" w:rsidRDefault="004F5E47" w:rsidP="004F5E47"/>
    <w:p w14:paraId="49445E08" w14:textId="77777777" w:rsidR="004F5E47" w:rsidRDefault="004F5E47" w:rsidP="004F5E47">
      <w:r>
        <w:lastRenderedPageBreak/>
        <w:t>-- 19. Produtos cujo nome começa com 'C'</w:t>
      </w:r>
    </w:p>
    <w:p w14:paraId="5ED83BCF" w14:textId="77777777" w:rsidR="004F5E47" w:rsidRDefault="004F5E47" w:rsidP="004F5E47">
      <w:r>
        <w:t xml:space="preserve">SELECT nome FROM </w:t>
      </w:r>
      <w:proofErr w:type="spellStart"/>
      <w:r>
        <w:t>tb_produto</w:t>
      </w:r>
      <w:proofErr w:type="spellEnd"/>
    </w:p>
    <w:p w14:paraId="287B6B69" w14:textId="77777777" w:rsidR="004F5E47" w:rsidRDefault="004F5E47" w:rsidP="004F5E47">
      <w:r>
        <w:t>WHERE nome LIKE 'c%';</w:t>
      </w:r>
    </w:p>
    <w:p w14:paraId="21D4749C" w14:textId="77777777" w:rsidR="004F5E47" w:rsidRDefault="004F5E47" w:rsidP="004F5E47"/>
    <w:p w14:paraId="6E8A59DD" w14:textId="77777777" w:rsidR="004F5E47" w:rsidRDefault="004F5E47" w:rsidP="004F5E47">
      <w:r>
        <w:t>-- 20. Produtos cujo nome termina com 'r'</w:t>
      </w:r>
    </w:p>
    <w:p w14:paraId="4CA66148" w14:textId="77777777" w:rsidR="004F5E47" w:rsidRDefault="004F5E47" w:rsidP="004F5E47">
      <w:r>
        <w:t xml:space="preserve">SELECT nome FROM </w:t>
      </w:r>
      <w:proofErr w:type="spellStart"/>
      <w:r>
        <w:t>tb_produto</w:t>
      </w:r>
      <w:proofErr w:type="spellEnd"/>
    </w:p>
    <w:p w14:paraId="25EED383" w14:textId="77777777" w:rsidR="004F5E47" w:rsidRDefault="004F5E47" w:rsidP="004F5E47">
      <w:r>
        <w:t>WHERE nome LIKE '%r';</w:t>
      </w:r>
    </w:p>
    <w:p w14:paraId="5634FF96" w14:textId="77777777" w:rsidR="004F5E47" w:rsidRDefault="004F5E47" w:rsidP="004F5E47"/>
    <w:p w14:paraId="4A3E03C5" w14:textId="77777777" w:rsidR="004F5E47" w:rsidRDefault="004F5E47" w:rsidP="004F5E47">
      <w:r>
        <w:t xml:space="preserve">SELECT * FROM </w:t>
      </w:r>
      <w:proofErr w:type="spellStart"/>
      <w:r>
        <w:t>tb_produto</w:t>
      </w:r>
      <w:proofErr w:type="spellEnd"/>
      <w:r>
        <w:t>;</w:t>
      </w:r>
    </w:p>
    <w:p w14:paraId="48237415" w14:textId="77777777" w:rsidR="004F5E47" w:rsidRDefault="004F5E47" w:rsidP="004F5E47">
      <w:r>
        <w:t>-- 21. Atualizar status para 'Esgotado' com quantidade menor que 3</w:t>
      </w:r>
    </w:p>
    <w:p w14:paraId="13292977" w14:textId="77777777" w:rsidR="004F5E47" w:rsidRDefault="004F5E47" w:rsidP="004F5E47">
      <w:r>
        <w:t xml:space="preserve">UPDATE </w:t>
      </w:r>
      <w:proofErr w:type="spellStart"/>
      <w:r>
        <w:t>tb_produto</w:t>
      </w:r>
      <w:proofErr w:type="spellEnd"/>
    </w:p>
    <w:p w14:paraId="2D2879EC" w14:textId="77777777" w:rsidR="004F5E47" w:rsidRDefault="004F5E47" w:rsidP="004F5E47">
      <w:r>
        <w:t xml:space="preserve">SET </w:t>
      </w:r>
      <w:proofErr w:type="spellStart"/>
      <w:r>
        <w:t>status_estoque</w:t>
      </w:r>
      <w:proofErr w:type="spellEnd"/>
      <w:r>
        <w:t xml:space="preserve"> = 'Esgotado'</w:t>
      </w:r>
    </w:p>
    <w:p w14:paraId="04DA1559" w14:textId="77777777" w:rsidR="004F5E47" w:rsidRDefault="004F5E47" w:rsidP="004F5E47">
      <w:r>
        <w:t xml:space="preserve">WHERE </w:t>
      </w:r>
      <w:proofErr w:type="spellStart"/>
      <w:r>
        <w:t>estoque_disponivel</w:t>
      </w:r>
      <w:proofErr w:type="spellEnd"/>
      <w:r>
        <w:t xml:space="preserve"> &lt; '3';</w:t>
      </w:r>
    </w:p>
    <w:p w14:paraId="3D71BD2A" w14:textId="77777777" w:rsidR="004F5E47" w:rsidRDefault="004F5E47" w:rsidP="004F5E47"/>
    <w:p w14:paraId="4F72D930" w14:textId="77777777" w:rsidR="004F5E47" w:rsidRDefault="004F5E47" w:rsidP="004F5E47">
      <w:r>
        <w:t>-- 22. Deletar produtos esgotados</w:t>
      </w:r>
    </w:p>
    <w:p w14:paraId="0402D39E" w14:textId="77777777" w:rsidR="004F5E47" w:rsidRDefault="004F5E47" w:rsidP="004F5E47">
      <w:r>
        <w:t xml:space="preserve">DELETE FROM </w:t>
      </w:r>
      <w:proofErr w:type="spellStart"/>
      <w:r>
        <w:t>tb_produto</w:t>
      </w:r>
      <w:proofErr w:type="spellEnd"/>
    </w:p>
    <w:p w14:paraId="7B7D0B51" w14:textId="77777777" w:rsidR="004F5E47" w:rsidRDefault="004F5E47" w:rsidP="004F5E47">
      <w:r>
        <w:t xml:space="preserve">WHERE </w:t>
      </w:r>
      <w:proofErr w:type="spellStart"/>
      <w:r>
        <w:t>status_estoque</w:t>
      </w:r>
      <w:proofErr w:type="spellEnd"/>
      <w:r>
        <w:t xml:space="preserve"> = 'esgotado';</w:t>
      </w:r>
    </w:p>
    <w:p w14:paraId="0728281A" w14:textId="77777777" w:rsidR="004F5E47" w:rsidRDefault="004F5E47" w:rsidP="004F5E47"/>
    <w:p w14:paraId="2A9722B9" w14:textId="77777777" w:rsidR="004F5E47" w:rsidRDefault="004F5E47" w:rsidP="004F5E47">
      <w:r>
        <w:t>-- 23. Produtos com quantidade entre 5 e 15</w:t>
      </w:r>
    </w:p>
    <w:p w14:paraId="031BCC4E" w14:textId="77777777" w:rsidR="004F5E47" w:rsidRDefault="004F5E47" w:rsidP="004F5E47">
      <w:r>
        <w:t xml:space="preserve">SELECT nome, </w:t>
      </w:r>
      <w:proofErr w:type="spellStart"/>
      <w:r>
        <w:t>estoque_disponivel</w:t>
      </w:r>
      <w:proofErr w:type="spellEnd"/>
      <w:r>
        <w:t xml:space="preserve">  FROM </w:t>
      </w:r>
      <w:proofErr w:type="spellStart"/>
      <w:r>
        <w:t>tb_produto</w:t>
      </w:r>
      <w:proofErr w:type="spellEnd"/>
    </w:p>
    <w:p w14:paraId="5C798F8C" w14:textId="77777777" w:rsidR="004F5E47" w:rsidRDefault="004F5E47" w:rsidP="004F5E47">
      <w:r>
        <w:t xml:space="preserve">WHERE </w:t>
      </w:r>
      <w:proofErr w:type="spellStart"/>
      <w:r>
        <w:t>estoque_disponivel</w:t>
      </w:r>
      <w:proofErr w:type="spellEnd"/>
      <w:r>
        <w:t xml:space="preserve"> BETWEEN '5' AND '15'</w:t>
      </w:r>
    </w:p>
    <w:p w14:paraId="3E84C514" w14:textId="77777777" w:rsidR="004F5E47" w:rsidRDefault="004F5E47" w:rsidP="004F5E47">
      <w:r>
        <w:t xml:space="preserve">ORDER BY </w:t>
      </w:r>
      <w:proofErr w:type="spellStart"/>
      <w:r>
        <w:t>estoque_disponivel</w:t>
      </w:r>
      <w:proofErr w:type="spellEnd"/>
      <w:r>
        <w:t>;</w:t>
      </w:r>
    </w:p>
    <w:p w14:paraId="06896B3B" w14:textId="77777777" w:rsidR="004F5E47" w:rsidRDefault="004F5E47" w:rsidP="004F5E47"/>
    <w:p w14:paraId="60E37D8A" w14:textId="77777777" w:rsidR="004F5E47" w:rsidRDefault="004F5E47" w:rsidP="004F5E47">
      <w:r>
        <w:t>-- 24. Produtos com preços de 300, 1200 ou 2500</w:t>
      </w:r>
    </w:p>
    <w:p w14:paraId="1253FF70" w14:textId="77777777" w:rsidR="004F5E47" w:rsidRDefault="004F5E47" w:rsidP="004F5E47">
      <w:r>
        <w:t xml:space="preserve">SELECT nome, </w:t>
      </w:r>
      <w:proofErr w:type="spellStart"/>
      <w:r>
        <w:t>preco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3B7B192B" w14:textId="77777777" w:rsidR="004F5E47" w:rsidRDefault="004F5E47" w:rsidP="004F5E47">
      <w:r>
        <w:t xml:space="preserve">WHERE </w:t>
      </w:r>
      <w:proofErr w:type="spellStart"/>
      <w:r>
        <w:t>preco</w:t>
      </w:r>
      <w:proofErr w:type="spellEnd"/>
      <w:r>
        <w:t xml:space="preserve"> IN ('300', '1200', '2500')</w:t>
      </w:r>
    </w:p>
    <w:p w14:paraId="7C816A46" w14:textId="77777777" w:rsidR="004F5E47" w:rsidRDefault="004F5E47" w:rsidP="004F5E47">
      <w:r>
        <w:t xml:space="preserve">ORDER BY </w:t>
      </w:r>
      <w:proofErr w:type="spellStart"/>
      <w:r>
        <w:t>preco</w:t>
      </w:r>
      <w:proofErr w:type="spellEnd"/>
      <w:r>
        <w:t>;</w:t>
      </w:r>
    </w:p>
    <w:p w14:paraId="0BD6EF9A" w14:textId="77777777" w:rsidR="004F5E47" w:rsidRDefault="004F5E47" w:rsidP="004F5E47"/>
    <w:p w14:paraId="4FB29746" w14:textId="77777777" w:rsidR="004F5E47" w:rsidRDefault="004F5E47" w:rsidP="004F5E47">
      <w:r>
        <w:t>-- 25. Total de produtos vendidos após 01/09/2024</w:t>
      </w:r>
    </w:p>
    <w:p w14:paraId="11623857" w14:textId="77777777" w:rsidR="004F5E47" w:rsidRDefault="004F5E47" w:rsidP="004F5E47">
      <w:r>
        <w:t xml:space="preserve">SELECT nome, </w:t>
      </w:r>
      <w:proofErr w:type="spellStart"/>
      <w:r>
        <w:t>data_venda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00182844" w14:textId="77777777" w:rsidR="004F5E47" w:rsidRDefault="004F5E47" w:rsidP="004F5E47">
      <w:r>
        <w:t xml:space="preserve">WHERE </w:t>
      </w:r>
      <w:proofErr w:type="spellStart"/>
      <w:r>
        <w:t>data_venda</w:t>
      </w:r>
      <w:proofErr w:type="spellEnd"/>
      <w:r>
        <w:t xml:space="preserve"> &gt; '2024-09-01';</w:t>
      </w:r>
    </w:p>
    <w:p w14:paraId="39CD7732" w14:textId="77777777" w:rsidR="004F5E47" w:rsidRDefault="004F5E47" w:rsidP="004F5E47"/>
    <w:p w14:paraId="1A627F60" w14:textId="77777777" w:rsidR="004F5E47" w:rsidRDefault="004F5E47" w:rsidP="004F5E47">
      <w:r>
        <w:t>-- 26. Soma dos preços agrupados por marca</w:t>
      </w:r>
    </w:p>
    <w:p w14:paraId="4FBD4E8E" w14:textId="77777777" w:rsidR="004F5E47" w:rsidRDefault="004F5E47" w:rsidP="004F5E47">
      <w:r>
        <w:lastRenderedPageBreak/>
        <w:t>SELECT marca, SUM(</w:t>
      </w:r>
      <w:proofErr w:type="spellStart"/>
      <w:r>
        <w:t>preco</w:t>
      </w:r>
      <w:proofErr w:type="spellEnd"/>
      <w:r>
        <w:t xml:space="preserve">) AS `Total de vendas` FROM </w:t>
      </w:r>
      <w:proofErr w:type="spellStart"/>
      <w:r>
        <w:t>tb_produto</w:t>
      </w:r>
      <w:proofErr w:type="spellEnd"/>
    </w:p>
    <w:p w14:paraId="2C7B7EC5" w14:textId="77777777" w:rsidR="004F5E47" w:rsidRDefault="004F5E47" w:rsidP="004F5E47">
      <w:r>
        <w:t>GROUP BY marca;</w:t>
      </w:r>
    </w:p>
    <w:p w14:paraId="18BB1599" w14:textId="77777777" w:rsidR="004F5E47" w:rsidRDefault="004F5E47" w:rsidP="004F5E47"/>
    <w:p w14:paraId="5C3853BD" w14:textId="77777777" w:rsidR="004F5E47" w:rsidRDefault="004F5E47" w:rsidP="004F5E47">
      <w:r>
        <w:t>-- 27. Atualizar status para 'Em Estoque' onde quantidade maior que 0</w:t>
      </w:r>
    </w:p>
    <w:p w14:paraId="77F16C99" w14:textId="77777777" w:rsidR="004F5E47" w:rsidRDefault="004F5E47" w:rsidP="004F5E47">
      <w:r>
        <w:t xml:space="preserve">UPDATE </w:t>
      </w:r>
      <w:proofErr w:type="spellStart"/>
      <w:r>
        <w:t>tb_produto</w:t>
      </w:r>
      <w:proofErr w:type="spellEnd"/>
    </w:p>
    <w:p w14:paraId="03E01BDA" w14:textId="77777777" w:rsidR="004F5E47" w:rsidRDefault="004F5E47" w:rsidP="004F5E47">
      <w:r>
        <w:t xml:space="preserve">SET </w:t>
      </w:r>
      <w:proofErr w:type="spellStart"/>
      <w:r>
        <w:t>status_estoque</w:t>
      </w:r>
      <w:proofErr w:type="spellEnd"/>
      <w:r>
        <w:t xml:space="preserve"> = 'Em Estoque'</w:t>
      </w:r>
    </w:p>
    <w:p w14:paraId="47992DD2" w14:textId="77777777" w:rsidR="004F5E47" w:rsidRDefault="004F5E47" w:rsidP="004F5E47">
      <w:r>
        <w:t xml:space="preserve">WHERE </w:t>
      </w:r>
      <w:proofErr w:type="spellStart"/>
      <w:r>
        <w:t>estoque_disponivel</w:t>
      </w:r>
      <w:proofErr w:type="spellEnd"/>
      <w:r>
        <w:t xml:space="preserve"> &gt; '0';</w:t>
      </w:r>
    </w:p>
    <w:p w14:paraId="5A7FB0E5" w14:textId="77777777" w:rsidR="004F5E47" w:rsidRDefault="004F5E47" w:rsidP="004F5E47"/>
    <w:p w14:paraId="6FB238B3" w14:textId="77777777" w:rsidR="004F5E47" w:rsidRDefault="004F5E47" w:rsidP="004F5E47">
      <w:r>
        <w:t>-- 28. Soma dos preços por categoria</w:t>
      </w:r>
    </w:p>
    <w:p w14:paraId="2336205E" w14:textId="77777777" w:rsidR="004F5E47" w:rsidRDefault="004F5E47" w:rsidP="004F5E47">
      <w:r>
        <w:t>SELECT categoria, SUM(</w:t>
      </w:r>
      <w:proofErr w:type="spellStart"/>
      <w:r>
        <w:t>preco</w:t>
      </w:r>
      <w:proofErr w:type="spellEnd"/>
      <w:r>
        <w:t xml:space="preserve">) `Total venda` FROM </w:t>
      </w:r>
      <w:proofErr w:type="spellStart"/>
      <w:r>
        <w:t>tb_produto</w:t>
      </w:r>
      <w:proofErr w:type="spellEnd"/>
    </w:p>
    <w:p w14:paraId="6E847B01" w14:textId="77777777" w:rsidR="004F5E47" w:rsidRDefault="004F5E47" w:rsidP="004F5E47">
      <w:r>
        <w:t>GROUP BY categoria;</w:t>
      </w:r>
    </w:p>
    <w:p w14:paraId="6B6FD2CA" w14:textId="77777777" w:rsidR="004F5E47" w:rsidRDefault="004F5E47" w:rsidP="004F5E47"/>
    <w:p w14:paraId="3BF69248" w14:textId="77777777" w:rsidR="004F5E47" w:rsidRDefault="004F5E47" w:rsidP="004F5E47">
      <w:r>
        <w:t>-- 29. Produtos vendidos antes de 01/09/2024 com estoque maior que 5</w:t>
      </w:r>
    </w:p>
    <w:p w14:paraId="7D56BA94" w14:textId="77777777" w:rsidR="004F5E47" w:rsidRDefault="004F5E47" w:rsidP="004F5E47">
      <w:r>
        <w:t xml:space="preserve">SELECT nome, </w:t>
      </w:r>
      <w:proofErr w:type="spellStart"/>
      <w:r>
        <w:t>data_venda</w:t>
      </w:r>
      <w:proofErr w:type="spellEnd"/>
      <w:r>
        <w:t xml:space="preserve">, </w:t>
      </w:r>
      <w:proofErr w:type="spellStart"/>
      <w:r>
        <w:t>estoque_disponivel</w:t>
      </w:r>
      <w:proofErr w:type="spellEnd"/>
      <w:r>
        <w:t xml:space="preserve"> FROM </w:t>
      </w:r>
      <w:proofErr w:type="spellStart"/>
      <w:r>
        <w:t>tb_produto</w:t>
      </w:r>
      <w:proofErr w:type="spellEnd"/>
    </w:p>
    <w:p w14:paraId="0340CB96" w14:textId="77777777" w:rsidR="004F5E47" w:rsidRDefault="004F5E47" w:rsidP="004F5E47">
      <w:r>
        <w:t xml:space="preserve">WHERE </w:t>
      </w:r>
      <w:proofErr w:type="spellStart"/>
      <w:r>
        <w:t>data_venda</w:t>
      </w:r>
      <w:proofErr w:type="spellEnd"/>
      <w:r>
        <w:t xml:space="preserve"> &lt; '2024-09-01' AND </w:t>
      </w:r>
      <w:proofErr w:type="spellStart"/>
      <w:r>
        <w:t>estoque_disponivel</w:t>
      </w:r>
      <w:proofErr w:type="spellEnd"/>
      <w:r>
        <w:t xml:space="preserve"> &gt; 5</w:t>
      </w:r>
    </w:p>
    <w:p w14:paraId="67CEEADE" w14:textId="77777777" w:rsidR="004F5E47" w:rsidRDefault="004F5E47" w:rsidP="004F5E47">
      <w:r>
        <w:t xml:space="preserve">ORDER BY </w:t>
      </w:r>
      <w:proofErr w:type="spellStart"/>
      <w:r>
        <w:t>data_venda</w:t>
      </w:r>
      <w:proofErr w:type="spellEnd"/>
      <w:r>
        <w:t xml:space="preserve"> DESC;</w:t>
      </w:r>
    </w:p>
    <w:p w14:paraId="08153B65" w14:textId="77777777" w:rsidR="004F5E47" w:rsidRDefault="004F5E47" w:rsidP="004F5E47"/>
    <w:p w14:paraId="319435A8" w14:textId="77777777" w:rsidR="004F5E47" w:rsidRDefault="004F5E47" w:rsidP="004F5E47">
      <w:r>
        <w:t>-- 30. Quantidade total de produtos por marca com total maior que 5</w:t>
      </w:r>
    </w:p>
    <w:p w14:paraId="1DDB4F11" w14:textId="77777777" w:rsidR="004F5E47" w:rsidRDefault="004F5E47" w:rsidP="004F5E47">
      <w:r>
        <w:t xml:space="preserve">SELECT marca, COUNT(nome) AS `total de produto` FROM </w:t>
      </w:r>
      <w:proofErr w:type="spellStart"/>
      <w:r>
        <w:t>tb_produto</w:t>
      </w:r>
      <w:proofErr w:type="spellEnd"/>
    </w:p>
    <w:p w14:paraId="0174FB46" w14:textId="77777777" w:rsidR="004F5E47" w:rsidRDefault="004F5E47" w:rsidP="004F5E47">
      <w:r>
        <w:t>GROUP BY marca</w:t>
      </w:r>
    </w:p>
    <w:p w14:paraId="2906EE6D" w14:textId="2ACB058F" w:rsidR="004F5E47" w:rsidRDefault="004F5E47" w:rsidP="004F5E47">
      <w:r>
        <w:t>HAVING COUNT(nome) &gt; '5';</w:t>
      </w:r>
    </w:p>
    <w:sectPr w:rsidR="004F5E47" w:rsidSect="00A56BE0">
      <w:headerReference w:type="default" r:id="rId8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ADA1" w14:textId="77777777" w:rsidR="00CC5D86" w:rsidRDefault="00CC5D86" w:rsidP="00A56BE0">
      <w:pPr>
        <w:spacing w:line="240" w:lineRule="auto"/>
      </w:pPr>
      <w:r>
        <w:separator/>
      </w:r>
    </w:p>
  </w:endnote>
  <w:endnote w:type="continuationSeparator" w:id="0">
    <w:p w14:paraId="1AF89819" w14:textId="77777777" w:rsidR="00CC5D86" w:rsidRDefault="00CC5D86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EEF2" w14:textId="77777777" w:rsidR="00CC5D86" w:rsidRDefault="00CC5D86" w:rsidP="00A56BE0">
      <w:pPr>
        <w:spacing w:line="240" w:lineRule="auto"/>
      </w:pPr>
      <w:r>
        <w:separator/>
      </w:r>
    </w:p>
  </w:footnote>
  <w:footnote w:type="continuationSeparator" w:id="0">
    <w:p w14:paraId="48F27490" w14:textId="77777777" w:rsidR="00CC5D86" w:rsidRDefault="00CC5D86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6C5F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18D262E6" wp14:editId="5A28CD6C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85"/>
    <w:rsid w:val="00146BA1"/>
    <w:rsid w:val="00251628"/>
    <w:rsid w:val="00266FA3"/>
    <w:rsid w:val="002A75BC"/>
    <w:rsid w:val="00300E90"/>
    <w:rsid w:val="00380CED"/>
    <w:rsid w:val="004F5E47"/>
    <w:rsid w:val="00545585"/>
    <w:rsid w:val="007057A9"/>
    <w:rsid w:val="008E6982"/>
    <w:rsid w:val="00A56BE0"/>
    <w:rsid w:val="00A8543C"/>
    <w:rsid w:val="00B75A4D"/>
    <w:rsid w:val="00BC2B3E"/>
    <w:rsid w:val="00C40CDD"/>
    <w:rsid w:val="00CC5D86"/>
    <w:rsid w:val="00EB1581"/>
    <w:rsid w:val="00EB2119"/>
    <w:rsid w:val="00FB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47BE9"/>
  <w15:chartTrackingRefBased/>
  <w15:docId w15:val="{79EF6510-8B1F-4D9D-904B-96DE82FA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2</TotalTime>
  <Pages>1</Pages>
  <Words>1133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7</cp:revision>
  <cp:lastPrinted>2024-11-22T20:03:00Z</cp:lastPrinted>
  <dcterms:created xsi:type="dcterms:W3CDTF">2024-11-22T18:16:00Z</dcterms:created>
  <dcterms:modified xsi:type="dcterms:W3CDTF">2024-11-22T20:03:00Z</dcterms:modified>
</cp:coreProperties>
</file>