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5957" w14:textId="77777777" w:rsidR="00300E90" w:rsidRDefault="00A56BE0" w:rsidP="00A56BE0">
      <w:r>
        <w:t>Serviço Nacional de Educação Industrial SENAI DF</w:t>
      </w:r>
    </w:p>
    <w:p w14:paraId="49D34A5A" w14:textId="16B20882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6E3ED5">
        <w:rPr>
          <w:noProof/>
        </w:rPr>
        <w:t>13 de novembro de 2024</w:t>
      </w:r>
      <w:r>
        <w:fldChar w:fldCharType="end"/>
      </w:r>
    </w:p>
    <w:p w14:paraId="49D8402D" w14:textId="77777777" w:rsidR="00A56BE0" w:rsidRDefault="00A56BE0" w:rsidP="00A56BE0">
      <w:r>
        <w:t>Anderson de Matos Guimarães</w:t>
      </w:r>
    </w:p>
    <w:p w14:paraId="0822E441" w14:textId="77777777" w:rsidR="00A56BE0" w:rsidRDefault="00A56BE0" w:rsidP="00A56BE0">
      <w:r>
        <w:t>Curso: Administrador de Banco de Dados</w:t>
      </w:r>
    </w:p>
    <w:p w14:paraId="3D9B464A" w14:textId="77777777" w:rsidR="00A56BE0" w:rsidRDefault="00A56BE0" w:rsidP="00A56BE0">
      <w:r>
        <w:t>Professor: Ygor Rio Pardo Felix</w:t>
      </w:r>
    </w:p>
    <w:p w14:paraId="08E452F6" w14:textId="77777777" w:rsidR="00A56BE0" w:rsidRDefault="00A56BE0" w:rsidP="00A56BE0">
      <w:r>
        <w:t>Turma: QUA.070.105</w:t>
      </w:r>
    </w:p>
    <w:p w14:paraId="3A4F652F" w14:textId="005F5735" w:rsidR="00A56BE0" w:rsidRDefault="00E76D8A" w:rsidP="00A56BE0">
      <w:pPr>
        <w:pStyle w:val="Ttulo"/>
        <w:spacing w:before="360" w:after="360"/>
      </w:pPr>
      <w:r>
        <w:t>Atividade</w:t>
      </w:r>
    </w:p>
    <w:p w14:paraId="67714D82" w14:textId="77777777" w:rsidR="00E76D8A" w:rsidRDefault="00E76D8A" w:rsidP="00E76D8A">
      <w:pPr>
        <w:pStyle w:val="NormalWeb"/>
        <w:spacing w:before="360" w:beforeAutospacing="0" w:after="360" w:afterAutospacing="0"/>
      </w:pPr>
      <w:r>
        <w:rPr>
          <w:rFonts w:ascii="Arial" w:hAnsi="Arial" w:cs="Arial"/>
          <w:color w:val="000000"/>
          <w:sz w:val="32"/>
          <w:szCs w:val="32"/>
        </w:rPr>
        <w:t>Aula_04_atividade_01 </w:t>
      </w:r>
    </w:p>
    <w:p w14:paraId="00B7740F" w14:textId="1F6090AB" w:rsidR="00E76D8A" w:rsidRDefault="00E76D8A" w:rsidP="00E76D8A">
      <w:pPr>
        <w:pStyle w:val="NormalWeb"/>
        <w:spacing w:before="360" w:beforeAutospacing="0" w:after="360" w:afterAutospacing="0"/>
        <w:ind w:left="30"/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B3410B3" wp14:editId="69593C06">
            <wp:extent cx="3498215" cy="2604770"/>
            <wp:effectExtent l="0" t="0" r="698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1248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(1, 'O Senhor dos Anéis', 'Aventura, Fantasia', 180, 2001, '12 anos'), </w:t>
      </w:r>
    </w:p>
    <w:p w14:paraId="33861BCA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(2, 'Vingadores: Ultimato', 'Ação, Aventura', 180, 2019, '12 anos'), </w:t>
      </w:r>
    </w:p>
    <w:p w14:paraId="3AE4EC3D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(3, 'O Rei Leão', 'Animação, Aventura', 118, 2019, 'Livre'), </w:t>
      </w:r>
    </w:p>
    <w:p w14:paraId="7B47A5CD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(4, 'Matrix', 'Ficção Científica', 136, 1999, '14 anos'), </w:t>
      </w:r>
    </w:p>
    <w:p w14:paraId="06B0B67E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(5, 'Parasita', 'Drama, Suspense', 132, 2019, '16 anos'), </w:t>
      </w:r>
    </w:p>
    <w:p w14:paraId="4455AD8E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(6, 'Titanic', 'Romance, Drama', 195, 1997, '14 anos'), </w:t>
      </w:r>
    </w:p>
    <w:p w14:paraId="25EFF9C1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(7, 'A Origem', 'Ficção Científica', 148, 2010, '14 anos'), </w:t>
      </w:r>
    </w:p>
    <w:p w14:paraId="024D1A70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t>(8, 'Pantera Negra', 'Ação, Aventura', 134, 2018, '12 anos'), </w:t>
      </w:r>
    </w:p>
    <w:p w14:paraId="62FBEC70" w14:textId="77777777" w:rsidR="00E76D8A" w:rsidRDefault="00E76D8A" w:rsidP="00E76D8A">
      <w:pPr>
        <w:pStyle w:val="NormalWeb"/>
        <w:spacing w:before="360" w:beforeAutospacing="0" w:after="360" w:afterAutospacing="0"/>
        <w:ind w:left="13"/>
      </w:pPr>
      <w:r>
        <w:rPr>
          <w:rFonts w:ascii="Arial" w:hAnsi="Arial" w:cs="Arial"/>
          <w:color w:val="000000"/>
          <w:sz w:val="22"/>
          <w:szCs w:val="22"/>
        </w:rPr>
        <w:lastRenderedPageBreak/>
        <w:t>(9, 'Coringa', 'Drama, Crime', 122, 2019, '18 anos'), </w:t>
      </w:r>
    </w:p>
    <w:p w14:paraId="75AA75E7" w14:textId="7262D23D" w:rsidR="00E76D8A" w:rsidRDefault="00E76D8A" w:rsidP="00E76D8A">
      <w:pPr>
        <w:pStyle w:val="NormalWeb"/>
        <w:spacing w:before="360" w:beforeAutospacing="0" w:after="360" w:afterAutospacing="0"/>
        <w:ind w:left="1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(10, 'Toy Story 4', 'Animação, Aventura', 100, 2019, 'Livre'); </w:t>
      </w:r>
    </w:p>
    <w:p w14:paraId="1D3ACC8A" w14:textId="77777777" w:rsidR="000458C3" w:rsidRDefault="000458C3" w:rsidP="000458C3">
      <w:pPr>
        <w:pStyle w:val="NormalWeb"/>
        <w:spacing w:before="360" w:after="360"/>
        <w:ind w:left="13"/>
      </w:pPr>
      <w:r>
        <w:t>CREATE DATABASE IF NOT EXISTS db_cinema;</w:t>
      </w:r>
    </w:p>
    <w:p w14:paraId="73C57B0F" w14:textId="77777777" w:rsidR="000458C3" w:rsidRDefault="000458C3" w:rsidP="000458C3">
      <w:pPr>
        <w:pStyle w:val="NormalWeb"/>
        <w:spacing w:before="360" w:after="360"/>
        <w:ind w:left="13"/>
      </w:pPr>
      <w:r>
        <w:t>USE db_cinema;</w:t>
      </w:r>
    </w:p>
    <w:p w14:paraId="7A0EDFBD" w14:textId="77777777" w:rsidR="000458C3" w:rsidRDefault="000458C3" w:rsidP="000458C3">
      <w:pPr>
        <w:pStyle w:val="NormalWeb"/>
        <w:spacing w:before="360" w:after="360"/>
        <w:ind w:left="13"/>
      </w:pPr>
    </w:p>
    <w:p w14:paraId="27AA4814" w14:textId="77777777" w:rsidR="000458C3" w:rsidRDefault="000458C3" w:rsidP="000458C3">
      <w:pPr>
        <w:pStyle w:val="NormalWeb"/>
        <w:spacing w:before="360" w:after="360"/>
        <w:ind w:left="13"/>
      </w:pPr>
      <w:r>
        <w:t>CREATE TABLE tb_filme(</w:t>
      </w:r>
    </w:p>
    <w:p w14:paraId="4A9BE8D4" w14:textId="77777777" w:rsidR="000458C3" w:rsidRDefault="000458C3" w:rsidP="000458C3">
      <w:pPr>
        <w:pStyle w:val="NormalWeb"/>
        <w:spacing w:before="360" w:after="360"/>
        <w:ind w:left="13"/>
      </w:pPr>
      <w:r>
        <w:tab/>
        <w:t>id_filme INT PRIMARY KEY AUTO_INCREMENT,</w:t>
      </w:r>
    </w:p>
    <w:p w14:paraId="5A3FE461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    titulo VARCHAR(100),</w:t>
      </w:r>
    </w:p>
    <w:p w14:paraId="6029557F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    genero VARCHAR(100),</w:t>
      </w:r>
    </w:p>
    <w:p w14:paraId="2CC1D76F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    duracao INT,</w:t>
      </w:r>
    </w:p>
    <w:p w14:paraId="23727F30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    ano_lancamento YEAR,</w:t>
      </w:r>
    </w:p>
    <w:p w14:paraId="7A862150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    classificacao_indicativa VARCHAR(50)</w:t>
      </w:r>
    </w:p>
    <w:p w14:paraId="06B8E1D8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    );</w:t>
      </w:r>
    </w:p>
    <w:p w14:paraId="7DBCBE9B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    </w:t>
      </w:r>
    </w:p>
    <w:p w14:paraId="4CE947C7" w14:textId="77777777" w:rsidR="000458C3" w:rsidRDefault="000458C3" w:rsidP="000458C3">
      <w:pPr>
        <w:pStyle w:val="NormalWeb"/>
        <w:spacing w:before="360" w:after="360"/>
        <w:ind w:left="13"/>
      </w:pPr>
      <w:r>
        <w:t>INSERT INTO tb_filme</w:t>
      </w:r>
    </w:p>
    <w:p w14:paraId="2C7386B8" w14:textId="77777777" w:rsidR="000458C3" w:rsidRDefault="000458C3" w:rsidP="000458C3">
      <w:pPr>
        <w:pStyle w:val="NormalWeb"/>
        <w:spacing w:before="360" w:after="360"/>
        <w:ind w:left="13"/>
      </w:pPr>
      <w:r>
        <w:tab/>
        <w:t>(id_filme, titulo, genero, duracao, ano_lancamento, classificacao_indicativa)</w:t>
      </w:r>
    </w:p>
    <w:p w14:paraId="67040A1F" w14:textId="77777777" w:rsidR="000458C3" w:rsidRDefault="000458C3" w:rsidP="000458C3">
      <w:pPr>
        <w:pStyle w:val="NormalWeb"/>
        <w:spacing w:before="360" w:after="360"/>
        <w:ind w:left="13"/>
      </w:pPr>
      <w:r>
        <w:t>VALUES</w:t>
      </w:r>
    </w:p>
    <w:p w14:paraId="210539D4" w14:textId="77777777" w:rsidR="000458C3" w:rsidRDefault="000458C3" w:rsidP="000458C3">
      <w:pPr>
        <w:pStyle w:val="NormalWeb"/>
        <w:spacing w:before="360" w:after="360"/>
        <w:ind w:left="13"/>
      </w:pPr>
      <w:r>
        <w:t>(1, 'O Senhor dos Anéis', 'Aventura, Fantasia', 180, 2001, '12 anos'),</w:t>
      </w:r>
    </w:p>
    <w:p w14:paraId="60884970" w14:textId="77777777" w:rsidR="000458C3" w:rsidRDefault="000458C3" w:rsidP="000458C3">
      <w:pPr>
        <w:pStyle w:val="NormalWeb"/>
        <w:spacing w:before="360" w:after="360"/>
        <w:ind w:left="13"/>
      </w:pPr>
      <w:r>
        <w:t>(2, 'Vingadores: Ultimato', 'Ação, Aventura', 180, 2019, '12 anos'),</w:t>
      </w:r>
    </w:p>
    <w:p w14:paraId="67763C34" w14:textId="77777777" w:rsidR="000458C3" w:rsidRDefault="000458C3" w:rsidP="000458C3">
      <w:pPr>
        <w:pStyle w:val="NormalWeb"/>
        <w:spacing w:before="360" w:after="360"/>
        <w:ind w:left="13"/>
      </w:pPr>
      <w:r>
        <w:t>(3, 'O Rei Leão', 'Animação, Aventura', 118, 2019, 'Livre'),</w:t>
      </w:r>
    </w:p>
    <w:p w14:paraId="3DF09405" w14:textId="77777777" w:rsidR="000458C3" w:rsidRDefault="000458C3" w:rsidP="000458C3">
      <w:pPr>
        <w:pStyle w:val="NormalWeb"/>
        <w:spacing w:before="360" w:after="360"/>
        <w:ind w:left="13"/>
      </w:pPr>
      <w:r>
        <w:t>(4, 'Matrix', 'Ficção Científica', 136, 1999, '14 anos'),</w:t>
      </w:r>
    </w:p>
    <w:p w14:paraId="516B6AB1" w14:textId="77777777" w:rsidR="000458C3" w:rsidRDefault="000458C3" w:rsidP="000458C3">
      <w:pPr>
        <w:pStyle w:val="NormalWeb"/>
        <w:spacing w:before="360" w:after="360"/>
        <w:ind w:left="13"/>
      </w:pPr>
      <w:r>
        <w:t>(5, 'Parasita', 'Drama, Suspense', 132, 2019, '16 anos'),</w:t>
      </w:r>
    </w:p>
    <w:p w14:paraId="20E8F134" w14:textId="77777777" w:rsidR="000458C3" w:rsidRDefault="000458C3" w:rsidP="000458C3">
      <w:pPr>
        <w:pStyle w:val="NormalWeb"/>
        <w:spacing w:before="360" w:after="360"/>
        <w:ind w:left="13"/>
      </w:pPr>
      <w:r>
        <w:t>(6, 'Titanic', 'Romance, Drama', 195, 1997, '14 anos'),</w:t>
      </w:r>
    </w:p>
    <w:p w14:paraId="237A16C2" w14:textId="77777777" w:rsidR="000458C3" w:rsidRDefault="000458C3" w:rsidP="000458C3">
      <w:pPr>
        <w:pStyle w:val="NormalWeb"/>
        <w:spacing w:before="360" w:after="360"/>
        <w:ind w:left="13"/>
      </w:pPr>
      <w:r>
        <w:t>(7, 'A Origem', 'Ficção Científica', 148, 2010, '14 anos'),</w:t>
      </w:r>
    </w:p>
    <w:p w14:paraId="1DC7D32A" w14:textId="77777777" w:rsidR="000458C3" w:rsidRDefault="000458C3" w:rsidP="000458C3">
      <w:pPr>
        <w:pStyle w:val="NormalWeb"/>
        <w:spacing w:before="360" w:after="360"/>
        <w:ind w:left="13"/>
      </w:pPr>
      <w:r>
        <w:lastRenderedPageBreak/>
        <w:t>(8, 'Pantera Negra', 'Ação, Aventura', 134, 2018, '12 anos'),</w:t>
      </w:r>
    </w:p>
    <w:p w14:paraId="15FCBF10" w14:textId="77777777" w:rsidR="000458C3" w:rsidRDefault="000458C3" w:rsidP="000458C3">
      <w:pPr>
        <w:pStyle w:val="NormalWeb"/>
        <w:spacing w:before="360" w:after="360"/>
        <w:ind w:left="13"/>
      </w:pPr>
      <w:r>
        <w:t>(9, 'Coringa', 'Drama, Crime', 122, 2019, '18 anos'),</w:t>
      </w:r>
    </w:p>
    <w:p w14:paraId="1C3A8342" w14:textId="77777777" w:rsidR="000458C3" w:rsidRDefault="000458C3" w:rsidP="000458C3">
      <w:pPr>
        <w:pStyle w:val="NormalWeb"/>
        <w:spacing w:before="360" w:after="360"/>
        <w:ind w:left="13"/>
      </w:pPr>
      <w:r>
        <w:t>(10, 'Toy Story 4', 'Animação, Aventura', 100, 2019, 'Livre');</w:t>
      </w:r>
    </w:p>
    <w:p w14:paraId="0BCA4888" w14:textId="77777777" w:rsidR="000458C3" w:rsidRDefault="000458C3" w:rsidP="000458C3">
      <w:pPr>
        <w:pStyle w:val="NormalWeb"/>
        <w:spacing w:before="360" w:after="360"/>
        <w:ind w:left="13"/>
      </w:pPr>
    </w:p>
    <w:p w14:paraId="6A4D3CCE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tb_filme;</w:t>
      </w:r>
    </w:p>
    <w:p w14:paraId="30229BE7" w14:textId="77777777" w:rsidR="000458C3" w:rsidRDefault="000458C3" w:rsidP="000458C3">
      <w:pPr>
        <w:pStyle w:val="NormalWeb"/>
        <w:spacing w:before="360" w:after="360"/>
        <w:ind w:left="13"/>
      </w:pPr>
    </w:p>
    <w:p w14:paraId="3AC3CA6E" w14:textId="77777777" w:rsidR="000458C3" w:rsidRDefault="000458C3" w:rsidP="000458C3">
      <w:pPr>
        <w:pStyle w:val="Ttulo1"/>
        <w:spacing w:before="360" w:after="360"/>
      </w:pPr>
      <w:r>
        <w:t>-- 1. Quais filmes têm título que começa com "O" e duração maior que 120 minutos?</w:t>
      </w:r>
    </w:p>
    <w:p w14:paraId="0439ABD1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338119D6" w14:textId="77777777" w:rsidR="000458C3" w:rsidRDefault="000458C3" w:rsidP="000458C3">
      <w:pPr>
        <w:pStyle w:val="NormalWeb"/>
        <w:spacing w:before="360" w:after="360"/>
        <w:ind w:left="13"/>
      </w:pPr>
      <w:r>
        <w:t>WHERE titulo  LIKE 'O%'</w:t>
      </w:r>
    </w:p>
    <w:p w14:paraId="7AC90752" w14:textId="77777777" w:rsidR="000458C3" w:rsidRDefault="000458C3" w:rsidP="000458C3">
      <w:pPr>
        <w:pStyle w:val="NormalWeb"/>
        <w:spacing w:before="360" w:after="360"/>
        <w:ind w:left="13"/>
      </w:pPr>
      <w:r>
        <w:t>AND duracao &gt; '120';</w:t>
      </w:r>
    </w:p>
    <w:p w14:paraId="40003D06" w14:textId="77777777" w:rsidR="000458C3" w:rsidRDefault="000458C3" w:rsidP="000458C3">
      <w:pPr>
        <w:pStyle w:val="Ttulo1"/>
        <w:spacing w:before="360" w:after="360"/>
      </w:pPr>
      <w:r>
        <w:t>-- 2. Quais filmes pertencem aos gêneros "Aventura" ou "Ação"?</w:t>
      </w:r>
    </w:p>
    <w:p w14:paraId="6431D8C2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6755728D" w14:textId="77777777" w:rsidR="000458C3" w:rsidRDefault="000458C3" w:rsidP="000458C3">
      <w:pPr>
        <w:pStyle w:val="NormalWeb"/>
        <w:spacing w:before="360" w:after="360"/>
        <w:ind w:left="13"/>
      </w:pPr>
      <w:r>
        <w:t>WHERE genero LIKE '%aventura%' -- como os filmes possuem mais de um gênero, foi necessário o uso do LIKE</w:t>
      </w:r>
    </w:p>
    <w:p w14:paraId="54187086" w14:textId="77777777" w:rsidR="000458C3" w:rsidRDefault="000458C3" w:rsidP="000458C3">
      <w:pPr>
        <w:pStyle w:val="NormalWeb"/>
        <w:spacing w:before="360" w:after="360"/>
        <w:ind w:left="13"/>
      </w:pPr>
      <w:r>
        <w:t>OR genero LIKE '%ação%';</w:t>
      </w:r>
    </w:p>
    <w:p w14:paraId="7E9DFFB4" w14:textId="77777777" w:rsidR="000458C3" w:rsidRDefault="000458C3" w:rsidP="000458C3">
      <w:pPr>
        <w:pStyle w:val="Ttulo1"/>
        <w:spacing w:before="360" w:after="360"/>
      </w:pPr>
      <w:r>
        <w:t>-- 3. Quais filmes foram lançados em 2019 e têm duração superior a 130 minutos?</w:t>
      </w:r>
    </w:p>
    <w:p w14:paraId="0E67A3F0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3908F84B" w14:textId="77777777" w:rsidR="000458C3" w:rsidRDefault="000458C3" w:rsidP="000458C3">
      <w:pPr>
        <w:pStyle w:val="NormalWeb"/>
        <w:spacing w:before="360" w:after="360"/>
        <w:ind w:left="13"/>
      </w:pPr>
      <w:r>
        <w:t>WHERE ano_lancamento = '2019'</w:t>
      </w:r>
    </w:p>
    <w:p w14:paraId="282A2160" w14:textId="77777777" w:rsidR="000458C3" w:rsidRDefault="000458C3" w:rsidP="000458C3">
      <w:pPr>
        <w:pStyle w:val="NormalWeb"/>
        <w:spacing w:before="360" w:after="360"/>
        <w:ind w:left="13"/>
      </w:pPr>
      <w:r>
        <w:t>AND duracao &gt; '130';</w:t>
      </w:r>
    </w:p>
    <w:p w14:paraId="412B7B0B" w14:textId="77777777" w:rsidR="000458C3" w:rsidRDefault="000458C3" w:rsidP="000458C3">
      <w:pPr>
        <w:pStyle w:val="Ttulo1"/>
        <w:spacing w:before="360" w:after="360"/>
      </w:pPr>
    </w:p>
    <w:p w14:paraId="3ECB1128" w14:textId="78431938" w:rsidR="000458C3" w:rsidRDefault="000458C3" w:rsidP="000458C3">
      <w:pPr>
        <w:pStyle w:val="Ttulo1"/>
        <w:spacing w:before="360" w:after="360"/>
      </w:pPr>
      <w:r>
        <w:t>-- 4. Quais filmes de gênero "Ficção Científica" têm classificação "14 anos" ou "16 anos"?</w:t>
      </w:r>
    </w:p>
    <w:p w14:paraId="0F5E0214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248264E0" w14:textId="77777777" w:rsidR="000458C3" w:rsidRDefault="000458C3" w:rsidP="000458C3">
      <w:pPr>
        <w:pStyle w:val="NormalWeb"/>
        <w:spacing w:before="360" w:after="360"/>
        <w:ind w:left="13"/>
      </w:pPr>
      <w:r>
        <w:t>WHERE genero LIKE 'Ficção científica'</w:t>
      </w:r>
    </w:p>
    <w:p w14:paraId="3964B446" w14:textId="77777777" w:rsidR="000458C3" w:rsidRDefault="000458C3" w:rsidP="000458C3">
      <w:pPr>
        <w:pStyle w:val="NormalWeb"/>
        <w:spacing w:before="360" w:after="360"/>
        <w:ind w:left="13"/>
      </w:pPr>
      <w:r>
        <w:t>AND classificacao_indicativa = '14 anos' OR classificacao_indicativa = '16 anos';</w:t>
      </w:r>
    </w:p>
    <w:p w14:paraId="1FFAE606" w14:textId="77777777" w:rsidR="000458C3" w:rsidRDefault="000458C3" w:rsidP="000458C3">
      <w:pPr>
        <w:pStyle w:val="Ttulo1"/>
        <w:spacing w:before="360" w:after="360"/>
      </w:pPr>
      <w:r>
        <w:t>-- 5. Quais filmes não são de gênero "Aventura" e têm duração entre 120 e 180 minutos?</w:t>
      </w:r>
    </w:p>
    <w:p w14:paraId="77573211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6728B7BA" w14:textId="77777777" w:rsidR="000458C3" w:rsidRDefault="000458C3" w:rsidP="000458C3">
      <w:pPr>
        <w:pStyle w:val="NormalWeb"/>
        <w:spacing w:before="360" w:after="360"/>
        <w:ind w:left="13"/>
      </w:pPr>
      <w:r>
        <w:t>WHERE genero LIKE '%aventura%'</w:t>
      </w:r>
    </w:p>
    <w:p w14:paraId="201D36A9" w14:textId="77777777" w:rsidR="000458C3" w:rsidRDefault="000458C3" w:rsidP="000458C3">
      <w:pPr>
        <w:pStyle w:val="NormalWeb"/>
        <w:spacing w:before="360" w:after="360"/>
        <w:ind w:left="13"/>
      </w:pPr>
      <w:r>
        <w:t>AND duracao BETWEEN 120 AND 180;</w:t>
      </w:r>
    </w:p>
    <w:p w14:paraId="300BA109" w14:textId="77777777" w:rsidR="000458C3" w:rsidRDefault="000458C3" w:rsidP="000458C3">
      <w:pPr>
        <w:pStyle w:val="Ttulo1"/>
        <w:spacing w:before="360" w:after="360"/>
      </w:pPr>
      <w:r>
        <w:t>-- 6. Quais filmes foram lançados entre 2018 e 2019 e têm duração acima de 120 minutos?</w:t>
      </w:r>
    </w:p>
    <w:p w14:paraId="492DAFBC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78BB947D" w14:textId="77777777" w:rsidR="000458C3" w:rsidRDefault="000458C3" w:rsidP="000458C3">
      <w:pPr>
        <w:pStyle w:val="NormalWeb"/>
        <w:spacing w:before="360" w:after="360"/>
        <w:ind w:left="13"/>
      </w:pPr>
      <w:r>
        <w:t>WHERE ano_lancamento BETWEEN 2018 AND 2019</w:t>
      </w:r>
    </w:p>
    <w:p w14:paraId="4F3C6D67" w14:textId="77777777" w:rsidR="000458C3" w:rsidRDefault="000458C3" w:rsidP="000458C3">
      <w:pPr>
        <w:pStyle w:val="NormalWeb"/>
        <w:spacing w:before="360" w:after="360"/>
        <w:ind w:left="13"/>
      </w:pPr>
      <w:r>
        <w:t>AND duracao &gt; 120;</w:t>
      </w:r>
    </w:p>
    <w:p w14:paraId="50D824B6" w14:textId="77777777" w:rsidR="000458C3" w:rsidRDefault="000458C3" w:rsidP="000458C3">
      <w:pPr>
        <w:pStyle w:val="Ttulo1"/>
        <w:spacing w:before="360" w:after="360"/>
      </w:pPr>
      <w:r>
        <w:t>-- 7. Quais filmes têm título que contém "Rei" e ano de lançamento após 2000?</w:t>
      </w:r>
    </w:p>
    <w:p w14:paraId="0F054066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57843A35" w14:textId="77777777" w:rsidR="000458C3" w:rsidRDefault="000458C3" w:rsidP="000458C3">
      <w:pPr>
        <w:pStyle w:val="NormalWeb"/>
        <w:spacing w:before="360" w:after="360"/>
        <w:ind w:left="13"/>
      </w:pPr>
      <w:r>
        <w:t>WHERE titulo LIKE '%rei%'</w:t>
      </w:r>
    </w:p>
    <w:p w14:paraId="06B9E317" w14:textId="77777777" w:rsidR="000458C3" w:rsidRDefault="000458C3" w:rsidP="000458C3">
      <w:pPr>
        <w:pStyle w:val="NormalWeb"/>
        <w:spacing w:before="360" w:after="360"/>
        <w:ind w:left="13"/>
      </w:pPr>
      <w:r>
        <w:t>AND ano_lancamento &gt; 2000;</w:t>
      </w:r>
    </w:p>
    <w:p w14:paraId="2449A90C" w14:textId="77777777" w:rsidR="000458C3" w:rsidRDefault="000458C3" w:rsidP="000458C3">
      <w:pPr>
        <w:pStyle w:val="NormalWeb"/>
        <w:spacing w:before="360" w:after="360"/>
        <w:ind w:left="13"/>
      </w:pPr>
    </w:p>
    <w:p w14:paraId="38E6F3F9" w14:textId="77777777" w:rsidR="000458C3" w:rsidRDefault="000458C3" w:rsidP="000458C3">
      <w:pPr>
        <w:pStyle w:val="Ttulo1"/>
        <w:spacing w:before="360" w:after="360"/>
      </w:pPr>
      <w:r>
        <w:lastRenderedPageBreak/>
        <w:t>-- 8. Quais filmes têm duração menor que 130 minutos ou classificação 'Livre'?</w:t>
      </w:r>
    </w:p>
    <w:p w14:paraId="0F2A5D4B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6749C4CF" w14:textId="77777777" w:rsidR="000458C3" w:rsidRDefault="000458C3" w:rsidP="000458C3">
      <w:pPr>
        <w:pStyle w:val="NormalWeb"/>
        <w:spacing w:before="360" w:after="360"/>
        <w:ind w:left="13"/>
      </w:pPr>
      <w:r>
        <w:t>WHERE duracao &lt; 130</w:t>
      </w:r>
    </w:p>
    <w:p w14:paraId="14102CBE" w14:textId="77777777" w:rsidR="000458C3" w:rsidRDefault="000458C3" w:rsidP="000458C3">
      <w:pPr>
        <w:pStyle w:val="NormalWeb"/>
        <w:spacing w:before="360" w:after="360"/>
        <w:ind w:left="13"/>
      </w:pPr>
      <w:r>
        <w:t>OR classificacao_indicativa = 'livre';</w:t>
      </w:r>
    </w:p>
    <w:p w14:paraId="1B4FC23A" w14:textId="77777777" w:rsidR="000458C3" w:rsidRDefault="000458C3" w:rsidP="000458C3">
      <w:pPr>
        <w:pStyle w:val="Ttulo1"/>
        <w:spacing w:before="360" w:after="360"/>
      </w:pPr>
      <w:r>
        <w:t>-- 9. Quais filmes são dos gêneros "Aventura" ou "Drama" e têm classificação "12 anos"?</w:t>
      </w:r>
    </w:p>
    <w:p w14:paraId="5DDAE058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30DD6F6E" w14:textId="77777777" w:rsidR="000458C3" w:rsidRDefault="000458C3" w:rsidP="000458C3">
      <w:pPr>
        <w:pStyle w:val="NormalWeb"/>
        <w:spacing w:before="360" w:after="360"/>
        <w:ind w:left="13"/>
      </w:pPr>
      <w:r>
        <w:t>WHERE genero LIKE '%aventura%' OR genero LIKE '%drama%'</w:t>
      </w:r>
    </w:p>
    <w:p w14:paraId="3A08922C" w14:textId="77777777" w:rsidR="000458C3" w:rsidRDefault="000458C3" w:rsidP="000458C3">
      <w:pPr>
        <w:pStyle w:val="NormalWeb"/>
        <w:spacing w:before="360" w:after="360"/>
        <w:ind w:left="13"/>
      </w:pPr>
      <w:r>
        <w:t>AND classificacao_indicativa &gt; '12 anos';</w:t>
      </w:r>
    </w:p>
    <w:p w14:paraId="262283DA" w14:textId="77777777" w:rsidR="000458C3" w:rsidRDefault="000458C3" w:rsidP="000458C3">
      <w:pPr>
        <w:pStyle w:val="Ttulo1"/>
        <w:spacing w:before="360" w:after="360"/>
      </w:pPr>
      <w:r>
        <w:t>-- 10. Quais filmes foram lançados entre 1997 e 2000, exceto os de gênero "Romance"?</w:t>
      </w:r>
    </w:p>
    <w:p w14:paraId="15291272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63B5677E" w14:textId="77777777" w:rsidR="000458C3" w:rsidRDefault="000458C3" w:rsidP="000458C3">
      <w:pPr>
        <w:pStyle w:val="NormalWeb"/>
        <w:spacing w:before="360" w:after="360"/>
        <w:ind w:left="13"/>
      </w:pPr>
      <w:r>
        <w:t>WHERE ano_lancamento BETWEEN 1997 AND 2000</w:t>
      </w:r>
    </w:p>
    <w:p w14:paraId="415042F0" w14:textId="77777777" w:rsidR="000458C3" w:rsidRDefault="000458C3" w:rsidP="000458C3">
      <w:pPr>
        <w:pStyle w:val="NormalWeb"/>
        <w:spacing w:before="360" w:after="360"/>
        <w:ind w:left="13"/>
      </w:pPr>
      <w:r>
        <w:t>AND NOT genero LIKE '%romance%';</w:t>
      </w:r>
    </w:p>
    <w:p w14:paraId="7E6021CF" w14:textId="77777777" w:rsidR="000458C3" w:rsidRDefault="000458C3" w:rsidP="000458C3">
      <w:pPr>
        <w:pStyle w:val="Ttulo1"/>
        <w:spacing w:before="360" w:after="360"/>
      </w:pPr>
      <w:r>
        <w:t>-- 11. Quais filmes têm classificação "12 anos" ou "14 anos" e duração entre 130 e 150 minutos?</w:t>
      </w:r>
    </w:p>
    <w:p w14:paraId="48FE1150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55EB0181" w14:textId="77777777" w:rsidR="000458C3" w:rsidRDefault="000458C3" w:rsidP="000458C3">
      <w:pPr>
        <w:pStyle w:val="NormalWeb"/>
        <w:spacing w:before="360" w:after="360"/>
        <w:ind w:left="13"/>
      </w:pPr>
      <w:r>
        <w:t>WHERE classificacao_indicativa LIKE '12%' OR classificacao_indicativa LIKE '14%'</w:t>
      </w:r>
    </w:p>
    <w:p w14:paraId="33A58ABB" w14:textId="77777777" w:rsidR="000458C3" w:rsidRDefault="000458C3" w:rsidP="000458C3">
      <w:pPr>
        <w:pStyle w:val="NormalWeb"/>
        <w:spacing w:before="360" w:after="360"/>
        <w:ind w:left="13"/>
      </w:pPr>
      <w:r>
        <w:t>AND duracao BETWEEN 130 AND 150;</w:t>
      </w:r>
    </w:p>
    <w:p w14:paraId="22AA7D7B" w14:textId="77777777" w:rsidR="000458C3" w:rsidRDefault="000458C3" w:rsidP="000458C3">
      <w:pPr>
        <w:pStyle w:val="Ttulo1"/>
        <w:spacing w:before="360" w:after="360"/>
      </w:pPr>
    </w:p>
    <w:p w14:paraId="40ABC0A0" w14:textId="3C1C3F05" w:rsidR="000458C3" w:rsidRDefault="000458C3" w:rsidP="000458C3">
      <w:pPr>
        <w:pStyle w:val="Ttulo1"/>
        <w:spacing w:before="360" w:after="360"/>
      </w:pPr>
      <w:r>
        <w:t>-- 12. Quais filmes têm título diferente de 'Titanic' e são dos gêneros "Drama" ou "Crime"?</w:t>
      </w:r>
    </w:p>
    <w:p w14:paraId="1809837C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4005D8DB" w14:textId="77777777" w:rsidR="000458C3" w:rsidRDefault="000458C3" w:rsidP="000458C3">
      <w:pPr>
        <w:pStyle w:val="NormalWeb"/>
        <w:spacing w:before="360" w:after="360"/>
        <w:ind w:left="13"/>
      </w:pPr>
      <w:r>
        <w:t>WHERE NOT titulo = 'Titanic'</w:t>
      </w:r>
    </w:p>
    <w:p w14:paraId="3B5D14DD" w14:textId="77777777" w:rsidR="000458C3" w:rsidRDefault="000458C3" w:rsidP="000458C3">
      <w:pPr>
        <w:pStyle w:val="NormalWeb"/>
        <w:spacing w:before="360" w:after="360"/>
        <w:ind w:left="13"/>
      </w:pPr>
      <w:r>
        <w:t>AND genero LIKE '%drama%' OR genero LIKE '%crime%';</w:t>
      </w:r>
    </w:p>
    <w:p w14:paraId="0AD5672D" w14:textId="77777777" w:rsidR="000458C3" w:rsidRDefault="000458C3" w:rsidP="000458C3">
      <w:pPr>
        <w:pStyle w:val="Ttulo1"/>
        <w:spacing w:before="360" w:after="360"/>
      </w:pPr>
      <w:r>
        <w:t>-- 13. Quais filmes têm duração superior a 150 minutos e foram lançados entre 1999 e 2010?</w:t>
      </w:r>
    </w:p>
    <w:p w14:paraId="37E3D555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3A7BE942" w14:textId="77777777" w:rsidR="000458C3" w:rsidRDefault="000458C3" w:rsidP="000458C3">
      <w:pPr>
        <w:pStyle w:val="NormalWeb"/>
        <w:spacing w:before="360" w:after="360"/>
        <w:ind w:left="13"/>
      </w:pPr>
      <w:r>
        <w:t>WHERE duracao &gt; 150</w:t>
      </w:r>
    </w:p>
    <w:p w14:paraId="3EB0587A" w14:textId="77777777" w:rsidR="000458C3" w:rsidRDefault="000458C3" w:rsidP="000458C3">
      <w:pPr>
        <w:pStyle w:val="NormalWeb"/>
        <w:spacing w:before="360" w:after="360"/>
        <w:ind w:left="13"/>
      </w:pPr>
      <w:r>
        <w:t>AND ano_lancamento BETWEEN 1999 AND 2010;</w:t>
      </w:r>
    </w:p>
    <w:p w14:paraId="24405B10" w14:textId="77777777" w:rsidR="000458C3" w:rsidRDefault="000458C3" w:rsidP="000458C3">
      <w:pPr>
        <w:pStyle w:val="Ttulo1"/>
        <w:spacing w:before="360" w:after="360"/>
      </w:pPr>
      <w:r>
        <w:t>-- 14. Quais filmes são de gênero "Aventura", lançados em 2019 ou 2018, e têm classificação "12 anos"?</w:t>
      </w:r>
    </w:p>
    <w:p w14:paraId="53F235B3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0E02F969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WHERE genero LIKE '%aventura%' </w:t>
      </w:r>
    </w:p>
    <w:p w14:paraId="2326DB68" w14:textId="77777777" w:rsidR="000458C3" w:rsidRDefault="000458C3" w:rsidP="000458C3">
      <w:pPr>
        <w:pStyle w:val="NormalWeb"/>
        <w:spacing w:before="360" w:after="360"/>
        <w:ind w:left="13"/>
      </w:pPr>
      <w:r>
        <w:t>AND ano_lancamento BETWEEN 2018 AND 2019</w:t>
      </w:r>
    </w:p>
    <w:p w14:paraId="24BBE958" w14:textId="77777777" w:rsidR="000458C3" w:rsidRDefault="000458C3" w:rsidP="000458C3">
      <w:pPr>
        <w:pStyle w:val="NormalWeb"/>
        <w:spacing w:before="360" w:after="360"/>
        <w:ind w:left="13"/>
      </w:pPr>
      <w:r>
        <w:t>AND classificacao_indicativa = '12 anos';</w:t>
      </w:r>
    </w:p>
    <w:p w14:paraId="35EE61C4" w14:textId="77777777" w:rsidR="000458C3" w:rsidRDefault="000458C3" w:rsidP="000458C3">
      <w:pPr>
        <w:pStyle w:val="Ttulo1"/>
        <w:spacing w:before="360" w:after="360"/>
      </w:pPr>
      <w:r>
        <w:t>-- 15. Quais filmes têm duração entre 100 e 140 minutos ou título contendo "Toy"?</w:t>
      </w:r>
    </w:p>
    <w:p w14:paraId="1529731F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72323AB5" w14:textId="77777777" w:rsidR="000458C3" w:rsidRDefault="000458C3" w:rsidP="000458C3">
      <w:pPr>
        <w:pStyle w:val="NormalWeb"/>
        <w:spacing w:before="360" w:after="360"/>
        <w:ind w:left="13"/>
      </w:pPr>
      <w:r>
        <w:t>WHERE duracao BETWEEN 100 AND 140</w:t>
      </w:r>
    </w:p>
    <w:p w14:paraId="0C0338C7" w14:textId="77777777" w:rsidR="000458C3" w:rsidRDefault="000458C3" w:rsidP="000458C3">
      <w:pPr>
        <w:pStyle w:val="NormalWeb"/>
        <w:spacing w:before="360" w:after="360"/>
        <w:ind w:left="13"/>
      </w:pPr>
      <w:r>
        <w:t>AND titulo LIKE '%Toy%';</w:t>
      </w:r>
    </w:p>
    <w:p w14:paraId="72A5EA0E" w14:textId="77777777" w:rsidR="000458C3" w:rsidRDefault="000458C3" w:rsidP="000458C3">
      <w:pPr>
        <w:pStyle w:val="NormalWeb"/>
        <w:spacing w:before="360" w:after="360"/>
        <w:ind w:left="13"/>
      </w:pPr>
    </w:p>
    <w:p w14:paraId="62110B07" w14:textId="77777777" w:rsidR="000458C3" w:rsidRDefault="000458C3" w:rsidP="000458C3">
      <w:pPr>
        <w:pStyle w:val="Ttulo1"/>
        <w:spacing w:before="360" w:after="360"/>
      </w:pPr>
      <w:r>
        <w:lastRenderedPageBreak/>
        <w:t>-- 16. Quais filmes têm duração maior que 100 minutos e foram lançados entre 1997 e 2000?</w:t>
      </w:r>
    </w:p>
    <w:p w14:paraId="42E0F3C5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4AF49971" w14:textId="77777777" w:rsidR="000458C3" w:rsidRDefault="000458C3" w:rsidP="000458C3">
      <w:pPr>
        <w:pStyle w:val="NormalWeb"/>
        <w:spacing w:before="360" w:after="360"/>
        <w:ind w:left="13"/>
      </w:pPr>
      <w:r>
        <w:t>WHERE duracao &gt; 100</w:t>
      </w:r>
    </w:p>
    <w:p w14:paraId="24AF6BD4" w14:textId="77777777" w:rsidR="000458C3" w:rsidRDefault="000458C3" w:rsidP="000458C3">
      <w:pPr>
        <w:pStyle w:val="NormalWeb"/>
        <w:spacing w:before="360" w:after="360"/>
        <w:ind w:left="13"/>
      </w:pPr>
      <w:r>
        <w:t>AND ano_lancamento BETWEEN 1997 AND 2000;</w:t>
      </w:r>
    </w:p>
    <w:p w14:paraId="3C1B888E" w14:textId="77777777" w:rsidR="000458C3" w:rsidRDefault="000458C3" w:rsidP="000458C3">
      <w:pPr>
        <w:pStyle w:val="Ttulo1"/>
        <w:spacing w:before="360" w:after="360"/>
      </w:pPr>
      <w:r>
        <w:t>-- 17. Quais filmes são de gênero "Aventura" e têm classificação "Livre" ou "12 anos"?</w:t>
      </w:r>
    </w:p>
    <w:p w14:paraId="075276D9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01A60C59" w14:textId="77777777" w:rsidR="000458C3" w:rsidRDefault="000458C3" w:rsidP="000458C3">
      <w:pPr>
        <w:pStyle w:val="NormalWeb"/>
        <w:spacing w:before="360" w:after="360"/>
        <w:ind w:left="13"/>
      </w:pPr>
      <w:r>
        <w:t>WHERE genero LIKE '%aventura%'</w:t>
      </w:r>
    </w:p>
    <w:p w14:paraId="5A345792" w14:textId="77777777" w:rsidR="000458C3" w:rsidRDefault="000458C3" w:rsidP="000458C3">
      <w:pPr>
        <w:pStyle w:val="NormalWeb"/>
        <w:spacing w:before="360" w:after="360"/>
        <w:ind w:left="13"/>
      </w:pPr>
      <w:r>
        <w:t>AND classificacao_indicativa = 'livre' OR classificacao_indicativa = '12 anos';</w:t>
      </w:r>
    </w:p>
    <w:p w14:paraId="0050C3A5" w14:textId="77777777" w:rsidR="000458C3" w:rsidRDefault="000458C3" w:rsidP="000458C3">
      <w:pPr>
        <w:pStyle w:val="Ttulo1"/>
        <w:spacing w:before="360" w:after="360"/>
      </w:pPr>
      <w:r>
        <w:t>-- 18. Quais filmes têm duração superior a 120 minutos e foram lançados nos anos 2019 ou 2018?</w:t>
      </w:r>
    </w:p>
    <w:p w14:paraId="356E3655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602726DB" w14:textId="77777777" w:rsidR="000458C3" w:rsidRDefault="000458C3" w:rsidP="000458C3">
      <w:pPr>
        <w:pStyle w:val="NormalWeb"/>
        <w:spacing w:before="360" w:after="360"/>
        <w:ind w:left="13"/>
      </w:pPr>
      <w:r>
        <w:t xml:space="preserve">WHERE duracao &gt; 120 </w:t>
      </w:r>
    </w:p>
    <w:p w14:paraId="590A8ED3" w14:textId="77777777" w:rsidR="000458C3" w:rsidRDefault="000458C3" w:rsidP="000458C3">
      <w:pPr>
        <w:pStyle w:val="NormalWeb"/>
        <w:spacing w:before="360" w:after="360"/>
        <w:ind w:left="13"/>
      </w:pPr>
      <w:r>
        <w:t>AND ano_lancamento BETWEEN 2018 AND 2019;</w:t>
      </w:r>
    </w:p>
    <w:p w14:paraId="3E7278B1" w14:textId="77777777" w:rsidR="000458C3" w:rsidRDefault="000458C3" w:rsidP="000458C3">
      <w:pPr>
        <w:pStyle w:val="Ttulo1"/>
        <w:spacing w:before="360" w:after="360"/>
      </w:pPr>
      <w:r>
        <w:t>-- 19. Quais filmes são de gênero "Animação" e têm classificação indicativa "Livre" ou "12 anos"?</w:t>
      </w:r>
    </w:p>
    <w:p w14:paraId="488CE495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602A1081" w14:textId="77777777" w:rsidR="000458C3" w:rsidRDefault="000458C3" w:rsidP="000458C3">
      <w:pPr>
        <w:pStyle w:val="NormalWeb"/>
        <w:spacing w:before="360" w:after="360"/>
        <w:ind w:left="13"/>
      </w:pPr>
      <w:r>
        <w:t>WHERE genero LIKE '%animacao%'</w:t>
      </w:r>
    </w:p>
    <w:p w14:paraId="48C7FFAD" w14:textId="77777777" w:rsidR="000458C3" w:rsidRDefault="000458C3" w:rsidP="000458C3">
      <w:pPr>
        <w:pStyle w:val="NormalWeb"/>
        <w:spacing w:before="360" w:after="360"/>
        <w:ind w:left="13"/>
      </w:pPr>
      <w:r>
        <w:t>AND classificacao_indicativa = 'livre' OR classificacao_indicativa = '12 anos';</w:t>
      </w:r>
    </w:p>
    <w:p w14:paraId="4592F359" w14:textId="77777777" w:rsidR="000458C3" w:rsidRDefault="000458C3" w:rsidP="000458C3">
      <w:pPr>
        <w:pStyle w:val="Ttulo1"/>
        <w:spacing w:before="360" w:after="360"/>
      </w:pPr>
    </w:p>
    <w:p w14:paraId="47C5CCC8" w14:textId="290F288A" w:rsidR="000458C3" w:rsidRDefault="000458C3" w:rsidP="000458C3">
      <w:pPr>
        <w:pStyle w:val="Ttulo1"/>
        <w:spacing w:before="360" w:after="360"/>
      </w:pPr>
      <w:r>
        <w:t>-- 20. Quais filmes foram lançados em 1999 ou 2001 e têm duração entre 130 e 150 minutos?</w:t>
      </w:r>
    </w:p>
    <w:p w14:paraId="0A4DE7C1" w14:textId="77777777" w:rsidR="000458C3" w:rsidRDefault="000458C3" w:rsidP="000458C3">
      <w:pPr>
        <w:pStyle w:val="NormalWeb"/>
        <w:spacing w:before="360" w:after="360"/>
        <w:ind w:left="13"/>
      </w:pPr>
      <w:r>
        <w:t>SELECT * FROM tb_filme</w:t>
      </w:r>
    </w:p>
    <w:p w14:paraId="69C09B72" w14:textId="77777777" w:rsidR="000458C3" w:rsidRDefault="000458C3" w:rsidP="000458C3">
      <w:pPr>
        <w:pStyle w:val="NormalWeb"/>
        <w:spacing w:before="360" w:after="360"/>
        <w:ind w:left="13"/>
      </w:pPr>
      <w:r>
        <w:t>WHERE ano_lancamento = 1999 OR ano_lancamento = 2001</w:t>
      </w:r>
    </w:p>
    <w:p w14:paraId="53FEC98E" w14:textId="7B5FF49F" w:rsidR="00E76D8A" w:rsidRDefault="000458C3" w:rsidP="000458C3">
      <w:pPr>
        <w:pStyle w:val="NormalWeb"/>
        <w:spacing w:before="360" w:beforeAutospacing="0" w:after="360" w:afterAutospacing="0"/>
        <w:ind w:left="13"/>
      </w:pPr>
      <w:r>
        <w:t>AND duracao BETWEEN 130 AND 150;</w:t>
      </w:r>
    </w:p>
    <w:p w14:paraId="64A13A1C" w14:textId="77777777" w:rsidR="00E76D8A" w:rsidRPr="00E76D8A" w:rsidRDefault="00E76D8A" w:rsidP="00E76D8A"/>
    <w:sectPr w:rsidR="00E76D8A" w:rsidRPr="00E76D8A" w:rsidSect="00A56BE0">
      <w:headerReference w:type="default" r:id="rId8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1575" w14:textId="77777777" w:rsidR="008A7601" w:rsidRDefault="008A7601" w:rsidP="00A56BE0">
      <w:pPr>
        <w:spacing w:line="240" w:lineRule="auto"/>
      </w:pPr>
      <w:r>
        <w:separator/>
      </w:r>
    </w:p>
  </w:endnote>
  <w:endnote w:type="continuationSeparator" w:id="0">
    <w:p w14:paraId="411378F9" w14:textId="77777777" w:rsidR="008A7601" w:rsidRDefault="008A7601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B6666" w14:textId="77777777" w:rsidR="008A7601" w:rsidRDefault="008A7601" w:rsidP="00A56BE0">
      <w:pPr>
        <w:spacing w:line="240" w:lineRule="auto"/>
      </w:pPr>
      <w:r>
        <w:separator/>
      </w:r>
    </w:p>
  </w:footnote>
  <w:footnote w:type="continuationSeparator" w:id="0">
    <w:p w14:paraId="067E6B8D" w14:textId="77777777" w:rsidR="008A7601" w:rsidRDefault="008A7601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40C1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1E944185" wp14:editId="38A240AB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8A"/>
    <w:rsid w:val="000458C3"/>
    <w:rsid w:val="00146BA1"/>
    <w:rsid w:val="00251628"/>
    <w:rsid w:val="00300E90"/>
    <w:rsid w:val="006E3ED5"/>
    <w:rsid w:val="007057A9"/>
    <w:rsid w:val="008A7601"/>
    <w:rsid w:val="008E6982"/>
    <w:rsid w:val="00A56BE0"/>
    <w:rsid w:val="00A8543C"/>
    <w:rsid w:val="00B75A4D"/>
    <w:rsid w:val="00BC2B3E"/>
    <w:rsid w:val="00C40CDD"/>
    <w:rsid w:val="00E76D8A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91087"/>
  <w15:chartTrackingRefBased/>
  <w15:docId w15:val="{C42C5FDC-A325-4981-914C-061D3D63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  <w:style w:type="paragraph" w:styleId="NormalWeb">
    <w:name w:val="Normal (Web)"/>
    <w:basedOn w:val="Normal"/>
    <w:uiPriority w:val="99"/>
    <w:unhideWhenUsed/>
    <w:rsid w:val="00E76D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57</TotalTime>
  <Pages>1</Pages>
  <Words>896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4</cp:revision>
  <cp:lastPrinted>2024-11-13T19:37:00Z</cp:lastPrinted>
  <dcterms:created xsi:type="dcterms:W3CDTF">2024-11-13T18:41:00Z</dcterms:created>
  <dcterms:modified xsi:type="dcterms:W3CDTF">2024-11-13T19:38:00Z</dcterms:modified>
</cp:coreProperties>
</file>