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4146" w14:textId="77777777" w:rsidR="00300E90" w:rsidRDefault="00A56BE0" w:rsidP="00A56BE0">
      <w:r>
        <w:t>Serviço Nacional de Educação Industrial SENAI DF</w:t>
      </w:r>
    </w:p>
    <w:p w14:paraId="7204FA7C" w14:textId="0EDECB96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9878B3">
        <w:rPr>
          <w:noProof/>
        </w:rPr>
        <w:t>22 de novembro de 2024</w:t>
      </w:r>
      <w:r>
        <w:fldChar w:fldCharType="end"/>
      </w:r>
    </w:p>
    <w:p w14:paraId="440A6201" w14:textId="77777777" w:rsidR="00A56BE0" w:rsidRDefault="00A56BE0" w:rsidP="00A56BE0">
      <w:r>
        <w:t>Anderson de Matos Guimarães</w:t>
      </w:r>
    </w:p>
    <w:p w14:paraId="5D5E9D0C" w14:textId="77777777" w:rsidR="00A56BE0" w:rsidRDefault="00A56BE0" w:rsidP="00A56BE0">
      <w:r>
        <w:t>Curso: Administrador de Banco de Dados</w:t>
      </w:r>
    </w:p>
    <w:p w14:paraId="11BBC9A7" w14:textId="77777777" w:rsidR="00A56BE0" w:rsidRDefault="00A56BE0" w:rsidP="00A56BE0">
      <w:r>
        <w:t>Professor: Ygor Rio Pardo Felix</w:t>
      </w:r>
    </w:p>
    <w:p w14:paraId="6C33BB8B" w14:textId="77777777" w:rsidR="00A56BE0" w:rsidRDefault="00A56BE0" w:rsidP="00A56BE0">
      <w:r>
        <w:t>Turma: QUA.070.105</w:t>
      </w:r>
    </w:p>
    <w:p w14:paraId="17AEC653" w14:textId="16C5B670" w:rsidR="00A56BE0" w:rsidRDefault="00346255" w:rsidP="00A56BE0">
      <w:pPr>
        <w:pStyle w:val="Ttulo"/>
        <w:spacing w:before="360" w:after="360"/>
      </w:pPr>
      <w:r>
        <w:t>atividade aula 22</w:t>
      </w:r>
    </w:p>
    <w:p w14:paraId="78078337" w14:textId="0D67DEA0" w:rsidR="00346255" w:rsidRDefault="001C106C" w:rsidP="001C106C">
      <w:pPr>
        <w:pStyle w:val="Imagem"/>
        <w:spacing w:before="240" w:after="240"/>
      </w:pPr>
      <w:r>
        <w:rPr>
          <w:rFonts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EB65E50" wp14:editId="64D459AB">
            <wp:extent cx="2590800" cy="3200400"/>
            <wp:effectExtent l="0" t="0" r="0" b="0"/>
            <wp:docPr id="137020327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3272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5E06" w14:textId="77777777" w:rsidR="001C4A88" w:rsidRPr="001C4A88" w:rsidRDefault="001C4A88" w:rsidP="001C4A88">
      <w:r w:rsidRPr="001C4A88">
        <w:t>('João Pedro', 'Notebook', 'Eletrônicos', 3500.00, '2024-11-01'), </w:t>
      </w:r>
    </w:p>
    <w:p w14:paraId="5234FEBF" w14:textId="77777777" w:rsidR="001C4A88" w:rsidRPr="001C4A88" w:rsidRDefault="001C4A88" w:rsidP="001C4A88">
      <w:r w:rsidRPr="001C4A88">
        <w:t>('Maria', 'Celular', 'Eletrônicos', 2500.00, '2024-11-02'), </w:t>
      </w:r>
    </w:p>
    <w:p w14:paraId="561DB4E2" w14:textId="77777777" w:rsidR="001C4A88" w:rsidRPr="001C4A88" w:rsidRDefault="001C4A88" w:rsidP="001C4A88">
      <w:r w:rsidRPr="001C4A88">
        <w:t>('Ana', 'Smartwatch', 'Acessórios', 1500.00, '2024-11-03'), </w:t>
      </w:r>
    </w:p>
    <w:p w14:paraId="4CB13797" w14:textId="77777777" w:rsidR="001C4A88" w:rsidRPr="001C4A88" w:rsidRDefault="001C4A88" w:rsidP="001C4A88">
      <w:r w:rsidRPr="001C4A88">
        <w:t>('Lucas Silva', 'Cadeira Gamer', 'Móveis', 1200.00, '2024-11-04'), </w:t>
      </w:r>
    </w:p>
    <w:p w14:paraId="45AE6E80" w14:textId="77777777" w:rsidR="001C4A88" w:rsidRPr="001C4A88" w:rsidRDefault="001C4A88" w:rsidP="001C4A88">
      <w:r w:rsidRPr="001C4A88">
        <w:t>('Pedro', 'Geladeira', 'Eletrodomésticos', 3200.00, '2024-11-05'), </w:t>
      </w:r>
    </w:p>
    <w:p w14:paraId="4FD20BC0" w14:textId="77777777" w:rsidR="001C4A88" w:rsidRPr="001C4A88" w:rsidRDefault="001C4A88" w:rsidP="001C4A88">
      <w:r w:rsidRPr="001C4A88">
        <w:t>('Carla', 'Notebook', 'Eletrônicos', 3600.00, '2024-11-06'), </w:t>
      </w:r>
    </w:p>
    <w:p w14:paraId="4819AA21" w14:textId="77777777" w:rsidR="001C4A88" w:rsidRPr="001C4A88" w:rsidRDefault="001C4A88" w:rsidP="001C4A88">
      <w:r w:rsidRPr="001C4A88">
        <w:t>('Lucas Silva', 'Sofá', 'Móveis', 7000.00, '2024-11-20'), </w:t>
      </w:r>
    </w:p>
    <w:p w14:paraId="087063EF" w14:textId="4FFE400A" w:rsidR="001C106C" w:rsidRDefault="001C4A88" w:rsidP="001C106C">
      <w:r w:rsidRPr="001C4A88">
        <w:t>('João Pedro', 'Mouse', 'Acessórios', 150.00, '2024-11-01');</w:t>
      </w:r>
    </w:p>
    <w:p w14:paraId="67EBAC5B" w14:textId="573FFF0A" w:rsidR="00C66707" w:rsidRDefault="00C66707" w:rsidP="001C106C"/>
    <w:p w14:paraId="18971B03" w14:textId="77777777" w:rsidR="00C66707" w:rsidRDefault="00C66707" w:rsidP="00C66707">
      <w:r>
        <w:t>-- Criação do banco de dados e seleção para uso</w:t>
      </w:r>
    </w:p>
    <w:p w14:paraId="77F3FFD4" w14:textId="77777777" w:rsidR="00C66707" w:rsidRDefault="00C66707" w:rsidP="00C66707">
      <w:r>
        <w:t>DROP DATABASE db_eletronico;</w:t>
      </w:r>
    </w:p>
    <w:p w14:paraId="66AA72A2" w14:textId="77777777" w:rsidR="00C66707" w:rsidRDefault="00C66707" w:rsidP="00C66707"/>
    <w:p w14:paraId="33FC8C31" w14:textId="77777777" w:rsidR="00C66707" w:rsidRDefault="00C66707" w:rsidP="00C66707">
      <w:r>
        <w:t>CREATE DATABASE IF NOT EXISTS db_eletronico;</w:t>
      </w:r>
    </w:p>
    <w:p w14:paraId="7A9AF762" w14:textId="77777777" w:rsidR="00C66707" w:rsidRDefault="00C66707" w:rsidP="00C66707">
      <w:r>
        <w:t>USE db_eletronico;</w:t>
      </w:r>
    </w:p>
    <w:p w14:paraId="261164A9" w14:textId="77777777" w:rsidR="00C66707" w:rsidRDefault="00C66707" w:rsidP="00C66707"/>
    <w:p w14:paraId="044F7D31" w14:textId="77777777" w:rsidR="00C66707" w:rsidRDefault="00C66707" w:rsidP="00C66707">
      <w:r>
        <w:t>-- Criação da tabela vendas</w:t>
      </w:r>
    </w:p>
    <w:p w14:paraId="78827373" w14:textId="77777777" w:rsidR="00C66707" w:rsidRDefault="00C66707" w:rsidP="00C66707">
      <w:r>
        <w:t>CREATE TABLE IF NOT EXISTS tb_venda(</w:t>
      </w:r>
    </w:p>
    <w:p w14:paraId="3F93FAE3" w14:textId="77777777" w:rsidR="00C66707" w:rsidRDefault="00C66707" w:rsidP="00C66707">
      <w:r>
        <w:t xml:space="preserve">    id_venda INT PRIMARY KEY AUTO_INCREMENT,</w:t>
      </w:r>
    </w:p>
    <w:p w14:paraId="2B0CB6E6" w14:textId="77777777" w:rsidR="00C66707" w:rsidRDefault="00C66707" w:rsidP="00C66707">
      <w:r>
        <w:t xml:space="preserve">    cliente VARCHAR(50) NOT NULL,</w:t>
      </w:r>
    </w:p>
    <w:p w14:paraId="21D166A1" w14:textId="77777777" w:rsidR="00C66707" w:rsidRDefault="00C66707" w:rsidP="00C66707">
      <w:r>
        <w:t xml:space="preserve">    produto VARCHAR(50) NOT NULL,</w:t>
      </w:r>
    </w:p>
    <w:p w14:paraId="795AF67E" w14:textId="77777777" w:rsidR="00C66707" w:rsidRDefault="00C66707" w:rsidP="00C66707">
      <w:r>
        <w:t xml:space="preserve">    categoria VARCHAR(50) NOT NULL,</w:t>
      </w:r>
    </w:p>
    <w:p w14:paraId="31AF2EF8" w14:textId="77777777" w:rsidR="00C66707" w:rsidRDefault="00C66707" w:rsidP="00C66707">
      <w:r>
        <w:t xml:space="preserve">    valor DECIMAL(10,2),</w:t>
      </w:r>
    </w:p>
    <w:p w14:paraId="28A9A8DA" w14:textId="77777777" w:rsidR="00C66707" w:rsidRDefault="00C66707" w:rsidP="00C66707">
      <w:r>
        <w:t xml:space="preserve">    data_venda DATE NOT NULL</w:t>
      </w:r>
    </w:p>
    <w:p w14:paraId="0FBF74FC" w14:textId="77777777" w:rsidR="00C66707" w:rsidRDefault="00C66707" w:rsidP="00C66707">
      <w:r>
        <w:t>);</w:t>
      </w:r>
    </w:p>
    <w:p w14:paraId="3EF7AD75" w14:textId="77777777" w:rsidR="00C66707" w:rsidRDefault="00C66707" w:rsidP="00C66707"/>
    <w:p w14:paraId="3EC6270A" w14:textId="77777777" w:rsidR="00C66707" w:rsidRDefault="00C66707" w:rsidP="00C66707">
      <w:r>
        <w:t>-- Populando a tabela</w:t>
      </w:r>
    </w:p>
    <w:p w14:paraId="52D473B0" w14:textId="77777777" w:rsidR="00C66707" w:rsidRDefault="00C66707" w:rsidP="00C66707">
      <w:r>
        <w:t>INSERT INTO tb_venda</w:t>
      </w:r>
    </w:p>
    <w:p w14:paraId="3B670499" w14:textId="77777777" w:rsidR="00C66707" w:rsidRDefault="00C66707" w:rsidP="00C66707">
      <w:r>
        <w:t xml:space="preserve">    (cliente, produto, categoria, valor, data_venda)</w:t>
      </w:r>
    </w:p>
    <w:p w14:paraId="7A283D5E" w14:textId="77777777" w:rsidR="00C66707" w:rsidRDefault="00C66707" w:rsidP="00C66707">
      <w:r>
        <w:t>VALUES</w:t>
      </w:r>
    </w:p>
    <w:p w14:paraId="74C72C8A" w14:textId="77777777" w:rsidR="00C66707" w:rsidRDefault="00C66707" w:rsidP="00C66707">
      <w:r>
        <w:t xml:space="preserve">    ('João Pedro', 'Notebook', 'Eletrônicos', 3500.00, '2024-11-01'),</w:t>
      </w:r>
    </w:p>
    <w:p w14:paraId="1804B1D5" w14:textId="77777777" w:rsidR="00C66707" w:rsidRDefault="00C66707" w:rsidP="00C66707">
      <w:r>
        <w:t xml:space="preserve">    ('Maria', 'Celular', 'Eletrônicos', 2500.00, '2024-11-02'),</w:t>
      </w:r>
    </w:p>
    <w:p w14:paraId="0726EA0F" w14:textId="77777777" w:rsidR="00C66707" w:rsidRDefault="00C66707" w:rsidP="00C66707">
      <w:r>
        <w:t xml:space="preserve">    ('Ana', 'Smartwatch', 'Acessórios', 1500.00, '2024-11-03'),</w:t>
      </w:r>
    </w:p>
    <w:p w14:paraId="7AEE0555" w14:textId="77777777" w:rsidR="00C66707" w:rsidRDefault="00C66707" w:rsidP="00C66707">
      <w:r>
        <w:t xml:space="preserve">    ('Lucas Silva', 'Cadeira Gamer', 'Móveis', 1200.00, '2024-11-04'),</w:t>
      </w:r>
    </w:p>
    <w:p w14:paraId="184F7D73" w14:textId="77777777" w:rsidR="00C66707" w:rsidRDefault="00C66707" w:rsidP="00C66707">
      <w:r>
        <w:t xml:space="preserve">    ('Pedro', 'Geladeira', 'Eletrodomésticos', 3200.00, '2024-11-05'),</w:t>
      </w:r>
    </w:p>
    <w:p w14:paraId="3C8C6A16" w14:textId="77777777" w:rsidR="00C66707" w:rsidRDefault="00C66707" w:rsidP="00C66707">
      <w:r>
        <w:t xml:space="preserve">    ('Carla', 'Notebook', 'Eletrônicos', 3600.00, '2024-11-06'),</w:t>
      </w:r>
    </w:p>
    <w:p w14:paraId="71CEA881" w14:textId="77777777" w:rsidR="00C66707" w:rsidRDefault="00C66707" w:rsidP="00C66707">
      <w:r>
        <w:t xml:space="preserve">    ('Lucas Silva', 'Sofá', 'Móveis', 7000.00, '2024-11-20'),</w:t>
      </w:r>
    </w:p>
    <w:p w14:paraId="202346E4" w14:textId="77777777" w:rsidR="00C66707" w:rsidRDefault="00C66707" w:rsidP="00C66707">
      <w:r>
        <w:t xml:space="preserve">    ('João Pedro', 'Mouse', 'Acessórios', 150.00, '2024-11-01');</w:t>
      </w:r>
    </w:p>
    <w:p w14:paraId="04634D35" w14:textId="77777777" w:rsidR="00C66707" w:rsidRDefault="00C66707" w:rsidP="00C66707">
      <w:r>
        <w:t xml:space="preserve">    </w:t>
      </w:r>
    </w:p>
    <w:p w14:paraId="70959C74" w14:textId="77777777" w:rsidR="00C66707" w:rsidRDefault="00C66707" w:rsidP="00C66707">
      <w:r>
        <w:t>SELECT * FROM tb_venda;</w:t>
      </w:r>
    </w:p>
    <w:p w14:paraId="36A002CE" w14:textId="77777777" w:rsidR="00C66707" w:rsidRDefault="00C66707" w:rsidP="00C66707"/>
    <w:p w14:paraId="33986BA2" w14:textId="77777777" w:rsidR="00C66707" w:rsidRDefault="00C66707" w:rsidP="00C66707">
      <w:r>
        <w:t>-- 1. Liste todos os clientes distintos (únicos) da tabela.</w:t>
      </w:r>
    </w:p>
    <w:p w14:paraId="7965F4AC" w14:textId="77777777" w:rsidR="00C66707" w:rsidRDefault="00C66707" w:rsidP="00C66707">
      <w:r>
        <w:t>SELECT DISTINCT cliente FROM tb_venda;</w:t>
      </w:r>
    </w:p>
    <w:p w14:paraId="57686DFC" w14:textId="77777777" w:rsidR="00C66707" w:rsidRDefault="00C66707" w:rsidP="00C66707"/>
    <w:p w14:paraId="5C502DFE" w14:textId="77777777" w:rsidR="00C66707" w:rsidRDefault="00C66707" w:rsidP="00C66707">
      <w:r>
        <w:t>-- 2. Quantos clientes diferentes realizaram compras?</w:t>
      </w:r>
    </w:p>
    <w:p w14:paraId="0B015420" w14:textId="67E5A31F" w:rsidR="00C66707" w:rsidRDefault="00C66707" w:rsidP="00C66707">
      <w:r>
        <w:lastRenderedPageBreak/>
        <w:t>SELECT COUNT(DISTINCT cliente) AS `clientes diferente</w:t>
      </w:r>
      <w:r>
        <w:t>s</w:t>
      </w:r>
      <w:r>
        <w:t>` FROM tb_venda;</w:t>
      </w:r>
    </w:p>
    <w:p w14:paraId="4D0503D9" w14:textId="77777777" w:rsidR="00C66707" w:rsidRDefault="00C66707" w:rsidP="00C66707"/>
    <w:p w14:paraId="54718CD3" w14:textId="77777777" w:rsidR="00C66707" w:rsidRDefault="00C66707" w:rsidP="00C66707">
      <w:r>
        <w:t>-- 3. Liste as categorias distintas de produtos vendidos.</w:t>
      </w:r>
    </w:p>
    <w:p w14:paraId="23345132" w14:textId="77777777" w:rsidR="00C66707" w:rsidRDefault="00C66707" w:rsidP="00C66707">
      <w:r>
        <w:t>SELECT DISTINCT categoria FROM tb_venda;</w:t>
      </w:r>
    </w:p>
    <w:p w14:paraId="291BBD23" w14:textId="77777777" w:rsidR="00C66707" w:rsidRDefault="00C66707" w:rsidP="00C66707"/>
    <w:p w14:paraId="2833B69E" w14:textId="77777777" w:rsidR="00C66707" w:rsidRDefault="00C66707" w:rsidP="00C66707">
      <w:r>
        <w:t>-- 4. Qual o valor total de vendas, realizadas em cada categoria de produto?</w:t>
      </w:r>
    </w:p>
    <w:p w14:paraId="62F18923" w14:textId="77777777" w:rsidR="00C66707" w:rsidRDefault="00C66707" w:rsidP="00C66707">
      <w:r>
        <w:t>SELECT SUM(VALOR), categoria FROM tb_venda</w:t>
      </w:r>
    </w:p>
    <w:p w14:paraId="6726F754" w14:textId="77777777" w:rsidR="00C66707" w:rsidRDefault="00C66707" w:rsidP="00C66707">
      <w:r>
        <w:t>GROUP BY categoria;</w:t>
      </w:r>
    </w:p>
    <w:p w14:paraId="5CEB35C5" w14:textId="77777777" w:rsidR="00C66707" w:rsidRDefault="00C66707" w:rsidP="00C66707"/>
    <w:p w14:paraId="467AA1C1" w14:textId="77777777" w:rsidR="00C66707" w:rsidRDefault="00C66707" w:rsidP="00C66707">
      <w:r>
        <w:t>-- 5. Qual foi o valor total vendido por cada cliente?</w:t>
      </w:r>
    </w:p>
    <w:p w14:paraId="699C451F" w14:textId="77777777" w:rsidR="00C66707" w:rsidRDefault="00C66707" w:rsidP="00C66707">
      <w:r>
        <w:t>SELECT SUM(valor), cliente FROM tb_venda</w:t>
      </w:r>
    </w:p>
    <w:p w14:paraId="2B14B890" w14:textId="77777777" w:rsidR="00C66707" w:rsidRDefault="00C66707" w:rsidP="00C66707">
      <w:r>
        <w:t>GROUP BY cliente;</w:t>
      </w:r>
    </w:p>
    <w:p w14:paraId="54F94148" w14:textId="77777777" w:rsidR="00C66707" w:rsidRDefault="00C66707" w:rsidP="00C66707"/>
    <w:p w14:paraId="794A403E" w14:textId="77777777" w:rsidR="00C66707" w:rsidRDefault="00C66707" w:rsidP="00C66707">
      <w:r>
        <w:t>-- 6. Quantos produtos diferentes foram vendidos?</w:t>
      </w:r>
    </w:p>
    <w:p w14:paraId="308F899A" w14:textId="77777777" w:rsidR="00C66707" w:rsidRDefault="00C66707" w:rsidP="00C66707">
      <w:r>
        <w:t>SELECT COUNT(DISTINCT produto) FROM tb_venda;</w:t>
      </w:r>
    </w:p>
    <w:p w14:paraId="0D9EB52F" w14:textId="77777777" w:rsidR="00C66707" w:rsidRDefault="00C66707" w:rsidP="00C66707"/>
    <w:p w14:paraId="1C99968E" w14:textId="77777777" w:rsidR="00C66707" w:rsidRDefault="00C66707" w:rsidP="00C66707">
      <w:r>
        <w:t>-- 7. Filtre as categorias de produtos que tiveram vendas totais acima de R$5.000,00. Use HAVING.</w:t>
      </w:r>
    </w:p>
    <w:p w14:paraId="4B318E31" w14:textId="77777777" w:rsidR="00C66707" w:rsidRDefault="00C66707" w:rsidP="00C66707">
      <w:r>
        <w:t>SELECT categoria, SUM(valor) FROM tb_venda</w:t>
      </w:r>
    </w:p>
    <w:p w14:paraId="4728C804" w14:textId="77777777" w:rsidR="00C66707" w:rsidRDefault="00C66707" w:rsidP="00C66707">
      <w:r>
        <w:t>GROUP BY categoria</w:t>
      </w:r>
    </w:p>
    <w:p w14:paraId="028E0F9B" w14:textId="77777777" w:rsidR="00C66707" w:rsidRDefault="00C66707" w:rsidP="00C66707">
      <w:r>
        <w:t>HAVING SUM(valor) &gt; '5000';</w:t>
      </w:r>
    </w:p>
    <w:p w14:paraId="1EF97218" w14:textId="77777777" w:rsidR="00C66707" w:rsidRDefault="00C66707" w:rsidP="00C66707"/>
    <w:p w14:paraId="629AD2D1" w14:textId="77777777" w:rsidR="00C66707" w:rsidRDefault="00C66707" w:rsidP="00C66707">
      <w:r>
        <w:t>-- 8. Qual o valor médio das vendas por cliente?</w:t>
      </w:r>
    </w:p>
    <w:p w14:paraId="6896936F" w14:textId="77777777" w:rsidR="00C66707" w:rsidRDefault="00C66707" w:rsidP="00C66707">
      <w:r>
        <w:t>SELECT AVG(valor), cliente FROM tb_venda</w:t>
      </w:r>
    </w:p>
    <w:p w14:paraId="73A2FEA9" w14:textId="77777777" w:rsidR="00C66707" w:rsidRDefault="00C66707" w:rsidP="00C66707">
      <w:r>
        <w:t>GROUP BY cliente;</w:t>
      </w:r>
    </w:p>
    <w:p w14:paraId="4F108477" w14:textId="77777777" w:rsidR="00C66707" w:rsidRDefault="00C66707" w:rsidP="00C66707"/>
    <w:p w14:paraId="47B6B8CC" w14:textId="77777777" w:rsidR="00C66707" w:rsidRDefault="00C66707" w:rsidP="00C66707">
      <w:r>
        <w:t>-- 9. Qual foi o maior valor de venda registrado?</w:t>
      </w:r>
    </w:p>
    <w:p w14:paraId="47DC55B5" w14:textId="77777777" w:rsidR="00C66707" w:rsidRDefault="00C66707" w:rsidP="00C66707">
      <w:r>
        <w:t>SELECT MAX(valor) FROM tb_venda;</w:t>
      </w:r>
    </w:p>
    <w:p w14:paraId="6AD0D44C" w14:textId="77777777" w:rsidR="00C66707" w:rsidRDefault="00C66707" w:rsidP="00C66707"/>
    <w:p w14:paraId="686D55C0" w14:textId="77777777" w:rsidR="00C66707" w:rsidRDefault="00C66707" w:rsidP="00C66707">
      <w:r>
        <w:t>-- 10. Qual foi o menor valor de venda registrado?</w:t>
      </w:r>
    </w:p>
    <w:p w14:paraId="457FA78D" w14:textId="77777777" w:rsidR="00C66707" w:rsidRDefault="00C66707" w:rsidP="00C66707">
      <w:r>
        <w:t>SELECT MIN(valor) FROM tb_venda;</w:t>
      </w:r>
    </w:p>
    <w:p w14:paraId="4D4BAF47" w14:textId="77777777" w:rsidR="00C66707" w:rsidRDefault="00C66707" w:rsidP="00C66707"/>
    <w:p w14:paraId="6B901593" w14:textId="77777777" w:rsidR="00C66707" w:rsidRDefault="00C66707" w:rsidP="00C66707">
      <w:r>
        <w:t>-- 11. Liste o total de vendas por data, ordenando da mais recente para a mais antiga.</w:t>
      </w:r>
    </w:p>
    <w:p w14:paraId="11989FFE" w14:textId="77777777" w:rsidR="00C66707" w:rsidRDefault="00C66707" w:rsidP="00C66707">
      <w:r>
        <w:lastRenderedPageBreak/>
        <w:t>SELECT data_venda, SUM(valor) FROM tb_venda</w:t>
      </w:r>
    </w:p>
    <w:p w14:paraId="273E82DB" w14:textId="77777777" w:rsidR="00C66707" w:rsidRDefault="00C66707" w:rsidP="00C66707">
      <w:r>
        <w:t>GROUP BY data_venda</w:t>
      </w:r>
    </w:p>
    <w:p w14:paraId="242ECC26" w14:textId="77777777" w:rsidR="00C66707" w:rsidRDefault="00C66707" w:rsidP="00C66707">
      <w:r>
        <w:t>ORDER BY data_venda DESC;</w:t>
      </w:r>
    </w:p>
    <w:p w14:paraId="325A974F" w14:textId="77777777" w:rsidR="00C66707" w:rsidRDefault="00C66707" w:rsidP="00C66707"/>
    <w:p w14:paraId="586B92CE" w14:textId="77777777" w:rsidR="00C66707" w:rsidRDefault="00C66707" w:rsidP="00C66707">
      <w:r>
        <w:t>-- 12. Quantas vendas foram realizadas por categoria?</w:t>
      </w:r>
    </w:p>
    <w:p w14:paraId="31EBD243" w14:textId="77777777" w:rsidR="00C66707" w:rsidRDefault="00C66707" w:rsidP="00C66707">
      <w:r>
        <w:t>SELECT COUNT(*), categoria FROM tb_venda</w:t>
      </w:r>
    </w:p>
    <w:p w14:paraId="3EEE1D9F" w14:textId="77777777" w:rsidR="00C66707" w:rsidRDefault="00C66707" w:rsidP="00C66707">
      <w:r>
        <w:t>GROUP BY categoria;</w:t>
      </w:r>
    </w:p>
    <w:p w14:paraId="4FF328F7" w14:textId="77777777" w:rsidR="00C66707" w:rsidRDefault="00C66707" w:rsidP="00C66707"/>
    <w:p w14:paraId="3E775B28" w14:textId="77777777" w:rsidR="00C66707" w:rsidRDefault="00C66707" w:rsidP="00C66707">
      <w:r>
        <w:t>-- 13. Filtre os clientes que tiveram um total de compras acima de R$3.000,00.</w:t>
      </w:r>
    </w:p>
    <w:p w14:paraId="03F0D5B1" w14:textId="77777777" w:rsidR="00C66707" w:rsidRDefault="00C66707" w:rsidP="00C66707">
      <w:r>
        <w:t>SELECT cliente, SUM(valor) FROM tb_venda</w:t>
      </w:r>
    </w:p>
    <w:p w14:paraId="494297B4" w14:textId="77777777" w:rsidR="00C66707" w:rsidRDefault="00C66707" w:rsidP="00C66707">
      <w:r>
        <w:t>GROUP BY cliente</w:t>
      </w:r>
    </w:p>
    <w:p w14:paraId="1AC2BB45" w14:textId="77777777" w:rsidR="00C66707" w:rsidRDefault="00C66707" w:rsidP="00C66707">
      <w:r>
        <w:t>HAVING SUM(valor) &gt; '300';</w:t>
      </w:r>
    </w:p>
    <w:p w14:paraId="3B97089A" w14:textId="77777777" w:rsidR="00C66707" w:rsidRDefault="00C66707" w:rsidP="00C66707"/>
    <w:p w14:paraId="2C31E12D" w14:textId="77777777" w:rsidR="00C66707" w:rsidRDefault="00C66707" w:rsidP="00C66707">
      <w:r>
        <w:t>-- 14. Liste os produtos vendidos ordenados por ordem alfabética.</w:t>
      </w:r>
    </w:p>
    <w:p w14:paraId="10983E09" w14:textId="77777777" w:rsidR="00C66707" w:rsidRDefault="00C66707" w:rsidP="00C66707">
      <w:r>
        <w:t>SELECT produto FROM tb_venda</w:t>
      </w:r>
    </w:p>
    <w:p w14:paraId="3B90AC12" w14:textId="77777777" w:rsidR="00C66707" w:rsidRDefault="00C66707" w:rsidP="00C66707">
      <w:r>
        <w:t>ORDER BY produto;</w:t>
      </w:r>
    </w:p>
    <w:p w14:paraId="38260F59" w14:textId="77777777" w:rsidR="00C66707" w:rsidRDefault="00C66707" w:rsidP="00C66707"/>
    <w:p w14:paraId="272796E2" w14:textId="77777777" w:rsidR="00C66707" w:rsidRDefault="00C66707" w:rsidP="00C66707">
      <w:r>
        <w:t>-- 15. Quantos produtos de cada categoria foram vendidos?</w:t>
      </w:r>
    </w:p>
    <w:p w14:paraId="34D435DE" w14:textId="77777777" w:rsidR="00C66707" w:rsidRDefault="00C66707" w:rsidP="00C66707">
      <w:r>
        <w:t>SELECT COUNT(produto), categoria FROM tb_venda</w:t>
      </w:r>
    </w:p>
    <w:p w14:paraId="4C23505A" w14:textId="77777777" w:rsidR="00C66707" w:rsidRDefault="00C66707" w:rsidP="00C66707">
      <w:r>
        <w:t>GROUP BY categoria;</w:t>
      </w:r>
    </w:p>
    <w:p w14:paraId="01CE6A36" w14:textId="77777777" w:rsidR="00C66707" w:rsidRDefault="00C66707" w:rsidP="00C66707"/>
    <w:p w14:paraId="66CD411A" w14:textId="77777777" w:rsidR="00C66707" w:rsidRDefault="00C66707" w:rsidP="00C66707">
      <w:r>
        <w:t>-- 16. Qual foi o valor total arrecadado nas vendas realizadas em novembro de 2024?</w:t>
      </w:r>
    </w:p>
    <w:p w14:paraId="6B477815" w14:textId="77777777" w:rsidR="00C66707" w:rsidRDefault="00C66707" w:rsidP="00C66707">
      <w:r>
        <w:t>SELECT SUM(valor) FROM tb_venda</w:t>
      </w:r>
    </w:p>
    <w:p w14:paraId="2FD6B537" w14:textId="77777777" w:rsidR="00C66707" w:rsidRDefault="00C66707" w:rsidP="00C66707">
      <w:r>
        <w:t>WHERE data_venda BETWEEN '2024-11-01' AND '2024-11-31';</w:t>
      </w:r>
    </w:p>
    <w:p w14:paraId="5AF2D4EC" w14:textId="77777777" w:rsidR="00C66707" w:rsidRDefault="00C66707" w:rsidP="00C66707"/>
    <w:p w14:paraId="30DF48B0" w14:textId="77777777" w:rsidR="00C66707" w:rsidRDefault="00C66707" w:rsidP="00C66707">
      <w:r>
        <w:t>-- 17. Filtre os clientes que realizaram compras acima de R$3.000,00.</w:t>
      </w:r>
    </w:p>
    <w:p w14:paraId="00F45172" w14:textId="77777777" w:rsidR="00C66707" w:rsidRDefault="00C66707" w:rsidP="00C66707">
      <w:r>
        <w:t>SELECT cliente, valor FROM tb_venda</w:t>
      </w:r>
    </w:p>
    <w:p w14:paraId="37E53D29" w14:textId="77777777" w:rsidR="00C66707" w:rsidRDefault="00C66707" w:rsidP="00C66707">
      <w:r>
        <w:t>WHERE valor &gt; '3000';</w:t>
      </w:r>
    </w:p>
    <w:p w14:paraId="706810F4" w14:textId="77777777" w:rsidR="00C66707" w:rsidRDefault="00C66707" w:rsidP="00C66707"/>
    <w:p w14:paraId="635F5BBF" w14:textId="77777777" w:rsidR="00C66707" w:rsidRDefault="00C66707" w:rsidP="00C66707">
      <w:r>
        <w:t>-- 18. Liste os clientes que compraram produtos da categoria "Eletrônicos".</w:t>
      </w:r>
    </w:p>
    <w:p w14:paraId="5C4F9902" w14:textId="77777777" w:rsidR="00C66707" w:rsidRDefault="00C66707" w:rsidP="00C66707">
      <w:r>
        <w:t>SELECT cliente, categoria FROM tb_venda</w:t>
      </w:r>
    </w:p>
    <w:p w14:paraId="74ADCDC5" w14:textId="77777777" w:rsidR="00C66707" w:rsidRDefault="00C66707" w:rsidP="00C66707">
      <w:r>
        <w:t>WHERE categoria = 'eletrônicos';</w:t>
      </w:r>
    </w:p>
    <w:p w14:paraId="4ABBFBEC" w14:textId="77777777" w:rsidR="00C66707" w:rsidRDefault="00C66707" w:rsidP="00C66707"/>
    <w:p w14:paraId="28BC623B" w14:textId="77777777" w:rsidR="00C66707" w:rsidRDefault="00C66707" w:rsidP="00C66707">
      <w:r>
        <w:lastRenderedPageBreak/>
        <w:t>-- 19. Quais categorias de produtos tiveram um valor médio de vendas acima deR$1.000,00?</w:t>
      </w:r>
    </w:p>
    <w:p w14:paraId="5E112E93" w14:textId="77777777" w:rsidR="00C66707" w:rsidRDefault="00C66707" w:rsidP="00C66707">
      <w:r>
        <w:t>SELECT categoria, AVG(valor) FROM tb_venda</w:t>
      </w:r>
    </w:p>
    <w:p w14:paraId="54349FA2" w14:textId="77777777" w:rsidR="00C66707" w:rsidRDefault="00C66707" w:rsidP="00C66707">
      <w:r>
        <w:t>GROUP BY categoria</w:t>
      </w:r>
    </w:p>
    <w:p w14:paraId="01DCE8B7" w14:textId="77777777" w:rsidR="00C66707" w:rsidRDefault="00C66707" w:rsidP="00C66707">
      <w:r>
        <w:t>HAVING AVG(valor) &gt; '1000';</w:t>
      </w:r>
    </w:p>
    <w:p w14:paraId="12D86650" w14:textId="77777777" w:rsidR="00C66707" w:rsidRDefault="00C66707" w:rsidP="00C66707"/>
    <w:p w14:paraId="12D9B687" w14:textId="77777777" w:rsidR="00C66707" w:rsidRDefault="00C66707" w:rsidP="00C66707">
      <w:r>
        <w:t>-- 21. Liste os clientes e o valor total gasto por cada um em novembro de 2024.</w:t>
      </w:r>
    </w:p>
    <w:p w14:paraId="453C0AA5" w14:textId="77777777" w:rsidR="00C66707" w:rsidRDefault="00C66707" w:rsidP="00C66707">
      <w:r>
        <w:t>SELECT cliente, SUM(valor) FROM tb_venda</w:t>
      </w:r>
    </w:p>
    <w:p w14:paraId="2B713F39" w14:textId="77777777" w:rsidR="00C66707" w:rsidRDefault="00C66707" w:rsidP="00C66707">
      <w:r>
        <w:t>WHERE data_venda BETWEEN '2024-11-01' AND '2024-11-31'</w:t>
      </w:r>
    </w:p>
    <w:p w14:paraId="32933B09" w14:textId="77777777" w:rsidR="00C66707" w:rsidRDefault="00C66707" w:rsidP="00C66707">
      <w:r>
        <w:t>GROUP BY cliente;</w:t>
      </w:r>
    </w:p>
    <w:p w14:paraId="554C8D21" w14:textId="77777777" w:rsidR="00C66707" w:rsidRDefault="00C66707" w:rsidP="00C66707"/>
    <w:p w14:paraId="74CF020D" w14:textId="77777777" w:rsidR="00C66707" w:rsidRDefault="00C66707" w:rsidP="00C66707">
      <w:r>
        <w:t>-- 22. Liste os clientes e o número total de compras realizadas por cada um.</w:t>
      </w:r>
    </w:p>
    <w:p w14:paraId="448EAF79" w14:textId="77777777" w:rsidR="00C66707" w:rsidRDefault="00C66707" w:rsidP="00C66707">
      <w:r>
        <w:t>SELECT cliente, COUNT(cliente) AS `total de compras` FROM tb_venda</w:t>
      </w:r>
    </w:p>
    <w:p w14:paraId="30EE8D73" w14:textId="77777777" w:rsidR="00C66707" w:rsidRDefault="00C66707" w:rsidP="00C66707">
      <w:r>
        <w:t>GROUP BY cliente;</w:t>
      </w:r>
    </w:p>
    <w:p w14:paraId="4AB53C1C" w14:textId="77777777" w:rsidR="00C66707" w:rsidRDefault="00C66707" w:rsidP="00C66707"/>
    <w:p w14:paraId="25CFD504" w14:textId="77777777" w:rsidR="00C66707" w:rsidRDefault="00C66707" w:rsidP="00C66707">
      <w:r>
        <w:t>-- 23. Liste as datas em que foram realizadas mais de 1 vendas.</w:t>
      </w:r>
    </w:p>
    <w:p w14:paraId="312BC1F0" w14:textId="77777777" w:rsidR="00C66707" w:rsidRDefault="00C66707" w:rsidP="00C66707">
      <w:r>
        <w:t>SELECT data_venda, COUNT(*) from tb_venda</w:t>
      </w:r>
    </w:p>
    <w:p w14:paraId="76BBD29A" w14:textId="77777777" w:rsidR="00C66707" w:rsidRDefault="00C66707" w:rsidP="00C66707">
      <w:r>
        <w:t>GROUP BY data_venda</w:t>
      </w:r>
    </w:p>
    <w:p w14:paraId="1E8B438D" w14:textId="77777777" w:rsidR="00C66707" w:rsidRDefault="00C66707" w:rsidP="00C66707">
      <w:r>
        <w:t>HAVING COUNT(*) &gt; 1;</w:t>
      </w:r>
    </w:p>
    <w:p w14:paraId="5FAB3763" w14:textId="77777777" w:rsidR="00C66707" w:rsidRDefault="00C66707" w:rsidP="00C66707"/>
    <w:p w14:paraId="4678AF86" w14:textId="77777777" w:rsidR="00C66707" w:rsidRDefault="00C66707" w:rsidP="00C66707">
      <w:r>
        <w:t>-- 24. Qual o produto mais caro vendido?</w:t>
      </w:r>
    </w:p>
    <w:p w14:paraId="1EF28A5D" w14:textId="77777777" w:rsidR="00C66707" w:rsidRDefault="00C66707" w:rsidP="00C66707">
      <w:r>
        <w:t>SELECT produto, valor FROM tb_venda</w:t>
      </w:r>
    </w:p>
    <w:p w14:paraId="59B2CDBA" w14:textId="77777777" w:rsidR="00C66707" w:rsidRDefault="00C66707" w:rsidP="00C66707">
      <w:r>
        <w:t>ORDER BY valor DESC</w:t>
      </w:r>
    </w:p>
    <w:p w14:paraId="4D28169F" w14:textId="3B8B3E66" w:rsidR="00C66707" w:rsidRPr="00346255" w:rsidRDefault="00C66707" w:rsidP="00C66707">
      <w:r>
        <w:t>LIMIT 1;</w:t>
      </w:r>
    </w:p>
    <w:sectPr w:rsidR="00C66707" w:rsidRPr="00346255" w:rsidSect="00A56BE0">
      <w:headerReference w:type="default" r:id="rId8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8EFD" w14:textId="77777777" w:rsidR="00722BCA" w:rsidRDefault="00722BCA" w:rsidP="00A56BE0">
      <w:pPr>
        <w:spacing w:line="240" w:lineRule="auto"/>
      </w:pPr>
      <w:r>
        <w:separator/>
      </w:r>
    </w:p>
  </w:endnote>
  <w:endnote w:type="continuationSeparator" w:id="0">
    <w:p w14:paraId="0A8AB34C" w14:textId="77777777" w:rsidR="00722BCA" w:rsidRDefault="00722BCA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DE1A" w14:textId="77777777" w:rsidR="00722BCA" w:rsidRDefault="00722BCA" w:rsidP="00A56BE0">
      <w:pPr>
        <w:spacing w:line="240" w:lineRule="auto"/>
      </w:pPr>
      <w:r>
        <w:separator/>
      </w:r>
    </w:p>
  </w:footnote>
  <w:footnote w:type="continuationSeparator" w:id="0">
    <w:p w14:paraId="5BBD9132" w14:textId="77777777" w:rsidR="00722BCA" w:rsidRDefault="00722BCA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3C6C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331C02C1" wp14:editId="54A27264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55"/>
    <w:rsid w:val="00146BA1"/>
    <w:rsid w:val="001C106C"/>
    <w:rsid w:val="001C4A88"/>
    <w:rsid w:val="00251628"/>
    <w:rsid w:val="00300E90"/>
    <w:rsid w:val="00346255"/>
    <w:rsid w:val="007057A9"/>
    <w:rsid w:val="00722BCA"/>
    <w:rsid w:val="00785466"/>
    <w:rsid w:val="008E6982"/>
    <w:rsid w:val="009878B3"/>
    <w:rsid w:val="00A56BE0"/>
    <w:rsid w:val="00A8543C"/>
    <w:rsid w:val="00AE409B"/>
    <w:rsid w:val="00B75A4D"/>
    <w:rsid w:val="00BC2B3E"/>
    <w:rsid w:val="00C40CDD"/>
    <w:rsid w:val="00C66707"/>
    <w:rsid w:val="00EB2119"/>
    <w:rsid w:val="00F5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5493F"/>
  <w15:chartTrackingRefBased/>
  <w15:docId w15:val="{5848DD02-3E33-42BE-A59C-FB855F3E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.guimaraes\OneDrive\Documentos\cursos\pasta-senai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4</TotalTime>
  <Pages>1</Pages>
  <Words>770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Guimaraes</dc:creator>
  <cp:keywords/>
  <dc:description/>
  <cp:lastModifiedBy>Anderson de Matos Guimarães</cp:lastModifiedBy>
  <cp:revision>6</cp:revision>
  <cp:lastPrinted>2024-11-22T18:06:00Z</cp:lastPrinted>
  <dcterms:created xsi:type="dcterms:W3CDTF">2024-11-22T11:55:00Z</dcterms:created>
  <dcterms:modified xsi:type="dcterms:W3CDTF">2024-11-22T18:06:00Z</dcterms:modified>
</cp:coreProperties>
</file>