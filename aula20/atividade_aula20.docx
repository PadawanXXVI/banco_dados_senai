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72C0" w14:textId="77777777" w:rsidR="00300E90" w:rsidRDefault="00A56BE0" w:rsidP="00A56BE0">
      <w:r>
        <w:t>Serviço Nacional de Educação Industrial SENAI DF</w:t>
      </w:r>
    </w:p>
    <w:p w14:paraId="797F0C82" w14:textId="7346F553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F2181A">
        <w:rPr>
          <w:noProof/>
        </w:rPr>
        <w:t>18 de novembro de 2024</w:t>
      </w:r>
      <w:r>
        <w:fldChar w:fldCharType="end"/>
      </w:r>
    </w:p>
    <w:p w14:paraId="1A0FD27C" w14:textId="77777777" w:rsidR="00A56BE0" w:rsidRDefault="00A56BE0" w:rsidP="00A56BE0">
      <w:r>
        <w:t>Anderson de Matos Guimarães</w:t>
      </w:r>
    </w:p>
    <w:p w14:paraId="6C0AB13E" w14:textId="77777777" w:rsidR="00A56BE0" w:rsidRDefault="00A56BE0" w:rsidP="00A56BE0">
      <w:r>
        <w:t>Curso: Administrador de Banco de Dados</w:t>
      </w:r>
    </w:p>
    <w:p w14:paraId="713E7B53" w14:textId="77777777" w:rsidR="00A56BE0" w:rsidRDefault="00A56BE0" w:rsidP="00A56BE0">
      <w:r>
        <w:t>Professor: Ygor Rio Pardo Felix</w:t>
      </w:r>
    </w:p>
    <w:p w14:paraId="050E1D43" w14:textId="77777777" w:rsidR="00A56BE0" w:rsidRDefault="00A56BE0" w:rsidP="00A56BE0">
      <w:r>
        <w:t>Turma: QUA.070.105</w:t>
      </w:r>
    </w:p>
    <w:p w14:paraId="09853B6E" w14:textId="03E8C614" w:rsidR="00A56BE0" w:rsidRDefault="00E3204C" w:rsidP="00A56BE0">
      <w:pPr>
        <w:pStyle w:val="Ttulo"/>
        <w:spacing w:before="360" w:after="360"/>
      </w:pPr>
      <w:r>
        <w:t>ATIVIDADE AULA 20</w:t>
      </w:r>
    </w:p>
    <w:p w14:paraId="6DD80DA9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-- 1. Liste todos os diferentes departamentos na tabela.</w:t>
      </w:r>
    </w:p>
    <w:p w14:paraId="14910C00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tb_funcionario;</w:t>
      </w:r>
    </w:p>
    <w:p w14:paraId="1B861C5E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FAF6C1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-- 2. Qual é o salário total dos funcionários da empresa?</w:t>
      </w:r>
    </w:p>
    <w:p w14:paraId="70D8EADB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(salario)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tb_funcionario;</w:t>
      </w:r>
    </w:p>
    <w:p w14:paraId="4CB6BBDC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51D1D9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-- 3. Qual é o maior salário da tabela?</w:t>
      </w:r>
    </w:p>
    <w:p w14:paraId="72EC2D06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(salario)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tb_funcionario;</w:t>
      </w:r>
    </w:p>
    <w:p w14:paraId="69882C0C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0EC5B7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-- 4. Qual é o menor salário da tabela?</w:t>
      </w:r>
    </w:p>
    <w:p w14:paraId="59C3D2E6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(salario)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tb_funcionario;</w:t>
      </w:r>
    </w:p>
    <w:p w14:paraId="487E9E17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83BEB5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-- 5. Qual é a média salarial dos funcionários?</w:t>
      </w:r>
    </w:p>
    <w:p w14:paraId="2538043E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(salario)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tb_funcionario;</w:t>
      </w:r>
    </w:p>
    <w:p w14:paraId="710773DF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51870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-- 6. Liste os funcionários com salário superior a 4000.</w:t>
      </w:r>
    </w:p>
    <w:p w14:paraId="66B76637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nome, salario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</w:t>
      </w:r>
    </w:p>
    <w:p w14:paraId="24D92A8B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salario &gt;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'4000'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41D2D0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4157DF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-- 7. Encontre os funcionários cujo nome começa com a letra 'C'.</w:t>
      </w:r>
    </w:p>
    <w:p w14:paraId="07D4C57B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</w:t>
      </w:r>
    </w:p>
    <w:p w14:paraId="08A8AD65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'C%'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10A786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F7A37B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-- 8. Liste os funcionários que trabalham nos departamentos 'TI', 'RH' ou 'Vendas'.</w:t>
      </w:r>
    </w:p>
    <w:p w14:paraId="6647A3C9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</w:t>
      </w:r>
    </w:p>
    <w:p w14:paraId="65634AD5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departamento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'RH'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'Vendas'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3AAE0A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33753F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-- 9. Liste os funcionários que são do gênero feminino e têm salário superior a 3000.</w:t>
      </w:r>
    </w:p>
    <w:p w14:paraId="3425D3E5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</w:t>
      </w:r>
    </w:p>
    <w:p w14:paraId="2A3EC226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genero =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salario &gt;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'3000'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AAE9FF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DFAC55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-- 10. Liste os funcionários que trabalham em regime PJ ou são estagiários.</w:t>
      </w:r>
    </w:p>
    <w:p w14:paraId="7EE32AC4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</w:t>
      </w:r>
    </w:p>
    <w:p w14:paraId="6BECA500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WHERE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tipo_contrato =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'PJ'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tipo_contrato =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'estagiario'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82DE51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97CA3A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-- 11. Liste todos os cargos únicos na tabela, sem repetir.</w:t>
      </w:r>
    </w:p>
    <w:p w14:paraId="4535F633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 DISTINCT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cargo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tb_funcionario;</w:t>
      </w:r>
    </w:p>
    <w:p w14:paraId="4232E848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05DF42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-- 12. Qual é a soma das cargas horárias de todos os funcionários?</w:t>
      </w:r>
    </w:p>
    <w:p w14:paraId="1A52BD4C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(carga_horaria)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tb_funcionario;</w:t>
      </w:r>
    </w:p>
    <w:p w14:paraId="7334C9AC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29CD1C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-- 13. Qual é o maior salário entre os funcionários do departamento de TI?</w:t>
      </w:r>
    </w:p>
    <w:p w14:paraId="1DAE8E4E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nome, </w:t>
      </w:r>
      <w:r w:rsidRPr="00E320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(salario), departamento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</w:t>
      </w:r>
    </w:p>
    <w:p w14:paraId="4C9605BA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departamento =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667DAC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F005CE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-- 14. Qual é a menor carga horária entre os estagiários?</w:t>
      </w:r>
    </w:p>
    <w:p w14:paraId="331B6CE7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(carga_horaria)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</w:t>
      </w:r>
    </w:p>
    <w:p w14:paraId="3E2DB52E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tipo_contrato =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'estagiario'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8C88B0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64C61D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-- 15. Qual é a média salarial dos funcionários do departamento de Marketing?</w:t>
      </w:r>
    </w:p>
    <w:p w14:paraId="4111423E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(salario)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</w:t>
      </w:r>
    </w:p>
    <w:p w14:paraId="4E271A2A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departamento =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'Marketing'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23AEB3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F1E304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-- 16. Liste os funcionários contratados após 2020-01-01.</w:t>
      </w:r>
    </w:p>
    <w:p w14:paraId="169EF011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</w:t>
      </w:r>
    </w:p>
    <w:p w14:paraId="6A6C66F5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data_admissao &gt;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'202-01-01'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B6BA57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1786AE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-- 17. Encontre os funcionários cujo email contém 'gmail'.</w:t>
      </w:r>
    </w:p>
    <w:p w14:paraId="7D968A56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</w:t>
      </w:r>
    </w:p>
    <w:p w14:paraId="1346103D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email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'%gmail%'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E9A58B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806D81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-- 18. Liste os funcionários que trabalham em departamentos que não são 'TI' nem 'RH'.</w:t>
      </w:r>
    </w:p>
    <w:p w14:paraId="08F5EDEC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</w:t>
      </w:r>
    </w:p>
    <w:p w14:paraId="5DB52B1C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departamento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'rh'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43A9BE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D385F5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-- 19. Liste os funcionários ativos com carga horária de 40 horas e salário acima de 4000.</w:t>
      </w:r>
    </w:p>
    <w:p w14:paraId="2DC70117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</w:t>
      </w:r>
    </w:p>
    <w:p w14:paraId="46819736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situacao =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'ativo'</w:t>
      </w:r>
    </w:p>
    <w:p w14:paraId="7492D3DF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carga_horaria =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'40'</w:t>
      </w:r>
    </w:p>
    <w:p w14:paraId="3FD7095F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salario &gt;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'4000'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8F68FD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BB85D5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-- 20. Liste os funcionários que têm salários entre 2000 e 4000.</w:t>
      </w:r>
    </w:p>
    <w:p w14:paraId="1C0A00A4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tb_funcionario</w:t>
      </w:r>
    </w:p>
    <w:p w14:paraId="46C75943" w14:textId="77777777" w:rsidR="00E3204C" w:rsidRPr="00E3204C" w:rsidRDefault="00E3204C" w:rsidP="00E3204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salario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BETWEEN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'2000'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20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'4000'</w:t>
      </w:r>
      <w:r w:rsidRPr="00E320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03AB4F" w14:textId="77777777" w:rsidR="00E3204C" w:rsidRPr="00E3204C" w:rsidRDefault="00E3204C" w:rsidP="00E3204C"/>
    <w:sectPr w:rsidR="00E3204C" w:rsidRPr="00E3204C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1A3E" w14:textId="77777777" w:rsidR="00AE3C2E" w:rsidRDefault="00AE3C2E" w:rsidP="00A56BE0">
      <w:pPr>
        <w:spacing w:line="240" w:lineRule="auto"/>
      </w:pPr>
      <w:r>
        <w:separator/>
      </w:r>
    </w:p>
  </w:endnote>
  <w:endnote w:type="continuationSeparator" w:id="0">
    <w:p w14:paraId="73AFA6F9" w14:textId="77777777" w:rsidR="00AE3C2E" w:rsidRDefault="00AE3C2E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A7B1" w14:textId="77777777" w:rsidR="00AE3C2E" w:rsidRDefault="00AE3C2E" w:rsidP="00A56BE0">
      <w:pPr>
        <w:spacing w:line="240" w:lineRule="auto"/>
      </w:pPr>
      <w:r>
        <w:separator/>
      </w:r>
    </w:p>
  </w:footnote>
  <w:footnote w:type="continuationSeparator" w:id="0">
    <w:p w14:paraId="7DABA9BD" w14:textId="77777777" w:rsidR="00AE3C2E" w:rsidRDefault="00AE3C2E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38DE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303231B9" wp14:editId="10AA45C0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4C"/>
    <w:rsid w:val="00146BA1"/>
    <w:rsid w:val="00251628"/>
    <w:rsid w:val="00300E90"/>
    <w:rsid w:val="007057A9"/>
    <w:rsid w:val="008E6982"/>
    <w:rsid w:val="00A56BE0"/>
    <w:rsid w:val="00A8543C"/>
    <w:rsid w:val="00AE3C2E"/>
    <w:rsid w:val="00B75A4D"/>
    <w:rsid w:val="00BC2B3E"/>
    <w:rsid w:val="00C40CDD"/>
    <w:rsid w:val="00E3204C"/>
    <w:rsid w:val="00EB2119"/>
    <w:rsid w:val="00F2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BA2AC"/>
  <w15:chartTrackingRefBased/>
  <w15:docId w15:val="{05247997-73F5-40F8-B46F-3EB6C29A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1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3</TotalTime>
  <Pages>1</Pages>
  <Words>441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4</cp:revision>
  <cp:lastPrinted>2024-11-18T19:54:00Z</cp:lastPrinted>
  <dcterms:created xsi:type="dcterms:W3CDTF">2024-11-18T19:52:00Z</dcterms:created>
  <dcterms:modified xsi:type="dcterms:W3CDTF">2024-11-18T19:55:00Z</dcterms:modified>
</cp:coreProperties>
</file>