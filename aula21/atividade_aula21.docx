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B5F3" w14:textId="77777777" w:rsidR="00300E90" w:rsidRDefault="00A56BE0" w:rsidP="00A56BE0">
      <w:r>
        <w:t>Serviço Nacional de Educação Industrial SENAI DF</w:t>
      </w:r>
    </w:p>
    <w:p w14:paraId="1B94EA4B" w14:textId="575181CE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53039">
        <w:rPr>
          <w:noProof/>
        </w:rPr>
        <w:t>19 de novembro de 2024</w:t>
      </w:r>
      <w:r>
        <w:fldChar w:fldCharType="end"/>
      </w:r>
    </w:p>
    <w:p w14:paraId="3AED0FDF" w14:textId="77777777" w:rsidR="00A56BE0" w:rsidRDefault="00A56BE0" w:rsidP="00A56BE0">
      <w:r>
        <w:t>Anderson de Matos Guimarães</w:t>
      </w:r>
    </w:p>
    <w:p w14:paraId="3386A292" w14:textId="77777777" w:rsidR="00A56BE0" w:rsidRDefault="00A56BE0" w:rsidP="00A56BE0">
      <w:r>
        <w:t>Curso: Administrador de Banco de Dados</w:t>
      </w:r>
    </w:p>
    <w:p w14:paraId="4F179C98" w14:textId="77777777" w:rsidR="00A56BE0" w:rsidRDefault="00A56BE0" w:rsidP="00A56BE0">
      <w:r>
        <w:t>Professor: Ygor Rio Pardo Felix</w:t>
      </w:r>
    </w:p>
    <w:p w14:paraId="57DF6017" w14:textId="77777777" w:rsidR="00A56BE0" w:rsidRDefault="00A56BE0" w:rsidP="00A56BE0">
      <w:r>
        <w:t>Turma: QUA.070.105</w:t>
      </w:r>
    </w:p>
    <w:p w14:paraId="2F762946" w14:textId="47539230" w:rsidR="00A56BE0" w:rsidRDefault="002B2DAD" w:rsidP="00A56BE0">
      <w:pPr>
        <w:pStyle w:val="Ttulo"/>
        <w:spacing w:before="360" w:after="360"/>
      </w:pPr>
      <w:r>
        <w:t>II revisão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1"/>
      </w:tblGrid>
      <w:tr w:rsidR="002B2DAD" w:rsidRPr="002B2DAD" w14:paraId="6E9BD12C" w14:textId="77777777" w:rsidTr="005E16BB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9EBC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2B2DAD">
              <w:rPr>
                <w:rFonts w:eastAsia="Times New Roman" w:cs="Arial"/>
                <w:color w:val="000000"/>
                <w:sz w:val="22"/>
                <w:lang w:eastAsia="pt-BR"/>
              </w:rPr>
              <w:t>Hoje vamos documentar todos os comandos que já vimos até aqui.</w:t>
            </w:r>
          </w:p>
          <w:p w14:paraId="16549653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</w:p>
          <w:p w14:paraId="4617A3BA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2B2DAD">
              <w:rPr>
                <w:rFonts w:eastAsia="Times New Roman" w:cs="Arial"/>
                <w:color w:val="000000"/>
                <w:sz w:val="22"/>
                <w:lang w:eastAsia="pt-BR"/>
              </w:rPr>
              <w:t>É necessário trazer o comando(um print) e a sua descrição/explicação.</w:t>
            </w:r>
          </w:p>
          <w:p w14:paraId="13F0EB8B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</w:p>
          <w:p w14:paraId="1C88E63A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  <w:r w:rsidRPr="002B2DAD">
              <w:rPr>
                <w:rFonts w:eastAsia="Times New Roman" w:cs="Arial"/>
                <w:color w:val="000000"/>
                <w:sz w:val="22"/>
                <w:lang w:eastAsia="pt-BR"/>
              </w:rPr>
              <w:t>Observe o exemplo abaixo:</w:t>
            </w:r>
          </w:p>
          <w:p w14:paraId="4AF4F16C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  <w:gridCol w:w="5596"/>
              <w:gridCol w:w="1322"/>
            </w:tblGrid>
            <w:tr w:rsidR="005E16BB" w:rsidRPr="002B2DAD" w14:paraId="33F80876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6FA8D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DE9879" w14:textId="77777777" w:rsidR="002B2DAD" w:rsidRPr="002B2DAD" w:rsidRDefault="002B2DAD" w:rsidP="002B2DA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b/>
                      <w:bCs/>
                      <w:color w:val="D9D9D9"/>
                      <w:sz w:val="22"/>
                      <w:lang w:eastAsia="pt-BR"/>
                    </w:rPr>
                    <w:t>NOME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6FA8D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C2470" w14:textId="77777777" w:rsidR="002B2DAD" w:rsidRPr="002B2DAD" w:rsidRDefault="002B2DAD" w:rsidP="002B2DA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b/>
                      <w:bCs/>
                      <w:color w:val="D9D9D9"/>
                      <w:sz w:val="22"/>
                      <w:lang w:eastAsia="pt-BR"/>
                    </w:rPr>
                    <w:t>PRINT</w:t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6FA8D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5EA54A" w14:textId="77777777" w:rsidR="002B2DAD" w:rsidRPr="002B2DAD" w:rsidRDefault="002B2DAD" w:rsidP="002B2DA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b/>
                      <w:bCs/>
                      <w:color w:val="D9D9D9"/>
                      <w:sz w:val="22"/>
                      <w:lang w:eastAsia="pt-BR"/>
                    </w:rPr>
                    <w:t>DESCRIÇÃO</w:t>
                  </w:r>
                </w:p>
              </w:tc>
            </w:tr>
            <w:tr w:rsidR="005E16BB" w:rsidRPr="002B2DAD" w14:paraId="17F7F782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696504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CREATE DATABASE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553599" w14:textId="4AF64C10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noProof/>
                      <w:color w:val="000000"/>
                      <w:sz w:val="22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730937A" wp14:editId="55D0EBE3">
                        <wp:extent cx="2292985" cy="286385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298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F6250B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Utilizado para criar um novo banco de dados.</w:t>
                  </w:r>
                </w:p>
              </w:tc>
            </w:tr>
            <w:tr w:rsidR="005E16BB" w:rsidRPr="002B2DAD" w14:paraId="5750E740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DEE7E8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USE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73732A" w14:textId="2D73630D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3EABAB96" wp14:editId="5AE2665E">
                        <wp:extent cx="1095528" cy="257211"/>
                        <wp:effectExtent l="0" t="0" r="9525" b="9525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528" cy="257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1601D4" w14:textId="73780EA2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Seleciona o banco de dados para uso</w:t>
                  </w:r>
                </w:p>
              </w:tc>
            </w:tr>
            <w:tr w:rsidR="005E16BB" w:rsidRPr="002B2DAD" w14:paraId="50DFAF04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C455CB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CREATE TABLE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1C3AE3" w14:textId="7C620D4E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8A5657E" wp14:editId="5C336BDD">
                        <wp:extent cx="2705478" cy="1028844"/>
                        <wp:effectExtent l="0" t="0" r="0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478" cy="1028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0C171E" w14:textId="58075FBB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Cria tabela com os atributos, os tipos de dados e as exceções.</w:t>
                  </w:r>
                </w:p>
              </w:tc>
            </w:tr>
            <w:tr w:rsidR="005E16BB" w:rsidRPr="002B2DAD" w14:paraId="14D216C1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4A137B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DESC / DESCRIBE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DA2629" w14:textId="241CE2DD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337FD39" wp14:editId="15FA2B62">
                        <wp:extent cx="1286054" cy="266737"/>
                        <wp:effectExtent l="0" t="0" r="9525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6054" cy="2667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F6A984" w14:textId="66FF25CD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detalhes da tabela  criada</w:t>
                  </w:r>
                </w:p>
              </w:tc>
            </w:tr>
            <w:tr w:rsidR="005E16BB" w:rsidRPr="002B2DAD" w14:paraId="6B3AB906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BFAFDF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SHOW TABLES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ADBFA" w14:textId="2558556F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8D251EC" wp14:editId="479DB954">
                        <wp:extent cx="1143160" cy="276264"/>
                        <wp:effectExtent l="0" t="0" r="0" b="9525"/>
                        <wp:docPr id="6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160" cy="276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65B0C1" w14:textId="15278FEE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Retorna todas as tabelas criadas no 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lastRenderedPageBreak/>
                    <w:t>banco de dados</w:t>
                  </w:r>
                </w:p>
              </w:tc>
            </w:tr>
            <w:tr w:rsidR="005E16BB" w:rsidRPr="002B2DAD" w14:paraId="6100EEEB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D8FE03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DROP TABLE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95830C" w14:textId="3DA3FACD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6D96D74" wp14:editId="6E48D2F4">
                        <wp:extent cx="1600423" cy="285790"/>
                        <wp:effectExtent l="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423" cy="28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D1218D" w14:textId="06037ACD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Exclui a tabela</w:t>
                  </w:r>
                </w:p>
              </w:tc>
            </w:tr>
            <w:tr w:rsidR="005E16BB" w:rsidRPr="002B2DAD" w14:paraId="1749809E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DA9F42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DROP DATABASE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1CAAC7" w14:textId="0DF20C69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19D2DF54" wp14:editId="49CE626C">
                        <wp:extent cx="1800476" cy="257211"/>
                        <wp:effectExtent l="0" t="0" r="0" b="9525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476" cy="257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D05B41" w14:textId="55914DF4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Exclui o banco de dados</w:t>
                  </w:r>
                </w:p>
              </w:tc>
            </w:tr>
            <w:tr w:rsidR="005E16BB" w:rsidRPr="002B2DAD" w14:paraId="1AA50610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7E31E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INSERT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30FF2A" w14:textId="6E0774BB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F162591" wp14:editId="7FABFA6C">
                        <wp:extent cx="2943636" cy="952633"/>
                        <wp:effectExtent l="0" t="0" r="9525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636" cy="952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9E577" w14:textId="2500526A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Insere os valore</w:t>
                  </w:r>
                  <w:r w:rsidR="005E16BB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s na tabela</w:t>
                  </w:r>
                </w:p>
              </w:tc>
            </w:tr>
            <w:tr w:rsidR="005E16BB" w:rsidRPr="002B2DAD" w14:paraId="1979A3E2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E642CB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SELECT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9D3B50" w14:textId="2ABB8128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7656A602" wp14:editId="752B89B1">
                        <wp:extent cx="1848108" cy="238158"/>
                        <wp:effectExtent l="0" t="0" r="0" b="9525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8108" cy="238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F9568A" w14:textId="633D0ABF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da tabela</w:t>
                  </w:r>
                </w:p>
              </w:tc>
            </w:tr>
            <w:tr w:rsidR="005E16BB" w:rsidRPr="002B2DAD" w14:paraId="37275517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90CDF8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SELECT +WHERE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3A9E20" w14:textId="187F13BA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E2473AD" wp14:editId="37769B06">
                        <wp:extent cx="1819529" cy="438211"/>
                        <wp:effectExtent l="0" t="0" r="9525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529" cy="438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D11534" w14:textId="74D48DB6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 valor das colunas de acordo com uma especificação, no caso, o registro cujo id é 1.</w:t>
                  </w:r>
                </w:p>
              </w:tc>
            </w:tr>
            <w:tr w:rsidR="005E16BB" w:rsidRPr="002B2DAD" w14:paraId="6024AFC0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F82E17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SELECT +WHERE + &lt;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0D2749" w14:textId="2423B10C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84BEA5D" wp14:editId="636AA376">
                        <wp:extent cx="1752845" cy="457264"/>
                        <wp:effectExtent l="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845" cy="45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A8E9F7" w14:textId="6517F31A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atendem uma condição menor que um determinado valor específico, que pode ser número, data, etc.</w:t>
                  </w:r>
                </w:p>
              </w:tc>
            </w:tr>
            <w:tr w:rsidR="005E16BB" w:rsidRPr="002B2DAD" w14:paraId="3D65518B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773EE0" w14:textId="77777777" w:rsidR="002B2DAD" w:rsidRPr="002B2DAD" w:rsidRDefault="002B2DAD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SELECT +WHERE + &gt;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B40751" w14:textId="01D09BA5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3AEFBD9E" wp14:editId="1A4A247B">
                        <wp:extent cx="1695687" cy="438211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687" cy="438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8996A6" w14:textId="72314CC0" w:rsidR="002B2DAD" w:rsidRPr="002B2DAD" w:rsidRDefault="005E16BB" w:rsidP="002B2DAD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atendem uma condição maior que um determinado valor específico, que pode ser número, data, etc.</w:t>
                  </w:r>
                </w:p>
              </w:tc>
            </w:tr>
            <w:tr w:rsidR="005E16BB" w:rsidRPr="002B2DAD" w14:paraId="4FAB39FE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F62945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SELECT +WHERE + &lt;=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9A2BDB" w14:textId="0798ACA4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723D351" wp14:editId="046E85B3">
                        <wp:extent cx="1876687" cy="543001"/>
                        <wp:effectExtent l="0" t="0" r="0" b="9525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687" cy="5430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91710F" w14:textId="4DC8F06D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atendem uma condição menor ou igual que um determinado valor específico, que pode ser número, data, etc.</w:t>
                  </w:r>
                </w:p>
              </w:tc>
            </w:tr>
            <w:tr w:rsidR="005E16BB" w:rsidRPr="002B2DAD" w14:paraId="3B91F94E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DCB4B0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SELECT +WHERE + &gt;=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0CC7F7" w14:textId="4C95B368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61074AD" wp14:editId="6058C6CB">
                        <wp:extent cx="1867161" cy="571580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7161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60044D" w14:textId="6A5CBC61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Retorna os valores das colunas que atendem uma condição maior ou igual que um determinado valor específico, 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lastRenderedPageBreak/>
                    <w:t>que pode ser número, data, etc.</w:t>
                  </w:r>
                </w:p>
              </w:tc>
            </w:tr>
            <w:tr w:rsidR="005E16BB" w:rsidRPr="002B2DAD" w14:paraId="65123D73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15FE6C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SELECT +WHERE + &lt;&gt;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E7450" w14:textId="0649E89F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C6DC5DF" wp14:editId="7A4CD8FF">
                        <wp:extent cx="1743318" cy="514422"/>
                        <wp:effectExtent l="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3318" cy="514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50FD4C" w14:textId="7A20577F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atendem uma condição diferente que um determinado valor específico, que pode ser número, data, etc.</w:t>
                  </w:r>
                </w:p>
              </w:tc>
            </w:tr>
            <w:tr w:rsidR="005E16BB" w:rsidRPr="002B2DAD" w14:paraId="34603DDE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CC53C0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me traga um comando utilizando AND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B5A09A" w14:textId="39DC0050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5E16BB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804CD89" wp14:editId="7B4DDDC1">
                        <wp:extent cx="4124901" cy="581106"/>
                        <wp:effectExtent l="0" t="0" r="9525" b="9525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4901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DF0219" w14:textId="51D60E79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atenda a duas</w:t>
                  </w:r>
                  <w:r w:rsidR="007E4977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 ou mais 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 condições ao mesmo te</w:t>
                  </w:r>
                  <w:r w:rsidR="007E4977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mpo</w:t>
                  </w:r>
                </w:p>
              </w:tc>
            </w:tr>
            <w:tr w:rsidR="005E16BB" w:rsidRPr="002B2DAD" w14:paraId="51488EAF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323DBF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me traga um comando utilizando OR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77A8E6" w14:textId="376C3443" w:rsidR="005E16BB" w:rsidRPr="002B2DAD" w:rsidRDefault="007E4977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7E4977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D1DCA6D" wp14:editId="0AEB9A82">
                        <wp:extent cx="4048690" cy="676369"/>
                        <wp:effectExtent l="0" t="0" r="9525" b="9525"/>
                        <wp:docPr id="18" name="Imagem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690" cy="676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97313B" w14:textId="22A4C5D1" w:rsidR="005E16BB" w:rsidRPr="002B2DAD" w:rsidRDefault="007E4977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atenda a pelo menos uma entre duas ou mais  condições informadas</w:t>
                  </w:r>
                </w:p>
              </w:tc>
            </w:tr>
            <w:tr w:rsidR="005E16BB" w:rsidRPr="002B2DAD" w14:paraId="4745BCAE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96A43E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me traga um comando utilizando LIKE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27C21B" w14:textId="750F395B" w:rsidR="005E16BB" w:rsidRPr="002B2DAD" w:rsidRDefault="007E4977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7E4977">
                    <w:rPr>
                      <w:rFonts w:ascii="Times New Roman" w:eastAsia="Times New Roman" w:hAnsi="Times New Roman" w:cs="Times New Roman"/>
                      <w:noProof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6418471A" wp14:editId="126C91C8">
                        <wp:extent cx="1724266" cy="495369"/>
                        <wp:effectExtent l="0" t="0" r="9525" b="0"/>
                        <wp:docPr id="19" name="Imagem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4266" cy="495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4E48A6" w14:textId="00F2B1ED" w:rsidR="005E16BB" w:rsidRPr="002B2DAD" w:rsidRDefault="007E4977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Retorna valores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das coluna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 em que </w:t>
                  </w:r>
                  <w:r w:rsid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os registros </w:t>
                  </w:r>
                  <w:r w:rsid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lastRenderedPageBreak/>
                    <w:t>comecem (quando % no final), que terminem (quando % no começo) ou que contenha (quando entre par de %) um ou mais caracteres.</w:t>
                  </w:r>
                </w:p>
              </w:tc>
            </w:tr>
            <w:tr w:rsidR="005E16BB" w:rsidRPr="002B2DAD" w14:paraId="4B5A2D68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6437C6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me traga um comando utilizando IN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C9B97" w14:textId="6A74715D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102DF533" wp14:editId="4E245508">
                        <wp:extent cx="2610214" cy="57158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0214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A9E8F2" w14:textId="20E1DC01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cujo registro seja pelo menos 1 dos informados</w:t>
                  </w:r>
                </w:p>
              </w:tc>
            </w:tr>
            <w:tr w:rsidR="005E16BB" w:rsidRPr="002B2DAD" w14:paraId="7AAA5F49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8CD00A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me traga um comando utilizando NOT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15F7A1" w14:textId="18DBC10E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18A0489" wp14:editId="66DCDC6D">
                        <wp:extent cx="2848373" cy="562053"/>
                        <wp:effectExtent l="0" t="0" r="9525" b="0"/>
                        <wp:docPr id="21" name="Imagem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8373" cy="562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C9E030" w14:textId="42C721F4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todos os valores das colunas que neguem a condição estabelecida</w:t>
                  </w:r>
                </w:p>
              </w:tc>
            </w:tr>
            <w:tr w:rsidR="005E16BB" w:rsidRPr="002B2DAD" w14:paraId="43088D5A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166927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me traga um comando utilizando BETWEEN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CD0443" w14:textId="52F8AA29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8A4DBA2" wp14:editId="578AAF8A">
                        <wp:extent cx="2276793" cy="571580"/>
                        <wp:effectExtent l="0" t="0" r="0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6793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296B5D" w14:textId="731415F9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das colunas que atendam a condição entre os valores informados</w:t>
                  </w:r>
                </w:p>
              </w:tc>
            </w:tr>
            <w:tr w:rsidR="005E16BB" w:rsidRPr="002B2DAD" w14:paraId="4D8C1F02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382DF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me traga um comando utilizando AUTO_INCREMENT e explique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0824B" w14:textId="2E351D08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6A78BC8" wp14:editId="24AA4343">
                        <wp:extent cx="2848373" cy="1200318"/>
                        <wp:effectExtent l="0" t="0" r="0" b="0"/>
                        <wp:docPr id="23" name="Imagem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8373" cy="1200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737CEB" w14:textId="2C1EF50B" w:rsidR="005E16BB" w:rsidRPr="002B2DAD" w:rsidRDefault="00E14C1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Informa que caso o valor não seja informado, o banco de dados aloca um valor em ordem crescente a partir de 1 ou de outro valor anteriormente informado para coluna.</w:t>
                  </w:r>
                </w:p>
              </w:tc>
            </w:tr>
            <w:tr w:rsidR="005E16BB" w:rsidRPr="002B2DAD" w14:paraId="404D12A4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8E6F30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DELETE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4C47A6" w14:textId="30703A84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C819525" wp14:editId="7243994F">
                        <wp:extent cx="1914792" cy="581106"/>
                        <wp:effectExtent l="0" t="0" r="9525" b="9525"/>
                        <wp:docPr id="25" name="Imagem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792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658286" w14:textId="1501F060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Apagas registro de uma tabela</w:t>
                  </w:r>
                </w:p>
              </w:tc>
            </w:tr>
            <w:tr w:rsidR="005E16BB" w:rsidRPr="002B2DAD" w14:paraId="664A3E88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D0EDC0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DELETE + WHERE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3DC63A" w14:textId="6F4ED6DA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3E956534" wp14:editId="0458470C">
                        <wp:extent cx="1914792" cy="581106"/>
                        <wp:effectExtent l="0" t="0" r="9525" b="9525"/>
                        <wp:docPr id="24" name="Imagem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792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EA72FE" w14:textId="305F393C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Apaga os registros, seja vinculado a uma entrada comum, como o valor de uma coluna específica ou apaga um registro específico, como no caso do registro cujo id é 1</w:t>
                  </w:r>
                </w:p>
              </w:tc>
            </w:tr>
            <w:tr w:rsidR="005E16BB" w:rsidRPr="002B2DAD" w14:paraId="60085B1A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4DD374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DELETE + WHERE + AND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B5E022" w14:textId="1E106013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75427E0F" wp14:editId="12EAF864">
                        <wp:extent cx="2715004" cy="609685"/>
                        <wp:effectExtent l="0" t="0" r="9525" b="0"/>
                        <wp:docPr id="26" name="Imagem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5004" cy="60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644DC5" w14:textId="0FDFD652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Apaga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os registro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 que atendam a duas ou 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lastRenderedPageBreak/>
                    <w:t>mais condições simultâneas</w:t>
                  </w:r>
                </w:p>
              </w:tc>
            </w:tr>
            <w:tr w:rsidR="005E16BB" w:rsidRPr="002B2DAD" w14:paraId="52549CE3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BDACC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UPDATE + SET 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25A298" w14:textId="0199F911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AF4B1E2" wp14:editId="6858E120">
                        <wp:extent cx="1667108" cy="809738"/>
                        <wp:effectExtent l="0" t="0" r="9525" b="9525"/>
                        <wp:docPr id="27" name="Imagem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7108" cy="809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DB7CEE" w14:textId="6BBEAF7A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 xml:space="preserve">Atualiza os registros  atribuindo um novo valor </w:t>
                  </w:r>
                </w:p>
              </w:tc>
            </w:tr>
            <w:tr w:rsidR="005E16BB" w:rsidRPr="002B2DAD" w14:paraId="2266BED5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1395FF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UPDATE + SET + WHERE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6E0FD5" w14:textId="5F2B1800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134490DE" wp14:editId="48765875">
                        <wp:extent cx="1667108" cy="809738"/>
                        <wp:effectExtent l="0" t="0" r="9525" b="9525"/>
                        <wp:docPr id="28" name="Imagem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7108" cy="809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624110" w14:textId="11DF16BC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Atualiza o registro atribuindo um novo valor a determinada condição</w:t>
                  </w:r>
                </w:p>
              </w:tc>
            </w:tr>
            <w:tr w:rsidR="005E16BB" w:rsidRPr="002B2DAD" w14:paraId="5B66CF2D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B3B7CF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UPDATE + SET + WHERE+ AND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F7683" w14:textId="6E13D777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A3DE546" wp14:editId="0391576B">
                        <wp:extent cx="3324689" cy="838317"/>
                        <wp:effectExtent l="0" t="0" r="9525" b="0"/>
                        <wp:docPr id="29" name="Imagem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4689" cy="838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925229" w14:textId="08C3F5FD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Atualiza o registro atribuindo um novo valor a duas ou mais condições ao mesmo tempo</w:t>
                  </w:r>
                </w:p>
              </w:tc>
            </w:tr>
            <w:tr w:rsidR="005E16BB" w:rsidRPr="002B2DAD" w14:paraId="6CD67E31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26DAED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PRIMARY KEY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A966F3" w14:textId="76D973B2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E14C1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F387BD0" wp14:editId="04F28FB1">
                        <wp:extent cx="2848373" cy="1200318"/>
                        <wp:effectExtent l="0" t="0" r="0" b="0"/>
                        <wp:docPr id="30" name="Imagem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8373" cy="1200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DF629A" w14:textId="56BBB684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Informa que o atributo será a chave primária da tabela</w:t>
                  </w:r>
                </w:p>
              </w:tc>
            </w:tr>
            <w:tr w:rsidR="005E16BB" w:rsidRPr="002B2DAD" w14:paraId="0DDF0D38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B40C3E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 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469CD6" w14:textId="05A85B99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6CEB2E8" wp14:editId="62B23C34">
                        <wp:extent cx="2114845" cy="523948"/>
                        <wp:effectExtent l="0" t="0" r="0" b="9525"/>
                        <wp:docPr id="31" name="Imagem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845" cy="523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FB9063" w14:textId="2E595CBB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Altera a estrutura da tabela</w:t>
                  </w:r>
                </w:p>
              </w:tc>
            </w:tr>
            <w:tr w:rsidR="005E16BB" w:rsidRPr="002B2DAD" w14:paraId="7F859EED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0ADC5C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 + CHANGE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B4860B" w14:textId="4D307E8F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8740B64" wp14:editId="76E5D431">
                        <wp:extent cx="3077004" cy="619211"/>
                        <wp:effectExtent l="0" t="0" r="9525" b="9525"/>
                        <wp:docPr id="32" name="Imagem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7004" cy="619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873EEC" w14:textId="29304522" w:rsidR="005E16BB" w:rsidRPr="002B2DAD" w:rsidRDefault="00C2578E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Altera o nome da coluna</w:t>
                  </w:r>
                </w:p>
              </w:tc>
            </w:tr>
            <w:tr w:rsidR="005E16BB" w:rsidRPr="002B2DAD" w14:paraId="26F88CAF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2ED6F8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ALTER + ADD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F9BF16" w14:textId="6EDCDCE4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A130DD1" wp14:editId="3805CF7C">
                        <wp:extent cx="1886213" cy="504895"/>
                        <wp:effectExtent l="0" t="0" r="0" b="9525"/>
                        <wp:docPr id="33" name="Imagem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213" cy="5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248469" w14:textId="7789C560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Inclui uma nova coluna na última posição da tabela</w:t>
                  </w:r>
                </w:p>
              </w:tc>
            </w:tr>
            <w:tr w:rsidR="005E16BB" w:rsidRPr="002B2DAD" w14:paraId="3CDFA2B7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39D591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 + MODIFY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C2D3CC" w14:textId="3C32823C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78BB00C6" wp14:editId="3919A8FC">
                        <wp:extent cx="2219635" cy="762106"/>
                        <wp:effectExtent l="0" t="0" r="9525" b="0"/>
                        <wp:docPr id="36" name="Imagem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9635" cy="762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4414D2" w14:textId="306ED97C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Altera o tipo de dado na coluna</w:t>
                  </w:r>
                </w:p>
              </w:tc>
            </w:tr>
            <w:tr w:rsidR="005E16BB" w:rsidRPr="002B2DAD" w14:paraId="0E727CA2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722BEE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SET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0C476B" w14:textId="4DB3D1B8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C2578E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6815770" wp14:editId="2B042421">
                        <wp:extent cx="3324689" cy="838317"/>
                        <wp:effectExtent l="0" t="0" r="9525" b="0"/>
                        <wp:docPr id="37" name="Imagem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4689" cy="838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C9450" w14:textId="049335B1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Usado para configurar (atribuir) um novo valor ao registro</w:t>
                  </w:r>
                </w:p>
              </w:tc>
            </w:tr>
            <w:tr w:rsidR="005E16BB" w:rsidRPr="002B2DAD" w14:paraId="0AC3D538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2415D6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  + RENAME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669B6A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652831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</w:p>
              </w:tc>
            </w:tr>
            <w:tr w:rsidR="005E16BB" w:rsidRPr="002B2DAD" w14:paraId="1AD1C196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D76ABC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ALTER+ADD+ AFTER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267A47" w14:textId="4A1C061D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30236DF0" wp14:editId="5A3D5D23">
                        <wp:extent cx="3000794" cy="590632"/>
                        <wp:effectExtent l="0" t="0" r="9525" b="0"/>
                        <wp:docPr id="34" name="Imagem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794" cy="590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2DB050" w14:textId="484B3971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Inclui uma nova coluna em uma posição específica</w:t>
                  </w:r>
                </w:p>
              </w:tc>
            </w:tr>
            <w:tr w:rsidR="005E16BB" w:rsidRPr="002B2DAD" w14:paraId="0E68A6D5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FC46C5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ALTER+ADD+FIRST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33E503" w14:textId="45D68A08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27A369D" wp14:editId="358DF97B">
                        <wp:extent cx="2105319" cy="619211"/>
                        <wp:effectExtent l="0" t="0" r="9525" b="9525"/>
                        <wp:docPr id="35" name="Imagem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5319" cy="619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E557DE" w14:textId="3086B898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Inclui uma nova coluna na primeira posição da tabela</w:t>
                  </w:r>
                </w:p>
              </w:tc>
            </w:tr>
            <w:tr w:rsidR="005E16BB" w:rsidRPr="002B2DAD" w14:paraId="3A238DDF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D50248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 +DROP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C57A3F" w14:textId="3EFBBC7A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A7A6158" wp14:editId="23F562AF">
                        <wp:extent cx="1790950" cy="514422"/>
                        <wp:effectExtent l="0" t="0" r="0" b="0"/>
                        <wp:docPr id="38" name="Imagem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950" cy="514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EF808D" w14:textId="29E6C6C1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Apaga uma coluna da tabela</w:t>
                  </w:r>
                </w:p>
              </w:tc>
            </w:tr>
            <w:tr w:rsidR="005E16BB" w:rsidRPr="002B2DAD" w14:paraId="4E1B0C66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06662D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ALTER + RENAME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8A8EBB" w14:textId="596BAF93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133B8866" wp14:editId="6DEC7D67">
                        <wp:extent cx="2086266" cy="609685"/>
                        <wp:effectExtent l="0" t="0" r="9525" b="0"/>
                        <wp:docPr id="39" name="Imagem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6266" cy="60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929996" w14:textId="76AE53D7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Renomeia a coluna da tabela</w:t>
                  </w:r>
                </w:p>
              </w:tc>
            </w:tr>
            <w:tr w:rsidR="005E16BB" w:rsidRPr="002B2DAD" w14:paraId="26A9C8BA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B77719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TRUNCATE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60F650" w14:textId="421364ED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7D13B78E" wp14:editId="7875AC28">
                        <wp:extent cx="1933845" cy="333422"/>
                        <wp:effectExtent l="0" t="0" r="0" b="9525"/>
                        <wp:docPr id="40" name="Imagem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3845" cy="333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D63B33" w14:textId="0262EFCB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Apaga os registros da tabela</w:t>
                  </w:r>
                </w:p>
              </w:tc>
            </w:tr>
            <w:tr w:rsidR="005E16BB" w:rsidRPr="002B2DAD" w14:paraId="11148714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86600F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DISTINCT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00D24" w14:textId="7357DC48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CAAB5C3" wp14:editId="0C0BBA35">
                        <wp:extent cx="2705478" cy="438211"/>
                        <wp:effectExtent l="0" t="0" r="0" b="0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478" cy="438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A51B49" w14:textId="5CA62256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os valores únicos da coluna</w:t>
                  </w:r>
                </w:p>
              </w:tc>
            </w:tr>
            <w:tr w:rsidR="005E16BB" w:rsidRPr="002B2DAD" w14:paraId="040C40C7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8ECFA6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AS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C0F4CA" w14:textId="7E022BE6" w:rsidR="005E16BB" w:rsidRPr="002B2DAD" w:rsidRDefault="00D25139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D25139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345B0F1E" wp14:editId="245FAF6B">
                        <wp:extent cx="4124901" cy="657317"/>
                        <wp:effectExtent l="0" t="0" r="0" b="9525"/>
                        <wp:docPr id="42" name="Imagem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4901" cy="657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BA8EC" w14:textId="26E830E1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Altera no nome da coluna de retorno da função utilizada</w:t>
                  </w:r>
                </w:p>
              </w:tc>
            </w:tr>
            <w:tr w:rsidR="005E16BB" w:rsidRPr="002B2DAD" w14:paraId="49D5D09D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1DBA01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COUNT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759C8B" w14:textId="2BC8A6E5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A711DD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4BB779EE" wp14:editId="58CD7806">
                        <wp:extent cx="2505425" cy="514422"/>
                        <wp:effectExtent l="0" t="0" r="0" b="0"/>
                        <wp:docPr id="43" name="Imagem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425" cy="514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354B6" w14:textId="3E349678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no total de registros da tabela</w:t>
                  </w:r>
                </w:p>
              </w:tc>
            </w:tr>
            <w:tr w:rsidR="005E16BB" w:rsidRPr="002B2DAD" w14:paraId="3F9874D8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B0F2AD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SUM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5A8FF1" w14:textId="5E2F84CA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A711DD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60061B2A" wp14:editId="654CF5AB">
                        <wp:extent cx="2667372" cy="409632"/>
                        <wp:effectExtent l="0" t="0" r="0" b="9525"/>
                        <wp:docPr id="44" name="Imagem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2" cy="409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50FA1F" w14:textId="4D54FCC9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Soma os valores da coluna</w:t>
                  </w:r>
                </w:p>
              </w:tc>
            </w:tr>
            <w:tr w:rsidR="005E16BB" w:rsidRPr="002B2DAD" w14:paraId="4E4145EF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C7466D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AVG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E5BA23" w14:textId="71173746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A711DD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22B05C63" wp14:editId="62D5016D">
                        <wp:extent cx="2638793" cy="438211"/>
                        <wp:effectExtent l="0" t="0" r="9525" b="0"/>
                        <wp:docPr id="45" name="Imagem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8793" cy="438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2291D4" w14:textId="078DEB9F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Calcula a média dos valores da coluna</w:t>
                  </w:r>
                </w:p>
              </w:tc>
            </w:tr>
            <w:tr w:rsidR="005E16BB" w:rsidRPr="002B2DAD" w14:paraId="2E65E357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24CC73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MAX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C41D76" w14:textId="25B77DBD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A711DD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0B5F822C" wp14:editId="6A118289">
                        <wp:extent cx="2838846" cy="362001"/>
                        <wp:effectExtent l="0" t="0" r="0" b="0"/>
                        <wp:docPr id="46" name="Imagem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846" cy="3620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AB0EDC" w14:textId="7AB774BF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 maior valor da coluna</w:t>
                  </w:r>
                </w:p>
              </w:tc>
            </w:tr>
            <w:tr w:rsidR="005E16BB" w:rsidRPr="002B2DAD" w14:paraId="1C945721" w14:textId="77777777" w:rsidTr="005E16BB">
              <w:tc>
                <w:tcPr>
                  <w:tcW w:w="130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F5D25" w14:textId="77777777" w:rsidR="005E16BB" w:rsidRPr="002B2DAD" w:rsidRDefault="005E16BB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2B2DA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MIN</w:t>
                  </w:r>
                </w:p>
              </w:tc>
              <w:tc>
                <w:tcPr>
                  <w:tcW w:w="27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5146E" w14:textId="605CB1A1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 w:rsidRPr="00A711DD"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drawing>
                      <wp:inline distT="0" distB="0" distL="0" distR="0" wp14:anchorId="5F174E38" wp14:editId="1C20A74B">
                        <wp:extent cx="2648320" cy="323895"/>
                        <wp:effectExtent l="0" t="0" r="0" b="0"/>
                        <wp:docPr id="47" name="Image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8320" cy="323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5D9E72" w14:textId="32EE4EE2" w:rsidR="005E16BB" w:rsidRPr="002B2DAD" w:rsidRDefault="00A711DD" w:rsidP="005E16BB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Cs w:val="24"/>
                      <w:lang w:eastAsia="pt-BR"/>
                    </w:rPr>
                    <w:t>Retorna o menor valor da coluna</w:t>
                  </w:r>
                </w:p>
              </w:tc>
            </w:tr>
          </w:tbl>
          <w:p w14:paraId="01DF4D0E" w14:textId="77777777" w:rsidR="002B2DAD" w:rsidRPr="002B2DAD" w:rsidRDefault="002B2DAD" w:rsidP="002B2DA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eastAsia="pt-BR"/>
              </w:rPr>
            </w:pPr>
          </w:p>
        </w:tc>
      </w:tr>
    </w:tbl>
    <w:p w14:paraId="6C1C1713" w14:textId="77777777" w:rsidR="002B2DAD" w:rsidRPr="002B2DAD" w:rsidRDefault="002B2DAD" w:rsidP="002B2DAD"/>
    <w:sectPr w:rsidR="002B2DAD" w:rsidRPr="002B2DAD" w:rsidSect="00A56BE0">
      <w:headerReference w:type="default" r:id="rId50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B9A0" w14:textId="77777777" w:rsidR="006D4A66" w:rsidRDefault="006D4A66" w:rsidP="00A56BE0">
      <w:pPr>
        <w:spacing w:line="240" w:lineRule="auto"/>
      </w:pPr>
      <w:r>
        <w:separator/>
      </w:r>
    </w:p>
  </w:endnote>
  <w:endnote w:type="continuationSeparator" w:id="0">
    <w:p w14:paraId="13EBFF9F" w14:textId="77777777" w:rsidR="006D4A66" w:rsidRDefault="006D4A66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D2B0" w14:textId="77777777" w:rsidR="006D4A66" w:rsidRDefault="006D4A66" w:rsidP="00A56BE0">
      <w:pPr>
        <w:spacing w:line="240" w:lineRule="auto"/>
      </w:pPr>
      <w:r>
        <w:separator/>
      </w:r>
    </w:p>
  </w:footnote>
  <w:footnote w:type="continuationSeparator" w:id="0">
    <w:p w14:paraId="49D7C5F1" w14:textId="77777777" w:rsidR="006D4A66" w:rsidRDefault="006D4A66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B576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7BC2F60B" wp14:editId="0165FDD5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AD"/>
    <w:rsid w:val="00146BA1"/>
    <w:rsid w:val="00251628"/>
    <w:rsid w:val="00294581"/>
    <w:rsid w:val="002B2DAD"/>
    <w:rsid w:val="00300E90"/>
    <w:rsid w:val="005E16BB"/>
    <w:rsid w:val="006D4A66"/>
    <w:rsid w:val="007057A9"/>
    <w:rsid w:val="007E4977"/>
    <w:rsid w:val="008E6982"/>
    <w:rsid w:val="00A56BE0"/>
    <w:rsid w:val="00A711DD"/>
    <w:rsid w:val="00A8543C"/>
    <w:rsid w:val="00B75A4D"/>
    <w:rsid w:val="00BC2B3E"/>
    <w:rsid w:val="00C2578E"/>
    <w:rsid w:val="00C40CDD"/>
    <w:rsid w:val="00D25139"/>
    <w:rsid w:val="00D53039"/>
    <w:rsid w:val="00E14C1E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916F4"/>
  <w15:chartTrackingRefBased/>
  <w15:docId w15:val="{B31D34E7-CA63-404E-8385-2B815112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2B2D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66</TotalTime>
  <Pages>1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2024-11-19T19:00:00Z</cp:lastPrinted>
  <dcterms:created xsi:type="dcterms:W3CDTF">2024-11-19T17:54:00Z</dcterms:created>
  <dcterms:modified xsi:type="dcterms:W3CDTF">2024-11-19T19:00:00Z</dcterms:modified>
</cp:coreProperties>
</file>