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C93A" w14:textId="77777777" w:rsidR="00300E90" w:rsidRDefault="00A56BE0" w:rsidP="00A56BE0">
      <w:r>
        <w:t>Serviço Nacional de Educação Industrial SENAI DF</w:t>
      </w:r>
    </w:p>
    <w:p w14:paraId="55C2A4D0" w14:textId="09AC5530" w:rsidR="00A56BE0" w:rsidRDefault="00A56BE0" w:rsidP="00A56BE0">
      <w:r>
        <w:t xml:space="preserve">Brasília, </w:t>
      </w:r>
      <w:r>
        <w:fldChar w:fldCharType="begin"/>
      </w:r>
      <w:r>
        <w:instrText xml:space="preserve"> TIME \@ "d' de 'MMMM' de 'yyyy" </w:instrText>
      </w:r>
      <w:r>
        <w:fldChar w:fldCharType="separate"/>
      </w:r>
      <w:r w:rsidR="000A2535">
        <w:rPr>
          <w:noProof/>
        </w:rPr>
        <w:t>28 de outubro de 2024</w:t>
      </w:r>
      <w:r>
        <w:fldChar w:fldCharType="end"/>
      </w:r>
    </w:p>
    <w:p w14:paraId="2739AB3C" w14:textId="77777777" w:rsidR="00A56BE0" w:rsidRDefault="00A56BE0" w:rsidP="00A56BE0">
      <w:r>
        <w:t>Anderson de Matos Guimarães</w:t>
      </w:r>
    </w:p>
    <w:p w14:paraId="6A6AF74F" w14:textId="77777777" w:rsidR="00A56BE0" w:rsidRDefault="00A56BE0" w:rsidP="00A56BE0">
      <w:r>
        <w:t>Curso: Administrador de Banco de Dados</w:t>
      </w:r>
    </w:p>
    <w:p w14:paraId="249E7BBA" w14:textId="77777777" w:rsidR="00A56BE0" w:rsidRDefault="00A56BE0" w:rsidP="00A56BE0">
      <w:r>
        <w:t>Professor: Ygor Rio Pardo Felix</w:t>
      </w:r>
    </w:p>
    <w:p w14:paraId="6EFD42DE" w14:textId="081A34D5" w:rsidR="00A56BE0" w:rsidRDefault="00A56BE0" w:rsidP="00A56BE0">
      <w:r>
        <w:t>Turma: QUA.070.105</w:t>
      </w:r>
    </w:p>
    <w:p w14:paraId="7069822D" w14:textId="21F16D85" w:rsidR="00F31B9F" w:rsidRDefault="00F31B9F" w:rsidP="00F31B9F">
      <w:pPr>
        <w:pStyle w:val="Ttulo"/>
        <w:spacing w:before="360" w:after="360"/>
      </w:pPr>
      <w:r>
        <w:t>Atividades</w:t>
      </w:r>
    </w:p>
    <w:p w14:paraId="63638B29" w14:textId="242E22BD" w:rsidR="00A46734" w:rsidRDefault="00A46734" w:rsidP="00A46734">
      <w:pPr>
        <w:pStyle w:val="Ttulo1"/>
        <w:spacing w:before="360" w:after="360"/>
      </w:pPr>
      <w:r>
        <w:t>Exercício 1. Aluno</w:t>
      </w:r>
    </w:p>
    <w:p w14:paraId="7CDE9D20" w14:textId="77777777" w:rsidR="00A46734" w:rsidRDefault="00A46734" w:rsidP="00A46734">
      <w:r>
        <w:t>Atributos:</w:t>
      </w:r>
    </w:p>
    <w:p w14:paraId="033ED0C9" w14:textId="61CC88E4" w:rsidR="00A46734" w:rsidRDefault="00A46734" w:rsidP="00A46734">
      <w:r>
        <w:t xml:space="preserve">Nome </w:t>
      </w:r>
      <w:r>
        <w:t>– atributo composto.</w:t>
      </w:r>
    </w:p>
    <w:p w14:paraId="1BDC61C0" w14:textId="7EAC6FE3" w:rsidR="00A46734" w:rsidRDefault="00A46734" w:rsidP="00A46734">
      <w:r>
        <w:t xml:space="preserve">Matrícula </w:t>
      </w:r>
      <w:r>
        <w:t>– atributo simples.</w:t>
      </w:r>
    </w:p>
    <w:p w14:paraId="709EB51A" w14:textId="384D483C" w:rsidR="00A46734" w:rsidRDefault="00A46734" w:rsidP="00A46734">
      <w:r>
        <w:t xml:space="preserve">Data de Nascimento </w:t>
      </w:r>
      <w:r>
        <w:t>- atributo simples.</w:t>
      </w:r>
    </w:p>
    <w:p w14:paraId="139699B0" w14:textId="67636B02" w:rsidR="00A46734" w:rsidRDefault="00A46734" w:rsidP="00A46734">
      <w:r>
        <w:t xml:space="preserve">Endereço </w:t>
      </w:r>
      <w:r>
        <w:t>– atributo composto.</w:t>
      </w:r>
    </w:p>
    <w:p w14:paraId="1392B681" w14:textId="6B4E6DC3" w:rsidR="00A46734" w:rsidRDefault="00A46734" w:rsidP="00A46734">
      <w:r>
        <w:t xml:space="preserve">Telefones </w:t>
      </w:r>
      <w:r>
        <w:t>– atributo multivalorado.</w:t>
      </w:r>
    </w:p>
    <w:p w14:paraId="7E7023DD" w14:textId="77777777" w:rsidR="00A46734" w:rsidRDefault="00A46734" w:rsidP="00A46734">
      <w:pPr>
        <w:pStyle w:val="Ttulo1"/>
        <w:spacing w:before="360" w:after="360"/>
      </w:pPr>
      <w:r>
        <w:t>Exercício 2. Produto</w:t>
      </w:r>
    </w:p>
    <w:p w14:paraId="2F1CCD8C" w14:textId="77777777" w:rsidR="00A46734" w:rsidRDefault="00A46734" w:rsidP="00A46734">
      <w:r>
        <w:t>Atributos:</w:t>
      </w:r>
    </w:p>
    <w:p w14:paraId="7F063BDD" w14:textId="7DA72C0A" w:rsidR="00A46734" w:rsidRDefault="00A46734" w:rsidP="00A46734">
      <w:r>
        <w:t xml:space="preserve">Código do Produto </w:t>
      </w:r>
      <w:r>
        <w:t>– atributo simples.</w:t>
      </w:r>
    </w:p>
    <w:p w14:paraId="2D337C7B" w14:textId="403973EC" w:rsidR="00A46734" w:rsidRDefault="00A46734" w:rsidP="00A46734">
      <w:r>
        <w:t xml:space="preserve">Descrição </w:t>
      </w:r>
      <w:r>
        <w:t>– atributo simples.</w:t>
      </w:r>
    </w:p>
    <w:p w14:paraId="2B3B4371" w14:textId="33FCF80B" w:rsidR="00A46734" w:rsidRDefault="00A46734" w:rsidP="00A46734">
      <w:r>
        <w:t xml:space="preserve">Preço </w:t>
      </w:r>
      <w:r>
        <w:t xml:space="preserve">– atributo </w:t>
      </w:r>
      <w:r w:rsidR="00755B25">
        <w:t>simples.</w:t>
      </w:r>
    </w:p>
    <w:p w14:paraId="1B9707D7" w14:textId="325ECB68" w:rsidR="00A46734" w:rsidRDefault="00A46734" w:rsidP="00A46734">
      <w:r>
        <w:t xml:space="preserve">Data de Fabricação </w:t>
      </w:r>
      <w:r>
        <w:t>– atributo simples.</w:t>
      </w:r>
    </w:p>
    <w:p w14:paraId="0C148904" w14:textId="6A6E7B27" w:rsidR="00A46734" w:rsidRDefault="00A46734" w:rsidP="00A46734">
      <w:r>
        <w:t xml:space="preserve">Dimensões </w:t>
      </w:r>
      <w:r w:rsidR="00755B25">
        <w:t>– atributo composto.</w:t>
      </w:r>
    </w:p>
    <w:p w14:paraId="0AD923FD" w14:textId="2679A0F0" w:rsidR="00A46734" w:rsidRDefault="00A46734" w:rsidP="00A46734">
      <w:r>
        <w:t xml:space="preserve">Categorias </w:t>
      </w:r>
      <w:r w:rsidR="00755B25">
        <w:t>– atributo composto.</w:t>
      </w:r>
    </w:p>
    <w:p w14:paraId="474669F7" w14:textId="77777777" w:rsidR="00A46734" w:rsidRDefault="00A46734" w:rsidP="00755B25">
      <w:pPr>
        <w:pStyle w:val="Ttulo1"/>
        <w:spacing w:before="360" w:after="360"/>
      </w:pPr>
      <w:r>
        <w:t>Exercício 3. Funcionário</w:t>
      </w:r>
    </w:p>
    <w:p w14:paraId="735C0663" w14:textId="77777777" w:rsidR="00A46734" w:rsidRDefault="00A46734" w:rsidP="00A46734">
      <w:r>
        <w:t>Atributos:</w:t>
      </w:r>
    </w:p>
    <w:p w14:paraId="2C6E061E" w14:textId="6E6AACD3" w:rsidR="00A46734" w:rsidRDefault="00A46734" w:rsidP="00A46734">
      <w:r>
        <w:t xml:space="preserve">Nome </w:t>
      </w:r>
      <w:r w:rsidR="00755B25">
        <w:t>– atributo composto.</w:t>
      </w:r>
    </w:p>
    <w:p w14:paraId="13ED7402" w14:textId="75961D1C" w:rsidR="00A46734" w:rsidRDefault="00A46734" w:rsidP="00A46734">
      <w:r>
        <w:t xml:space="preserve">ID do Funcionário </w:t>
      </w:r>
      <w:r w:rsidR="00755B25">
        <w:t>– atributo simples.</w:t>
      </w:r>
    </w:p>
    <w:p w14:paraId="178832AB" w14:textId="50CD81F6" w:rsidR="00A46734" w:rsidRDefault="00A46734" w:rsidP="00A46734">
      <w:r>
        <w:t xml:space="preserve">Data de Admissão </w:t>
      </w:r>
      <w:r w:rsidR="00755B25">
        <w:t>– atributo simples.</w:t>
      </w:r>
    </w:p>
    <w:p w14:paraId="5F0C779A" w14:textId="437FDB67" w:rsidR="00A46734" w:rsidRDefault="00A46734" w:rsidP="00A46734">
      <w:r>
        <w:lastRenderedPageBreak/>
        <w:t xml:space="preserve">Salário </w:t>
      </w:r>
      <w:r w:rsidR="00755B25">
        <w:t>– atributo simples.</w:t>
      </w:r>
    </w:p>
    <w:p w14:paraId="7C553299" w14:textId="137888F1" w:rsidR="00A46734" w:rsidRDefault="00A46734" w:rsidP="00A46734">
      <w:r>
        <w:t xml:space="preserve">Dependentes </w:t>
      </w:r>
      <w:r w:rsidR="00755B25">
        <w:t>– atributo composto.</w:t>
      </w:r>
    </w:p>
    <w:p w14:paraId="6B8307BF" w14:textId="0DD2F129" w:rsidR="00A46734" w:rsidRDefault="00A46734" w:rsidP="00A46734">
      <w:r>
        <w:t xml:space="preserve">Tempo de Serviço </w:t>
      </w:r>
      <w:r w:rsidR="00755B25">
        <w:t>– atributo derivado.</w:t>
      </w:r>
    </w:p>
    <w:p w14:paraId="1CCD2772" w14:textId="77777777" w:rsidR="00A46734" w:rsidRDefault="00A46734" w:rsidP="00755B25">
      <w:pPr>
        <w:pStyle w:val="Ttulo1"/>
        <w:spacing w:before="360" w:after="360"/>
      </w:pPr>
      <w:r>
        <w:t>Exercício 4. Veículo</w:t>
      </w:r>
    </w:p>
    <w:p w14:paraId="056EFA0A" w14:textId="77777777" w:rsidR="00A46734" w:rsidRDefault="00A46734" w:rsidP="00A46734">
      <w:r>
        <w:t>Atributos:</w:t>
      </w:r>
    </w:p>
    <w:p w14:paraId="0D7AF8E6" w14:textId="322BC9BD" w:rsidR="00A46734" w:rsidRDefault="00A46734" w:rsidP="00A46734">
      <w:r>
        <w:t xml:space="preserve">Placa </w:t>
      </w:r>
      <w:r w:rsidR="00755B25">
        <w:t>– atributo simples.</w:t>
      </w:r>
    </w:p>
    <w:p w14:paraId="41AB49ED" w14:textId="37475E40" w:rsidR="00A46734" w:rsidRDefault="00A46734" w:rsidP="00A46734">
      <w:r>
        <w:t xml:space="preserve">Modelo </w:t>
      </w:r>
      <w:r w:rsidR="00755B25">
        <w:t>– atributo multivalorado</w:t>
      </w:r>
    </w:p>
    <w:p w14:paraId="633FCFAE" w14:textId="05DE5211" w:rsidR="00A46734" w:rsidRDefault="00A46734" w:rsidP="00A46734">
      <w:r>
        <w:t>Fabricante</w:t>
      </w:r>
      <w:r w:rsidR="00755B25">
        <w:t xml:space="preserve"> – atributo multivalorado.</w:t>
      </w:r>
    </w:p>
    <w:p w14:paraId="220F2419" w14:textId="292610BF" w:rsidR="00A46734" w:rsidRDefault="00A46734" w:rsidP="00A46734">
      <w:r>
        <w:t xml:space="preserve">Data de Registro </w:t>
      </w:r>
      <w:r w:rsidR="00755B25">
        <w:t>– atributo simples.</w:t>
      </w:r>
    </w:p>
    <w:p w14:paraId="39E89D69" w14:textId="1C6C9ABC" w:rsidR="00A46734" w:rsidRDefault="00A46734" w:rsidP="00A46734">
      <w:r>
        <w:t xml:space="preserve">Combustível </w:t>
      </w:r>
      <w:r w:rsidR="00755B25">
        <w:t>– atributo multivalorado.</w:t>
      </w:r>
    </w:p>
    <w:p w14:paraId="2BEBA62E" w14:textId="7CB09021" w:rsidR="00A46734" w:rsidRDefault="00A46734" w:rsidP="00A46734">
      <w:r>
        <w:t xml:space="preserve">Histórico de Manutenções </w:t>
      </w:r>
      <w:r w:rsidR="00755B25">
        <w:t>– atributo multivalorado.</w:t>
      </w:r>
    </w:p>
    <w:p w14:paraId="0A52EECF" w14:textId="77777777" w:rsidR="00A46734" w:rsidRDefault="00A46734" w:rsidP="00755B25">
      <w:pPr>
        <w:pStyle w:val="Ttulo1"/>
        <w:spacing w:before="360" w:after="360"/>
      </w:pPr>
      <w:r>
        <w:t>Exercício 5. Curso</w:t>
      </w:r>
    </w:p>
    <w:p w14:paraId="2AA0223D" w14:textId="77777777" w:rsidR="00A46734" w:rsidRDefault="00A46734" w:rsidP="00A46734">
      <w:r>
        <w:t>Atributos:</w:t>
      </w:r>
    </w:p>
    <w:p w14:paraId="5C4E49FC" w14:textId="5B0739AD" w:rsidR="00A46734" w:rsidRDefault="00A46734" w:rsidP="00A46734">
      <w:r>
        <w:t>Nome do Curso</w:t>
      </w:r>
      <w:r w:rsidR="00755B25">
        <w:t xml:space="preserve"> – atributo simples.</w:t>
      </w:r>
    </w:p>
    <w:p w14:paraId="427941DB" w14:textId="11C64185" w:rsidR="00A46734" w:rsidRDefault="00A46734" w:rsidP="00A46734">
      <w:r>
        <w:t>Código do Curso</w:t>
      </w:r>
      <w:r w:rsidR="00755B25">
        <w:t xml:space="preserve"> – atributo simples.</w:t>
      </w:r>
    </w:p>
    <w:p w14:paraId="40E04B52" w14:textId="23BC4FC7" w:rsidR="00A46734" w:rsidRDefault="00A46734" w:rsidP="00A46734">
      <w:r>
        <w:t>Carga Horária</w:t>
      </w:r>
      <w:r w:rsidR="00755B25">
        <w:t xml:space="preserve"> – atributo simples.</w:t>
      </w:r>
    </w:p>
    <w:p w14:paraId="77B65DAE" w14:textId="03C13036" w:rsidR="00A46734" w:rsidRDefault="00A46734" w:rsidP="00A46734">
      <w:r>
        <w:t xml:space="preserve">Recursos Didáticos </w:t>
      </w:r>
      <w:r w:rsidR="00755B25">
        <w:t>– atributo multivalorado.</w:t>
      </w:r>
    </w:p>
    <w:p w14:paraId="2A34D4B3" w14:textId="77777777" w:rsidR="00A46734" w:rsidRDefault="00A46734" w:rsidP="00755B25">
      <w:pPr>
        <w:pStyle w:val="Ttulo1"/>
        <w:spacing w:before="360" w:after="360"/>
      </w:pPr>
      <w:r>
        <w:t>Exercício 6. Conta Bancária</w:t>
      </w:r>
    </w:p>
    <w:p w14:paraId="47D08D80" w14:textId="77777777" w:rsidR="00A46734" w:rsidRDefault="00A46734" w:rsidP="00A46734">
      <w:r>
        <w:t>Atributos:</w:t>
      </w:r>
    </w:p>
    <w:p w14:paraId="26D1435D" w14:textId="0FD6948F" w:rsidR="00A46734" w:rsidRDefault="00A46734" w:rsidP="00A46734">
      <w:r>
        <w:t xml:space="preserve">Número da Conta </w:t>
      </w:r>
      <w:r w:rsidR="00755B25">
        <w:t>– atributo simples.</w:t>
      </w:r>
    </w:p>
    <w:p w14:paraId="451214C9" w14:textId="53A73398" w:rsidR="00A46734" w:rsidRDefault="00A46734" w:rsidP="00A46734">
      <w:r>
        <w:t xml:space="preserve">Agência </w:t>
      </w:r>
      <w:r w:rsidR="00755B25">
        <w:t>– atributo simples.</w:t>
      </w:r>
    </w:p>
    <w:p w14:paraId="61B4403B" w14:textId="06A82658" w:rsidR="00A46734" w:rsidRDefault="00A46734" w:rsidP="00A46734">
      <w:r>
        <w:t xml:space="preserve">Tipo de Conta </w:t>
      </w:r>
      <w:r w:rsidR="00755B25">
        <w:t>– atributo multivalorado.</w:t>
      </w:r>
    </w:p>
    <w:p w14:paraId="5B10EFC6" w14:textId="08255DE5" w:rsidR="00A46734" w:rsidRDefault="00A46734" w:rsidP="00A46734">
      <w:r>
        <w:t xml:space="preserve">Saldo </w:t>
      </w:r>
      <w:r w:rsidR="00755B25">
        <w:t>– atributo derivado.</w:t>
      </w:r>
    </w:p>
    <w:p w14:paraId="33CB5EB0" w14:textId="175CF503" w:rsidR="00A46734" w:rsidRDefault="00A46734" w:rsidP="00A46734">
      <w:r>
        <w:t xml:space="preserve">Transações </w:t>
      </w:r>
      <w:r w:rsidR="00755B25">
        <w:t>– atributo multivalorado.</w:t>
      </w:r>
    </w:p>
    <w:p w14:paraId="584274FE" w14:textId="77777777" w:rsidR="00A46734" w:rsidRDefault="00A46734" w:rsidP="00755B25">
      <w:pPr>
        <w:pStyle w:val="Ttulo1"/>
        <w:spacing w:before="360" w:after="360"/>
      </w:pPr>
      <w:r>
        <w:lastRenderedPageBreak/>
        <w:t>Exercício 7:</w:t>
      </w:r>
    </w:p>
    <w:p w14:paraId="088F0FB1" w14:textId="77777777" w:rsidR="00A46734" w:rsidRDefault="00A46734" w:rsidP="00A46734">
      <w:r>
        <w:t>"Modelar um banco de dados para uma clínica veterinária que deve armazenar os dados dos animais como nome, espécie e idade. Também é necessário armazenar os dados dos donos, como CPF, nome e telefone. Os dados do veterinário como nome, CRMV e especialidade além das consultas realizadas, incluindo a data, e o diagnóstico."</w:t>
      </w:r>
    </w:p>
    <w:p w14:paraId="66F39A0E" w14:textId="45950A95" w:rsidR="00225617" w:rsidRDefault="00A46734" w:rsidP="00225617">
      <w:pPr>
        <w:pStyle w:val="Ttulo2"/>
        <w:spacing w:before="360" w:after="360"/>
      </w:pPr>
      <w:r>
        <w:t>Entidade</w:t>
      </w:r>
      <w:r w:rsidR="00225617">
        <w:t xml:space="preserve"> – Animal</w:t>
      </w:r>
    </w:p>
    <w:p w14:paraId="01C3E1BB" w14:textId="47F07317" w:rsidR="00225617" w:rsidRDefault="00225617" w:rsidP="00A46734">
      <w:r>
        <w:t>Atributos:</w:t>
      </w:r>
    </w:p>
    <w:p w14:paraId="6E7C2360" w14:textId="6169DB30" w:rsidR="00225617" w:rsidRDefault="00225617" w:rsidP="00A46734">
      <w:r>
        <w:t>Nome – atributo simples.</w:t>
      </w:r>
    </w:p>
    <w:p w14:paraId="22468659" w14:textId="63EFEE16" w:rsidR="00225617" w:rsidRDefault="00225617" w:rsidP="00A46734">
      <w:r>
        <w:t>Espécie – atributo multivalorado.</w:t>
      </w:r>
    </w:p>
    <w:p w14:paraId="068DAA25" w14:textId="70BE1610" w:rsidR="00225617" w:rsidRDefault="00225617" w:rsidP="00A46734">
      <w:r>
        <w:t>Idade – atributo derivado.</w:t>
      </w:r>
    </w:p>
    <w:p w14:paraId="4761455E" w14:textId="00BA8A87" w:rsidR="00225617" w:rsidRDefault="00225617" w:rsidP="00225617">
      <w:pPr>
        <w:pStyle w:val="Ttulo2"/>
        <w:spacing w:before="360" w:after="360"/>
      </w:pPr>
      <w:r>
        <w:t>Entidade – Dono</w:t>
      </w:r>
    </w:p>
    <w:p w14:paraId="56C94FDD" w14:textId="394B95B0" w:rsidR="00225617" w:rsidRDefault="00225617" w:rsidP="00225617">
      <w:r>
        <w:t>Atributos:</w:t>
      </w:r>
    </w:p>
    <w:p w14:paraId="23BA5D2D" w14:textId="00E6159B" w:rsidR="00225617" w:rsidRDefault="00225617" w:rsidP="00225617">
      <w:r>
        <w:t>CPF – atributo simples.</w:t>
      </w:r>
    </w:p>
    <w:p w14:paraId="15D7918F" w14:textId="3D9E1F0D" w:rsidR="00225617" w:rsidRDefault="00225617" w:rsidP="00225617">
      <w:r>
        <w:t>Nome – atributo composto.</w:t>
      </w:r>
    </w:p>
    <w:p w14:paraId="761A1601" w14:textId="1EFB8A15" w:rsidR="00225617" w:rsidRDefault="00225617" w:rsidP="00225617">
      <w:r>
        <w:t>Telefone - atributo multivalorado.</w:t>
      </w:r>
    </w:p>
    <w:p w14:paraId="7286230C" w14:textId="40F28715" w:rsidR="00225617" w:rsidRDefault="00225617" w:rsidP="00225617">
      <w:pPr>
        <w:pStyle w:val="Ttulo2"/>
        <w:spacing w:before="360" w:after="360"/>
      </w:pPr>
      <w:r>
        <w:t>Entidade – Veterinário</w:t>
      </w:r>
    </w:p>
    <w:p w14:paraId="0728BE94" w14:textId="6F2F461A" w:rsidR="00A46734" w:rsidRDefault="00225617" w:rsidP="00A46734">
      <w:r>
        <w:t>Atributos:</w:t>
      </w:r>
    </w:p>
    <w:p w14:paraId="03A1493D" w14:textId="10DB1C1A" w:rsidR="00225617" w:rsidRDefault="00225617" w:rsidP="00A46734">
      <w:r>
        <w:t>Nome – atributo composto.</w:t>
      </w:r>
    </w:p>
    <w:p w14:paraId="40D1C54C" w14:textId="74E10353" w:rsidR="00225617" w:rsidRDefault="00225617" w:rsidP="00A46734">
      <w:r>
        <w:t>CRMV – atributo simples.</w:t>
      </w:r>
    </w:p>
    <w:p w14:paraId="77496B07" w14:textId="2EF790CF" w:rsidR="00225617" w:rsidRDefault="00225617" w:rsidP="00A46734">
      <w:r>
        <w:t>Especialidade – atributo multivalorado.</w:t>
      </w:r>
    </w:p>
    <w:p w14:paraId="4123E9DD" w14:textId="77777777" w:rsidR="00A46734" w:rsidRDefault="00A46734" w:rsidP="00225617">
      <w:pPr>
        <w:pStyle w:val="Ttulo1"/>
        <w:spacing w:before="360" w:after="360"/>
      </w:pPr>
      <w:r>
        <w:t>Exercício 8:</w:t>
      </w:r>
    </w:p>
    <w:p w14:paraId="19CFA2AC" w14:textId="77777777" w:rsidR="00A46734" w:rsidRDefault="00A46734" w:rsidP="00A46734">
      <w:r>
        <w:t xml:space="preserve">"Modelar um banco de dados para uma biblioteca pública onde seja possível armazenar os dados dos livros, como título, autor, ano de publicação e gênero. Além disso, é necessário registrar os leitores, com nome, CPF e telefone, e as informações </w:t>
      </w:r>
      <w:r>
        <w:lastRenderedPageBreak/>
        <w:t>dos empréstimos, como data de retirada, data de devolução e o funcionário que realizou o empréstimo."</w:t>
      </w:r>
    </w:p>
    <w:p w14:paraId="36E64265" w14:textId="7BB93D7A" w:rsidR="00225617" w:rsidRDefault="00A46734" w:rsidP="00225617">
      <w:pPr>
        <w:pStyle w:val="Ttulo2"/>
        <w:spacing w:before="360" w:after="360"/>
      </w:pPr>
      <w:r>
        <w:t>Entidade</w:t>
      </w:r>
      <w:r w:rsidR="00225617">
        <w:t xml:space="preserve"> - Livros</w:t>
      </w:r>
    </w:p>
    <w:p w14:paraId="4DA05CBA" w14:textId="0C786FE1" w:rsidR="00A46734" w:rsidRDefault="00A46734" w:rsidP="00A46734">
      <w:r>
        <w:t>Atributos:</w:t>
      </w:r>
    </w:p>
    <w:p w14:paraId="0368B647" w14:textId="4F761F08" w:rsidR="00225617" w:rsidRDefault="00225617" w:rsidP="00A46734">
      <w:r>
        <w:t>Título – atributo simples.</w:t>
      </w:r>
    </w:p>
    <w:p w14:paraId="0B1A01B1" w14:textId="6ED9EC8F" w:rsidR="00225617" w:rsidRDefault="00225617" w:rsidP="00A46734">
      <w:r>
        <w:t>Autor – atributo composto.</w:t>
      </w:r>
    </w:p>
    <w:p w14:paraId="1C1226E9" w14:textId="0D02BAEE" w:rsidR="00A46734" w:rsidRDefault="00225617" w:rsidP="00A46734">
      <w:r>
        <w:t>Ano de publicação – atributo simples.</w:t>
      </w:r>
    </w:p>
    <w:p w14:paraId="7F6B7C3A" w14:textId="1BCB3695" w:rsidR="00A46734" w:rsidRDefault="00225617" w:rsidP="00A46734">
      <w:r>
        <w:t>Gênero – atributo multivalorado.</w:t>
      </w:r>
    </w:p>
    <w:p w14:paraId="5DF9B27E" w14:textId="21AFF949" w:rsidR="00225617" w:rsidRDefault="00225617" w:rsidP="00225617">
      <w:pPr>
        <w:pStyle w:val="Ttulo2"/>
        <w:spacing w:before="360" w:after="360"/>
      </w:pPr>
      <w:r>
        <w:t>Entidade – Leitores</w:t>
      </w:r>
    </w:p>
    <w:p w14:paraId="056E34F0" w14:textId="17A03B21" w:rsidR="00225617" w:rsidRDefault="00225617" w:rsidP="00225617">
      <w:r>
        <w:t>Atributos:</w:t>
      </w:r>
    </w:p>
    <w:p w14:paraId="79092372" w14:textId="717A0C62" w:rsidR="00225617" w:rsidRDefault="00225617" w:rsidP="00225617">
      <w:r>
        <w:t>Nome – atributo composto.</w:t>
      </w:r>
    </w:p>
    <w:p w14:paraId="7239F03A" w14:textId="4C495018" w:rsidR="00225617" w:rsidRDefault="00225617" w:rsidP="00225617">
      <w:r>
        <w:t>CPF – atributo simples.</w:t>
      </w:r>
    </w:p>
    <w:p w14:paraId="33929631" w14:textId="55174E3D" w:rsidR="00225617" w:rsidRDefault="00225617" w:rsidP="00225617">
      <w:r>
        <w:t>Telefone – atributo multivalorado.</w:t>
      </w:r>
    </w:p>
    <w:p w14:paraId="7A214E3A" w14:textId="5170DF33" w:rsidR="00225617" w:rsidRDefault="00225617" w:rsidP="00225617">
      <w:pPr>
        <w:pStyle w:val="Ttulo2"/>
        <w:spacing w:before="360" w:after="360"/>
      </w:pPr>
      <w:r>
        <w:t>Entidade – Empréstimo</w:t>
      </w:r>
    </w:p>
    <w:p w14:paraId="276E36EF" w14:textId="71FA4D1F" w:rsidR="00225617" w:rsidRDefault="00225617" w:rsidP="00225617">
      <w:r>
        <w:t>Atributos:</w:t>
      </w:r>
    </w:p>
    <w:p w14:paraId="2A6D91F4" w14:textId="1F9EF7E8" w:rsidR="00225617" w:rsidRDefault="00225617" w:rsidP="00225617">
      <w:r>
        <w:t>Data de retirada: atributo simples.</w:t>
      </w:r>
    </w:p>
    <w:p w14:paraId="3099536D" w14:textId="6A3EDB86" w:rsidR="00225617" w:rsidRDefault="00FE59FB" w:rsidP="00225617">
      <w:r>
        <w:t>Data de devolução – atributo simples.</w:t>
      </w:r>
    </w:p>
    <w:p w14:paraId="08788072" w14:textId="56BBEA0F" w:rsidR="00FE59FB" w:rsidRPr="00225617" w:rsidRDefault="00FE59FB" w:rsidP="00225617">
      <w:r>
        <w:t>Funcionário – atributo multivalorado.</w:t>
      </w:r>
    </w:p>
    <w:p w14:paraId="5989B721" w14:textId="77777777" w:rsidR="00A46734" w:rsidRDefault="00A46734" w:rsidP="00FE59FB">
      <w:pPr>
        <w:pStyle w:val="Ttulo1"/>
        <w:spacing w:before="360" w:after="360"/>
      </w:pPr>
      <w:r>
        <w:t>Exercício 9:</w:t>
      </w:r>
    </w:p>
    <w:p w14:paraId="134342C9" w14:textId="77777777" w:rsidR="00A46734" w:rsidRDefault="00A46734" w:rsidP="00A46734">
      <w:r>
        <w:t>"Modelar um banco de dados para uma locadora de veículos. Deve ser possível armazenar os dados dos veículos, como placa, modelo, ano de fabricação e valor da diária. Também deve armazenar os dados dos clientes, como nome, CPF e telefone, e os detalhes das locações, como data de início, data de término e valor total."</w:t>
      </w:r>
    </w:p>
    <w:p w14:paraId="1C8D69E8" w14:textId="276C4199" w:rsidR="00FE59FB" w:rsidRDefault="00A46734" w:rsidP="00FE59FB">
      <w:pPr>
        <w:pStyle w:val="Ttulo2"/>
        <w:spacing w:before="360" w:after="360"/>
      </w:pPr>
      <w:r>
        <w:lastRenderedPageBreak/>
        <w:t>Entidade</w:t>
      </w:r>
      <w:r w:rsidR="00FE59FB">
        <w:t xml:space="preserve"> - Veículos</w:t>
      </w:r>
    </w:p>
    <w:p w14:paraId="1665CBAD" w14:textId="7F1D567B" w:rsidR="00A46734" w:rsidRDefault="00A46734" w:rsidP="00A46734">
      <w:r>
        <w:t>Atributos:</w:t>
      </w:r>
    </w:p>
    <w:p w14:paraId="238BACF6" w14:textId="2D950ADC" w:rsidR="00FE59FB" w:rsidRDefault="00FE59FB" w:rsidP="00A46734">
      <w:r>
        <w:t>Placa – atributo simples.</w:t>
      </w:r>
    </w:p>
    <w:p w14:paraId="49CE70EA" w14:textId="1153CC50" w:rsidR="00FE59FB" w:rsidRDefault="00FE59FB" w:rsidP="00A46734">
      <w:r>
        <w:t>Modelo – atributo multivalorado.</w:t>
      </w:r>
    </w:p>
    <w:p w14:paraId="56D1CD83" w14:textId="1B63BDA0" w:rsidR="00FE59FB" w:rsidRDefault="00FE59FB" w:rsidP="00A46734">
      <w:r>
        <w:t>Ano de fabricação – atributo simples.</w:t>
      </w:r>
    </w:p>
    <w:p w14:paraId="5C6E6D74" w14:textId="7020910E" w:rsidR="00FE59FB" w:rsidRDefault="00FE59FB" w:rsidP="00A46734">
      <w:r>
        <w:t>Valor da diária – atributo simples</w:t>
      </w:r>
    </w:p>
    <w:p w14:paraId="2C69B9A0" w14:textId="36D2E835" w:rsidR="00FE59FB" w:rsidRDefault="00FE59FB" w:rsidP="00FE59FB">
      <w:pPr>
        <w:pStyle w:val="Ttulo2"/>
        <w:spacing w:before="360" w:after="360"/>
      </w:pPr>
      <w:r>
        <w:t>Entidade – Cliente</w:t>
      </w:r>
    </w:p>
    <w:p w14:paraId="20C6D2E7" w14:textId="5971B313" w:rsidR="00FE59FB" w:rsidRDefault="00FE59FB" w:rsidP="00FE59FB">
      <w:r>
        <w:t>Atributos:</w:t>
      </w:r>
    </w:p>
    <w:p w14:paraId="79EFBF82" w14:textId="72F35720" w:rsidR="00FE59FB" w:rsidRDefault="00FE59FB" w:rsidP="00FE59FB">
      <w:r>
        <w:t>Nome – atributo composto.</w:t>
      </w:r>
    </w:p>
    <w:p w14:paraId="7C626912" w14:textId="2156B5D1" w:rsidR="00FE59FB" w:rsidRDefault="00FE59FB" w:rsidP="00FE59FB">
      <w:r>
        <w:t>CPF – atributo simples.</w:t>
      </w:r>
    </w:p>
    <w:p w14:paraId="1689D77D" w14:textId="2A1AEF1D" w:rsidR="00FE59FB" w:rsidRDefault="00FE59FB" w:rsidP="00FE59FB">
      <w:r>
        <w:t>Telefone – atributo multivalorado.</w:t>
      </w:r>
    </w:p>
    <w:p w14:paraId="665402F9" w14:textId="06AF66E6" w:rsidR="00FE59FB" w:rsidRDefault="00FE59FB" w:rsidP="00FE59FB">
      <w:pPr>
        <w:pStyle w:val="Ttulo2"/>
        <w:spacing w:before="360" w:after="360"/>
      </w:pPr>
      <w:r>
        <w:t>Entidade – Locação</w:t>
      </w:r>
    </w:p>
    <w:p w14:paraId="66287FC0" w14:textId="363EF344" w:rsidR="00FE59FB" w:rsidRDefault="00FE59FB" w:rsidP="00FE59FB">
      <w:r>
        <w:t>Atributos:</w:t>
      </w:r>
    </w:p>
    <w:p w14:paraId="28074269" w14:textId="7AA590E4" w:rsidR="00FE59FB" w:rsidRDefault="00FE59FB" w:rsidP="00FE59FB">
      <w:r>
        <w:t>Data de início – atributo simples</w:t>
      </w:r>
    </w:p>
    <w:p w14:paraId="3CB485AC" w14:textId="008247FE" w:rsidR="00FE59FB" w:rsidRDefault="00FE59FB" w:rsidP="00FE59FB">
      <w:r>
        <w:t>Data de término – atributo simples</w:t>
      </w:r>
    </w:p>
    <w:p w14:paraId="5A43573B" w14:textId="283E2D73" w:rsidR="00A46734" w:rsidRDefault="00FE59FB" w:rsidP="00A46734">
      <w:r>
        <w:t>Valor total – atributo derivado.</w:t>
      </w:r>
    </w:p>
    <w:p w14:paraId="2A52FFDA" w14:textId="77777777" w:rsidR="00A46734" w:rsidRDefault="00A46734" w:rsidP="00FE59FB">
      <w:pPr>
        <w:pStyle w:val="Ttulo1"/>
        <w:spacing w:before="360" w:after="360"/>
      </w:pPr>
      <w:r>
        <w:t>Exercício 10:</w:t>
      </w:r>
    </w:p>
    <w:p w14:paraId="4D2E1A52" w14:textId="77777777" w:rsidR="00A46734" w:rsidRDefault="00A46734" w:rsidP="00A46734">
      <w:r>
        <w:t>"Modelar um banco de dados para uma loja de e-commerce. O sistema deve armazenar informações dos produtos à venda, como nome, categoria, preço e quantidade em estoque. Também é necessário armazenar os dados dos clientes, como nome, e-mail e endereço, além das compras realizadas, incluindo a data, o valor total e o status do pedido."</w:t>
      </w:r>
    </w:p>
    <w:p w14:paraId="2A0FB90F" w14:textId="0E7BD027" w:rsidR="00FE59FB" w:rsidRDefault="00A46734" w:rsidP="00FE59FB">
      <w:pPr>
        <w:pStyle w:val="Ttulo2"/>
        <w:spacing w:before="360" w:after="360"/>
      </w:pPr>
      <w:r>
        <w:t>Entidade</w:t>
      </w:r>
      <w:r w:rsidR="00FE59FB">
        <w:t xml:space="preserve"> - Produtos</w:t>
      </w:r>
    </w:p>
    <w:p w14:paraId="7CB4AA9B" w14:textId="3EED1427" w:rsidR="00A46734" w:rsidRDefault="00A46734" w:rsidP="00A46734">
      <w:r>
        <w:t>Atributos:</w:t>
      </w:r>
    </w:p>
    <w:p w14:paraId="282AE78C" w14:textId="3A6D957E" w:rsidR="00FE59FB" w:rsidRDefault="00FE59FB" w:rsidP="00A46734">
      <w:r>
        <w:t>Nome – atributo simples</w:t>
      </w:r>
    </w:p>
    <w:p w14:paraId="190CDFC3" w14:textId="67826DDB" w:rsidR="00FE59FB" w:rsidRDefault="00FE59FB" w:rsidP="00A46734">
      <w:r>
        <w:lastRenderedPageBreak/>
        <w:t>Categoria – atributo multivalorado.</w:t>
      </w:r>
    </w:p>
    <w:p w14:paraId="09698C19" w14:textId="11BD5ACE" w:rsidR="00FE59FB" w:rsidRDefault="00FE59FB" w:rsidP="00A46734">
      <w:r>
        <w:t>Preço - atributo simples.</w:t>
      </w:r>
    </w:p>
    <w:p w14:paraId="2851480F" w14:textId="1DCBBF2E" w:rsidR="00FE59FB" w:rsidRDefault="00FE59FB" w:rsidP="00A46734">
      <w:r>
        <w:t>Quantidade em estoque – atributo simples.</w:t>
      </w:r>
    </w:p>
    <w:p w14:paraId="2C71FE09" w14:textId="41D7903F" w:rsidR="00FE59FB" w:rsidRDefault="00FE59FB" w:rsidP="00FE59FB">
      <w:pPr>
        <w:pStyle w:val="Ttulo2"/>
        <w:spacing w:before="360" w:after="360"/>
      </w:pPr>
      <w:r>
        <w:t>Entidade – Cliente</w:t>
      </w:r>
    </w:p>
    <w:p w14:paraId="7857EA2D" w14:textId="38A68851" w:rsidR="00FE59FB" w:rsidRDefault="00FE59FB" w:rsidP="00A46734">
      <w:r>
        <w:t>Atributos:</w:t>
      </w:r>
    </w:p>
    <w:p w14:paraId="67C86856" w14:textId="32EF6B8A" w:rsidR="00FE59FB" w:rsidRDefault="00FE59FB" w:rsidP="00A46734">
      <w:r>
        <w:t>Nome – atributo composto.</w:t>
      </w:r>
    </w:p>
    <w:p w14:paraId="25FD5A9C" w14:textId="244359A5" w:rsidR="00FE59FB" w:rsidRDefault="00FE59FB" w:rsidP="00A46734">
      <w:r>
        <w:t>E-mail – atributo multivalorado.</w:t>
      </w:r>
    </w:p>
    <w:p w14:paraId="46D2C2CB" w14:textId="6567E5BA" w:rsidR="00FE59FB" w:rsidRDefault="00FE59FB" w:rsidP="00FE59FB">
      <w:pPr>
        <w:pStyle w:val="Ttulo2"/>
        <w:spacing w:before="360" w:after="360"/>
      </w:pPr>
      <w:r>
        <w:t>Entidade – Compras</w:t>
      </w:r>
    </w:p>
    <w:p w14:paraId="46617098" w14:textId="22316FB7" w:rsidR="00FE59FB" w:rsidRDefault="00FE59FB" w:rsidP="00A46734">
      <w:r>
        <w:t>Atributos:</w:t>
      </w:r>
    </w:p>
    <w:p w14:paraId="08CC9F15" w14:textId="5457C65B" w:rsidR="00FE59FB" w:rsidRDefault="00FE59FB" w:rsidP="00A46734">
      <w:r>
        <w:t>Data da compra – atributo simples.</w:t>
      </w:r>
    </w:p>
    <w:p w14:paraId="3605D7CF" w14:textId="0256A4F8" w:rsidR="00FE59FB" w:rsidRDefault="00FE59FB" w:rsidP="00A46734">
      <w:r>
        <w:t>Valor total – atributo derivado.</w:t>
      </w:r>
    </w:p>
    <w:p w14:paraId="51035F5C" w14:textId="6BB5D917" w:rsidR="00FE59FB" w:rsidRDefault="00FE59FB" w:rsidP="00A46734">
      <w:r>
        <w:t>Status do pedido – atributo multivalorado.</w:t>
      </w:r>
    </w:p>
    <w:p w14:paraId="55CA6842" w14:textId="77777777" w:rsidR="00A46734" w:rsidRDefault="00A46734" w:rsidP="00FE59FB">
      <w:pPr>
        <w:pStyle w:val="Ttulo1"/>
        <w:spacing w:before="360" w:after="360"/>
      </w:pPr>
      <w:r>
        <w:t>Exercício 11:</w:t>
      </w:r>
    </w:p>
    <w:p w14:paraId="510EA163" w14:textId="77777777" w:rsidR="00A46734" w:rsidRDefault="00A46734" w:rsidP="00A46734">
      <w:r>
        <w:t xml:space="preserve">"Modelar um banco de dados para um sistema de gerenciamento de hotel. Deve ser possível armazenar os dados dos quartos, como número do quarto, tipo (individual, duplo, etc.), preço da diária e disponibilidade. Também é necessário registrar os hóspedes, com nome, CPF e telefone, e as reservas realizadas, com data de check-in, data de </w:t>
      </w:r>
      <w:proofErr w:type="spellStart"/>
      <w:r>
        <w:t>check-out</w:t>
      </w:r>
      <w:proofErr w:type="spellEnd"/>
      <w:r>
        <w:t xml:space="preserve"> e valor total."</w:t>
      </w:r>
    </w:p>
    <w:p w14:paraId="19804BE1" w14:textId="38612916" w:rsidR="00FE59FB" w:rsidRDefault="00A46734" w:rsidP="00FE59FB">
      <w:pPr>
        <w:pStyle w:val="Ttulo2"/>
        <w:spacing w:before="360" w:after="360"/>
      </w:pPr>
      <w:r>
        <w:t>Entidade</w:t>
      </w:r>
      <w:r w:rsidR="00FE59FB">
        <w:t xml:space="preserve"> - Quartos</w:t>
      </w:r>
    </w:p>
    <w:p w14:paraId="04FB369D" w14:textId="60A24824" w:rsidR="00A56BE0" w:rsidRDefault="00A46734" w:rsidP="00A46734">
      <w:r>
        <w:t>Atributos:</w:t>
      </w:r>
    </w:p>
    <w:p w14:paraId="4CB68770" w14:textId="64CF2521" w:rsidR="00FE59FB" w:rsidRDefault="00FE59FB" w:rsidP="00A46734">
      <w:r>
        <w:t>Número do quarto – atributo simples.</w:t>
      </w:r>
    </w:p>
    <w:p w14:paraId="79D056F9" w14:textId="60309055" w:rsidR="00FE59FB" w:rsidRDefault="00FE59FB" w:rsidP="00A46734">
      <w:r>
        <w:t>Tipo – atributo multivalorado.</w:t>
      </w:r>
    </w:p>
    <w:p w14:paraId="421E0763" w14:textId="0E8B50AD" w:rsidR="00FE59FB" w:rsidRDefault="00FE59FB" w:rsidP="00A46734">
      <w:r>
        <w:t xml:space="preserve">Preço da diária – atributo </w:t>
      </w:r>
      <w:r w:rsidR="00AA5932">
        <w:t>simples.</w:t>
      </w:r>
    </w:p>
    <w:p w14:paraId="425CEC39" w14:textId="11A2BA5E" w:rsidR="00FE59FB" w:rsidRDefault="00FE59FB" w:rsidP="00A46734">
      <w:r>
        <w:t>Disponibilidade – atributo multivalorado.</w:t>
      </w:r>
    </w:p>
    <w:p w14:paraId="2AD4607F" w14:textId="0E069B78" w:rsidR="00AA5932" w:rsidRDefault="00AA5932" w:rsidP="00AA5932">
      <w:pPr>
        <w:pStyle w:val="Ttulo2"/>
        <w:spacing w:before="360" w:after="360"/>
      </w:pPr>
      <w:r>
        <w:lastRenderedPageBreak/>
        <w:t>Entidade – Hóspedes</w:t>
      </w:r>
    </w:p>
    <w:p w14:paraId="3EFF3D7D" w14:textId="4D2950DC" w:rsidR="00AA5932" w:rsidRDefault="00AA5932" w:rsidP="00AA5932">
      <w:r>
        <w:t>Atributos:</w:t>
      </w:r>
    </w:p>
    <w:p w14:paraId="450FE98E" w14:textId="463BEB49" w:rsidR="00AA5932" w:rsidRDefault="00AA5932" w:rsidP="00AA5932">
      <w:r>
        <w:t>Nome – atributo composto.</w:t>
      </w:r>
    </w:p>
    <w:p w14:paraId="03BE3919" w14:textId="373591F7" w:rsidR="00AA5932" w:rsidRDefault="00AA5932" w:rsidP="00AA5932">
      <w:r>
        <w:t>CPF – atributo simples.</w:t>
      </w:r>
    </w:p>
    <w:p w14:paraId="1D2D8BC5" w14:textId="571B12BA" w:rsidR="00AA5932" w:rsidRDefault="00AA5932" w:rsidP="00AA5932">
      <w:r>
        <w:t>Telefone – atributo multivalorado.</w:t>
      </w:r>
    </w:p>
    <w:p w14:paraId="44AA4415" w14:textId="481B143A" w:rsidR="00AA5932" w:rsidRDefault="00AA5932" w:rsidP="00AA5932">
      <w:pPr>
        <w:pStyle w:val="Ttulo2"/>
        <w:spacing w:before="360" w:after="360"/>
      </w:pPr>
      <w:r>
        <w:t>Entidade – Reservas</w:t>
      </w:r>
    </w:p>
    <w:p w14:paraId="27DC44A9" w14:textId="185982C5" w:rsidR="00AA5932" w:rsidRDefault="00AA5932" w:rsidP="00AA5932">
      <w:r>
        <w:t>Atributos:</w:t>
      </w:r>
    </w:p>
    <w:p w14:paraId="42969FB3" w14:textId="23655697" w:rsidR="00AA5932" w:rsidRDefault="00AA5932" w:rsidP="00AA5932">
      <w:r>
        <w:t>D</w:t>
      </w:r>
      <w:r w:rsidRPr="00AA5932">
        <w:t>ata de check-in</w:t>
      </w:r>
      <w:r>
        <w:t>: atributo simples.</w:t>
      </w:r>
    </w:p>
    <w:p w14:paraId="7573639F" w14:textId="6B06566D" w:rsidR="00AA5932" w:rsidRDefault="00AA5932" w:rsidP="00AA5932">
      <w:r>
        <w:t>D</w:t>
      </w:r>
      <w:r w:rsidRPr="00AA5932">
        <w:t xml:space="preserve">ata de </w:t>
      </w:r>
      <w:proofErr w:type="spellStart"/>
      <w:r w:rsidRPr="00AA5932">
        <w:t>check-out</w:t>
      </w:r>
      <w:proofErr w:type="spellEnd"/>
      <w:r>
        <w:t>: atributo simples.</w:t>
      </w:r>
    </w:p>
    <w:p w14:paraId="3CFA7A89" w14:textId="4E891266" w:rsidR="00AA5932" w:rsidRPr="00AA5932" w:rsidRDefault="00AA5932" w:rsidP="00AA5932">
      <w:r>
        <w:t>V</w:t>
      </w:r>
      <w:r w:rsidRPr="00AA5932">
        <w:t>alor total</w:t>
      </w:r>
      <w:r>
        <w:t>: atributo derivado.</w:t>
      </w:r>
    </w:p>
    <w:sectPr w:rsidR="00AA5932" w:rsidRPr="00AA5932" w:rsidSect="00A56BE0">
      <w:headerReference w:type="default" r:id="rId7"/>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62BF" w14:textId="77777777" w:rsidR="00CA3D5A" w:rsidRDefault="00CA3D5A" w:rsidP="00A56BE0">
      <w:pPr>
        <w:spacing w:line="240" w:lineRule="auto"/>
      </w:pPr>
      <w:r>
        <w:separator/>
      </w:r>
    </w:p>
  </w:endnote>
  <w:endnote w:type="continuationSeparator" w:id="0">
    <w:p w14:paraId="3F70BA9D" w14:textId="77777777" w:rsidR="00CA3D5A" w:rsidRDefault="00CA3D5A" w:rsidP="00A5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A640" w14:textId="77777777" w:rsidR="00CA3D5A" w:rsidRDefault="00CA3D5A" w:rsidP="00A56BE0">
      <w:pPr>
        <w:spacing w:line="240" w:lineRule="auto"/>
      </w:pPr>
      <w:r>
        <w:separator/>
      </w:r>
    </w:p>
  </w:footnote>
  <w:footnote w:type="continuationSeparator" w:id="0">
    <w:p w14:paraId="281AF808" w14:textId="77777777" w:rsidR="00CA3D5A" w:rsidRDefault="00CA3D5A" w:rsidP="00A56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9FF9" w14:textId="77777777" w:rsidR="00A56BE0" w:rsidRDefault="00A8543C">
    <w:pPr>
      <w:pStyle w:val="Cabealho"/>
    </w:pPr>
    <w:r>
      <w:rPr>
        <w:noProof/>
      </w:rPr>
      <w:drawing>
        <wp:inline distT="0" distB="0" distL="0" distR="0" wp14:anchorId="287EA256" wp14:editId="1D267C69">
          <wp:extent cx="2156400" cy="54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2156400" cy="543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72742"/>
    <w:multiLevelType w:val="hybridMultilevel"/>
    <w:tmpl w:val="8356F83A"/>
    <w:lvl w:ilvl="0" w:tplc="15B66470">
      <w:start w:val="1"/>
      <w:numFmt w:val="lowerLetter"/>
      <w:pStyle w:val="ali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9F"/>
    <w:rsid w:val="000A2535"/>
    <w:rsid w:val="00225617"/>
    <w:rsid w:val="00300E90"/>
    <w:rsid w:val="007057A9"/>
    <w:rsid w:val="00755B25"/>
    <w:rsid w:val="008E6982"/>
    <w:rsid w:val="00A46734"/>
    <w:rsid w:val="00A56BE0"/>
    <w:rsid w:val="00A8543C"/>
    <w:rsid w:val="00AA5932"/>
    <w:rsid w:val="00B75A4D"/>
    <w:rsid w:val="00B92C20"/>
    <w:rsid w:val="00BC0076"/>
    <w:rsid w:val="00BC2B3E"/>
    <w:rsid w:val="00C40CDD"/>
    <w:rsid w:val="00CA3D5A"/>
    <w:rsid w:val="00EB2119"/>
    <w:rsid w:val="00F31B9F"/>
    <w:rsid w:val="00FE5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B6C48"/>
  <w15:chartTrackingRefBased/>
  <w15:docId w15:val="{D7A7108A-0635-41BF-8850-D757C38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BE0"/>
    <w:pPr>
      <w:spacing w:after="0" w:line="360" w:lineRule="auto"/>
      <w:jc w:val="both"/>
    </w:pPr>
    <w:rPr>
      <w:rFonts w:ascii="Arial" w:hAnsi="Arial"/>
      <w:color w:val="000000" w:themeColor="text1"/>
      <w:sz w:val="24"/>
    </w:rPr>
  </w:style>
  <w:style w:type="paragraph" w:styleId="Ttulo1">
    <w:name w:val="heading 1"/>
    <w:next w:val="Normal"/>
    <w:link w:val="Ttulo1Char"/>
    <w:autoRedefine/>
    <w:uiPriority w:val="9"/>
    <w:qFormat/>
    <w:rsid w:val="008E6982"/>
    <w:pPr>
      <w:keepNext/>
      <w:keepLines/>
      <w:spacing w:beforeLines="150" w:before="150" w:afterLines="150" w:after="150" w:line="360" w:lineRule="auto"/>
      <w:jc w:val="both"/>
      <w:outlineLvl w:val="0"/>
    </w:pPr>
    <w:rPr>
      <w:rFonts w:ascii="Arial" w:eastAsiaTheme="majorEastAsia" w:hAnsi="Arial" w:cstheme="majorBidi"/>
      <w:b/>
      <w:caps/>
      <w:color w:val="000000" w:themeColor="text1"/>
      <w:sz w:val="24"/>
      <w:szCs w:val="32"/>
    </w:rPr>
  </w:style>
  <w:style w:type="paragraph" w:styleId="Ttulo2">
    <w:name w:val="heading 2"/>
    <w:next w:val="Normal"/>
    <w:link w:val="Ttulo2Char"/>
    <w:autoRedefine/>
    <w:uiPriority w:val="9"/>
    <w:unhideWhenUsed/>
    <w:qFormat/>
    <w:rsid w:val="008E6982"/>
    <w:pPr>
      <w:keepNext/>
      <w:keepLines/>
      <w:spacing w:beforeLines="150" w:before="150" w:afterLines="150" w:after="150" w:line="360" w:lineRule="auto"/>
      <w:jc w:val="both"/>
      <w:outlineLvl w:val="1"/>
    </w:pPr>
    <w:rPr>
      <w:rFonts w:ascii="Arial" w:eastAsiaTheme="majorEastAsia" w:hAnsi="Arial"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next w:val="Normal"/>
    <w:link w:val="TtuloChar"/>
    <w:autoRedefine/>
    <w:uiPriority w:val="10"/>
    <w:qFormat/>
    <w:rsid w:val="00A56BE0"/>
    <w:pPr>
      <w:spacing w:beforeLines="150" w:before="150" w:afterLines="150" w:after="150" w:line="360" w:lineRule="auto"/>
      <w:contextualSpacing/>
      <w:jc w:val="center"/>
    </w:pPr>
    <w:rPr>
      <w:rFonts w:ascii="Arial" w:eastAsiaTheme="majorEastAsia" w:hAnsi="Arial" w:cstheme="majorBidi"/>
      <w:b/>
      <w:caps/>
      <w:color w:val="000000" w:themeColor="text1"/>
      <w:spacing w:val="-10"/>
      <w:kern w:val="28"/>
      <w:sz w:val="24"/>
      <w:szCs w:val="56"/>
    </w:rPr>
  </w:style>
  <w:style w:type="character" w:customStyle="1" w:styleId="TtuloChar">
    <w:name w:val="Título Char"/>
    <w:basedOn w:val="Fontepargpadro"/>
    <w:link w:val="Ttulo"/>
    <w:uiPriority w:val="10"/>
    <w:rsid w:val="00A56BE0"/>
    <w:rPr>
      <w:rFonts w:ascii="Arial" w:eastAsiaTheme="majorEastAsia" w:hAnsi="Arial" w:cstheme="majorBidi"/>
      <w:b/>
      <w:caps/>
      <w:color w:val="000000" w:themeColor="text1"/>
      <w:spacing w:val="-10"/>
      <w:kern w:val="28"/>
      <w:sz w:val="24"/>
      <w:szCs w:val="56"/>
    </w:rPr>
  </w:style>
  <w:style w:type="paragraph" w:styleId="Cabealho">
    <w:name w:val="header"/>
    <w:link w:val="CabealhoChar"/>
    <w:autoRedefine/>
    <w:uiPriority w:val="99"/>
    <w:unhideWhenUsed/>
    <w:qFormat/>
    <w:rsid w:val="00A56BE0"/>
    <w:pPr>
      <w:tabs>
        <w:tab w:val="center" w:pos="4252"/>
        <w:tab w:val="right" w:pos="8504"/>
      </w:tabs>
      <w:spacing w:after="0" w:line="240" w:lineRule="auto"/>
      <w:jc w:val="center"/>
    </w:pPr>
    <w:rPr>
      <w:rFonts w:ascii="Arial" w:hAnsi="Arial"/>
      <w:color w:val="000000" w:themeColor="text1"/>
      <w:sz w:val="24"/>
    </w:rPr>
  </w:style>
  <w:style w:type="character" w:customStyle="1" w:styleId="CabealhoChar">
    <w:name w:val="Cabeçalho Char"/>
    <w:basedOn w:val="Fontepargpadro"/>
    <w:link w:val="Cabealho"/>
    <w:uiPriority w:val="99"/>
    <w:rsid w:val="00A56BE0"/>
    <w:rPr>
      <w:rFonts w:ascii="Arial" w:hAnsi="Arial"/>
      <w:color w:val="000000" w:themeColor="text1"/>
      <w:sz w:val="24"/>
    </w:rPr>
  </w:style>
  <w:style w:type="paragraph" w:styleId="Rodap">
    <w:name w:val="footer"/>
    <w:basedOn w:val="Normal"/>
    <w:link w:val="RodapChar"/>
    <w:uiPriority w:val="99"/>
    <w:unhideWhenUsed/>
    <w:rsid w:val="00A56BE0"/>
    <w:pPr>
      <w:tabs>
        <w:tab w:val="center" w:pos="4252"/>
        <w:tab w:val="right" w:pos="8504"/>
      </w:tabs>
      <w:spacing w:line="240" w:lineRule="auto"/>
    </w:pPr>
  </w:style>
  <w:style w:type="character" w:customStyle="1" w:styleId="RodapChar">
    <w:name w:val="Rodapé Char"/>
    <w:basedOn w:val="Fontepargpadro"/>
    <w:link w:val="Rodap"/>
    <w:uiPriority w:val="99"/>
    <w:rsid w:val="00A56BE0"/>
    <w:rPr>
      <w:rFonts w:ascii="Arial" w:hAnsi="Arial"/>
      <w:color w:val="000000" w:themeColor="text1"/>
      <w:sz w:val="24"/>
    </w:rPr>
  </w:style>
  <w:style w:type="character" w:customStyle="1" w:styleId="Ttulo1Char">
    <w:name w:val="Título 1 Char"/>
    <w:basedOn w:val="Fontepargpadro"/>
    <w:link w:val="Ttulo1"/>
    <w:uiPriority w:val="9"/>
    <w:rsid w:val="008E6982"/>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sid w:val="008E6982"/>
    <w:rPr>
      <w:rFonts w:ascii="Arial" w:eastAsiaTheme="majorEastAsia" w:hAnsi="Arial" w:cstheme="majorBidi"/>
      <w:b/>
      <w:color w:val="000000" w:themeColor="text1"/>
      <w:sz w:val="24"/>
      <w:szCs w:val="26"/>
    </w:rPr>
  </w:style>
  <w:style w:type="paragraph" w:customStyle="1" w:styleId="alinea">
    <w:name w:val="alinea"/>
    <w:autoRedefine/>
    <w:qFormat/>
    <w:rsid w:val="008E6982"/>
    <w:pPr>
      <w:numPr>
        <w:numId w:val="1"/>
      </w:numPr>
      <w:spacing w:after="0" w:line="360" w:lineRule="auto"/>
      <w:jc w:val="both"/>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tarde\Desktop\banco_dados_senai\model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55</TotalTime>
  <Pages>1</Pages>
  <Words>825</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Tarde</dc:creator>
  <cp:keywords/>
  <dc:description/>
  <cp:lastModifiedBy>Anderson de Matos Guimarães</cp:lastModifiedBy>
  <cp:revision>5</cp:revision>
  <cp:lastPrinted>2024-10-28T18:28:00Z</cp:lastPrinted>
  <dcterms:created xsi:type="dcterms:W3CDTF">2024-10-28T17:33:00Z</dcterms:created>
  <dcterms:modified xsi:type="dcterms:W3CDTF">2024-10-28T18:28:00Z</dcterms:modified>
</cp:coreProperties>
</file>