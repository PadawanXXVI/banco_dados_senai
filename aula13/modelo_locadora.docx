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6094" w14:textId="2EBC0678" w:rsidR="00300E90" w:rsidRDefault="00A56BE0" w:rsidP="00A56BE0">
      <w:r>
        <w:t>Serviço Nacional de Educação Industrial SENAI DF</w:t>
      </w:r>
    </w:p>
    <w:p w14:paraId="14D8F997" w14:textId="77777777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6525A1">
        <w:rPr>
          <w:noProof/>
        </w:rPr>
        <w:t>6 de novembro de 2024</w:t>
      </w:r>
      <w:r>
        <w:fldChar w:fldCharType="end"/>
      </w:r>
    </w:p>
    <w:p w14:paraId="62EBD7F1" w14:textId="77777777" w:rsidR="00A56BE0" w:rsidRDefault="00A56BE0" w:rsidP="00A56BE0">
      <w:r>
        <w:t>Anderson de Matos Guimarães</w:t>
      </w:r>
    </w:p>
    <w:p w14:paraId="0CC81A56" w14:textId="77777777" w:rsidR="00A56BE0" w:rsidRDefault="00A56BE0" w:rsidP="00A56BE0">
      <w:r>
        <w:t>Curso: Administrador de Banco de Dados</w:t>
      </w:r>
    </w:p>
    <w:p w14:paraId="73A70A4A" w14:textId="77777777" w:rsidR="00A56BE0" w:rsidRDefault="00A56BE0" w:rsidP="00A56BE0">
      <w:r>
        <w:t>Professor: Ygor Rio Pardo Felix</w:t>
      </w:r>
    </w:p>
    <w:p w14:paraId="6A42A9CC" w14:textId="77777777" w:rsidR="00A56BE0" w:rsidRDefault="00A56BE0" w:rsidP="00A56BE0">
      <w:r>
        <w:t>Turma: QUA.070.105</w:t>
      </w:r>
    </w:p>
    <w:p w14:paraId="1A78ED20" w14:textId="39DCD6B3" w:rsidR="00A56BE0" w:rsidRDefault="006525A1" w:rsidP="00A56BE0">
      <w:pPr>
        <w:pStyle w:val="Ttulo"/>
        <w:spacing w:before="360" w:after="360"/>
      </w:pPr>
      <w:r>
        <w:t>atividades</w:t>
      </w:r>
    </w:p>
    <w:p w14:paraId="2F78B075" w14:textId="77777777" w:rsidR="006525A1" w:rsidRDefault="006525A1" w:rsidP="006525A1">
      <w:r>
        <w:t xml:space="preserve">Fazer o diagrama no </w:t>
      </w:r>
      <w:proofErr w:type="spellStart"/>
      <w:r>
        <w:t>BrModelo</w:t>
      </w:r>
      <w:proofErr w:type="spellEnd"/>
      <w:r>
        <w:t>, tabelas no Excel com 5 registros e dicionário de dados, do cenário a seguir.</w:t>
      </w:r>
    </w:p>
    <w:p w14:paraId="243A0FFC" w14:textId="77777777" w:rsidR="006525A1" w:rsidRDefault="006525A1" w:rsidP="006525A1">
      <w:r>
        <w:t>Uma locadora de filmes deseja manter um cadastro de clientes.</w:t>
      </w:r>
    </w:p>
    <w:p w14:paraId="7AB58E57" w14:textId="77777777" w:rsidR="006525A1" w:rsidRDefault="006525A1" w:rsidP="006525A1">
      <w:r>
        <w:t xml:space="preserve">Sobre cada cliente, é importante registrar um endereço, nome, um telefone de contato, CPF, e uma lista de filmes que ele já alugou. </w:t>
      </w:r>
    </w:p>
    <w:p w14:paraId="220F5FEA" w14:textId="77777777" w:rsidR="006525A1" w:rsidRDefault="006525A1" w:rsidP="006525A1">
      <w:r>
        <w:t>Para cada aluguel, é necessário armazenar a data da retirada e a data prevista de devolução.</w:t>
      </w:r>
    </w:p>
    <w:p w14:paraId="0F861B04" w14:textId="77777777" w:rsidR="006525A1" w:rsidRDefault="006525A1" w:rsidP="006525A1">
      <w:r>
        <w:t>Um cliente pode alugar vários filmes, e um filme pode ser alugado por vários clientes.</w:t>
      </w:r>
    </w:p>
    <w:p w14:paraId="42AF06CB" w14:textId="77777777" w:rsidR="006525A1" w:rsidRDefault="006525A1" w:rsidP="006525A1">
      <w:r>
        <w:t>Cada cliente tem um código único, para facilitar o cadastro e a identificação.</w:t>
      </w:r>
    </w:p>
    <w:p w14:paraId="71D0C039" w14:textId="77777777" w:rsidR="006525A1" w:rsidRDefault="006525A1" w:rsidP="006525A1">
      <w:r>
        <w:t xml:space="preserve">Deve-se manter um cadastro detalhado de cada filme disponível na locadora. </w:t>
      </w:r>
    </w:p>
    <w:p w14:paraId="6825543C" w14:textId="00630DF8" w:rsidR="006525A1" w:rsidRDefault="006525A1" w:rsidP="006525A1">
      <w:r>
        <w:t>Para cada filme, é importante armazenar o título, o gênero, o nome do diretor e a quantidade de cópias disponíveis no estoque.</w:t>
      </w:r>
    </w:p>
    <w:sectPr w:rsidR="006525A1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29AF" w14:textId="77777777" w:rsidR="003838CD" w:rsidRDefault="003838CD" w:rsidP="00A56BE0">
      <w:pPr>
        <w:spacing w:line="240" w:lineRule="auto"/>
      </w:pPr>
      <w:r>
        <w:separator/>
      </w:r>
    </w:p>
  </w:endnote>
  <w:endnote w:type="continuationSeparator" w:id="0">
    <w:p w14:paraId="54626BAD" w14:textId="77777777" w:rsidR="003838CD" w:rsidRDefault="003838CD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AAB5" w14:textId="77777777" w:rsidR="003838CD" w:rsidRDefault="003838CD" w:rsidP="00A56BE0">
      <w:pPr>
        <w:spacing w:line="240" w:lineRule="auto"/>
      </w:pPr>
      <w:r>
        <w:separator/>
      </w:r>
    </w:p>
  </w:footnote>
  <w:footnote w:type="continuationSeparator" w:id="0">
    <w:p w14:paraId="17E846A8" w14:textId="77777777" w:rsidR="003838CD" w:rsidRDefault="003838CD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9690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B9B5644" wp14:editId="31492BEC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A1"/>
    <w:rsid w:val="00146BA1"/>
    <w:rsid w:val="00251628"/>
    <w:rsid w:val="00300E90"/>
    <w:rsid w:val="003838CD"/>
    <w:rsid w:val="006525A1"/>
    <w:rsid w:val="007057A9"/>
    <w:rsid w:val="008E6982"/>
    <w:rsid w:val="00A56BE0"/>
    <w:rsid w:val="00A8543C"/>
    <w:rsid w:val="00B75A4D"/>
    <w:rsid w:val="00BC2B3E"/>
    <w:rsid w:val="00C40CDD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01EC6"/>
  <w15:chartTrackingRefBased/>
  <w15:docId w15:val="{49FAD679-96B3-4EA5-880C-5120F023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3</TotalTime>
  <Pages>1</Pages>
  <Words>157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1</cp:revision>
  <dcterms:created xsi:type="dcterms:W3CDTF">2024-11-06T17:26:00Z</dcterms:created>
  <dcterms:modified xsi:type="dcterms:W3CDTF">2024-11-06T17:29:00Z</dcterms:modified>
</cp:coreProperties>
</file>