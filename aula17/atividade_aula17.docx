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1AA1" w14:textId="77777777" w:rsidR="00300E90" w:rsidRDefault="00A56BE0" w:rsidP="00A56BE0">
      <w:r>
        <w:t>Serviço Nacional de Educação Industrial SENAI DF</w:t>
      </w:r>
    </w:p>
    <w:p w14:paraId="64366941" w14:textId="406828A4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A12354">
        <w:rPr>
          <w:noProof/>
        </w:rPr>
        <w:t>12 de novembro de 2024</w:t>
      </w:r>
      <w:r>
        <w:fldChar w:fldCharType="end"/>
      </w:r>
    </w:p>
    <w:p w14:paraId="1670C97E" w14:textId="77777777" w:rsidR="00A56BE0" w:rsidRDefault="00A56BE0" w:rsidP="00A56BE0">
      <w:r>
        <w:t>Anderson de Matos Guimarães</w:t>
      </w:r>
    </w:p>
    <w:p w14:paraId="7FEEA94E" w14:textId="77777777" w:rsidR="00A56BE0" w:rsidRDefault="00A56BE0" w:rsidP="00A56BE0">
      <w:r>
        <w:t>Curso: Administrador de Banco de Dados</w:t>
      </w:r>
    </w:p>
    <w:p w14:paraId="01E220EE" w14:textId="77777777" w:rsidR="00A56BE0" w:rsidRDefault="00A56BE0" w:rsidP="00A56BE0">
      <w:r>
        <w:t>Professor: Ygor Rio Pardo Felix</w:t>
      </w:r>
    </w:p>
    <w:p w14:paraId="5B160D39" w14:textId="77777777" w:rsidR="00A56BE0" w:rsidRDefault="00A56BE0" w:rsidP="00A56BE0">
      <w:r>
        <w:t>Turma: QUA.070.105</w:t>
      </w:r>
    </w:p>
    <w:p w14:paraId="7806177A" w14:textId="69F574A6" w:rsidR="00A56BE0" w:rsidRDefault="005C77CB" w:rsidP="00A56BE0">
      <w:pPr>
        <w:pStyle w:val="Ttulo"/>
        <w:spacing w:before="360" w:after="360"/>
      </w:pPr>
      <w:r>
        <w:t>Atividade update, delete e truncate</w:t>
      </w:r>
    </w:p>
    <w:p w14:paraId="00E96EDF" w14:textId="24F800ED" w:rsidR="005C77CB" w:rsidRDefault="005C77CB" w:rsidP="005C77CB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0215A73A" wp14:editId="5B09E08A">
            <wp:extent cx="5419725" cy="6407785"/>
            <wp:effectExtent l="0" t="0" r="9525" b="0"/>
            <wp:docPr id="17413" name="Picture 17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Picture 174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911" cy="640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B04D" w14:textId="2278725E" w:rsidR="007A0177" w:rsidRDefault="005C77CB" w:rsidP="00725DB2">
      <w:pPr>
        <w:pStyle w:val="Imagem"/>
        <w:spacing w:before="240" w:after="240"/>
      </w:pPr>
      <w:r>
        <w:rPr>
          <w:noProof/>
        </w:rPr>
        <w:lastRenderedPageBreak/>
        <w:drawing>
          <wp:inline distT="0" distB="0" distL="0" distR="0" wp14:anchorId="58ADECA7" wp14:editId="235C98D6">
            <wp:extent cx="5358384" cy="7001256"/>
            <wp:effectExtent l="0" t="0" r="0" b="0"/>
            <wp:docPr id="17418" name="Picture 17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" name="Picture 174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384" cy="700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4A01" w14:textId="77777777" w:rsidR="00725DB2" w:rsidRDefault="00725DB2" w:rsidP="00725DB2"/>
    <w:p w14:paraId="30BFF7EA" w14:textId="77777777" w:rsidR="00725DB2" w:rsidRDefault="00725DB2" w:rsidP="00725DB2"/>
    <w:p w14:paraId="5EB086AB" w14:textId="77777777" w:rsidR="00725DB2" w:rsidRDefault="00725DB2" w:rsidP="00725DB2"/>
    <w:p w14:paraId="58B37FF8" w14:textId="77777777" w:rsidR="00725DB2" w:rsidRDefault="00725DB2" w:rsidP="00725DB2"/>
    <w:p w14:paraId="57D7DE72" w14:textId="77777777" w:rsidR="00725DB2" w:rsidRDefault="00725DB2" w:rsidP="00725DB2"/>
    <w:p w14:paraId="185F0C98" w14:textId="794143ED" w:rsidR="00725DB2" w:rsidRDefault="00725DB2" w:rsidP="00725DB2">
      <w:r>
        <w:lastRenderedPageBreak/>
        <w:t xml:space="preserve">CREATE DATABASE </w:t>
      </w:r>
      <w:proofErr w:type="spellStart"/>
      <w:r>
        <w:t>db_mercearia</w:t>
      </w:r>
      <w:proofErr w:type="spellEnd"/>
      <w:r>
        <w:t>;</w:t>
      </w:r>
    </w:p>
    <w:p w14:paraId="1172EB3A" w14:textId="77777777" w:rsidR="00725DB2" w:rsidRDefault="00725DB2" w:rsidP="00725DB2">
      <w:r>
        <w:t xml:space="preserve">USE </w:t>
      </w:r>
      <w:proofErr w:type="spellStart"/>
      <w:r>
        <w:t>db_mercearia</w:t>
      </w:r>
      <w:proofErr w:type="spellEnd"/>
      <w:r>
        <w:t>;</w:t>
      </w:r>
    </w:p>
    <w:p w14:paraId="00B6D8E8" w14:textId="77777777" w:rsidR="00725DB2" w:rsidRDefault="00725DB2" w:rsidP="00725DB2"/>
    <w:p w14:paraId="01ABDEAD" w14:textId="77777777" w:rsidR="00725DB2" w:rsidRDefault="00725DB2" w:rsidP="00725DB2">
      <w:r>
        <w:t xml:space="preserve">CREATE TABLE </w:t>
      </w:r>
      <w:proofErr w:type="spellStart"/>
      <w:r>
        <w:t>tb_produto</w:t>
      </w:r>
      <w:proofErr w:type="spellEnd"/>
      <w:r>
        <w:t>(</w:t>
      </w:r>
    </w:p>
    <w:p w14:paraId="398A54A3" w14:textId="72790CA5" w:rsidR="00725DB2" w:rsidRDefault="00725DB2" w:rsidP="00725DB2">
      <w:r>
        <w:t xml:space="preserve">    </w:t>
      </w:r>
      <w:proofErr w:type="spellStart"/>
      <w:r>
        <w:t>id_produto</w:t>
      </w:r>
      <w:proofErr w:type="spellEnd"/>
      <w:r>
        <w:t xml:space="preserve"> INT PRIMARY KEY AUTO_INCREMENT,</w:t>
      </w:r>
    </w:p>
    <w:p w14:paraId="0ADDC2A0" w14:textId="77777777" w:rsidR="00725DB2" w:rsidRDefault="00725DB2" w:rsidP="00725DB2">
      <w:r>
        <w:t xml:space="preserve">    </w:t>
      </w:r>
      <w:proofErr w:type="spellStart"/>
      <w:r>
        <w:t>nome_produto</w:t>
      </w:r>
      <w:proofErr w:type="spellEnd"/>
      <w:r>
        <w:t xml:space="preserve"> VARCHAR(100),</w:t>
      </w:r>
    </w:p>
    <w:p w14:paraId="78803157" w14:textId="77777777" w:rsidR="00725DB2" w:rsidRDefault="00725DB2" w:rsidP="00725DB2">
      <w:r>
        <w:t xml:space="preserve">    </w:t>
      </w:r>
      <w:proofErr w:type="spellStart"/>
      <w:r>
        <w:t>descricao_produto</w:t>
      </w:r>
      <w:proofErr w:type="spellEnd"/>
      <w:r>
        <w:t xml:space="preserve"> TEXT,</w:t>
      </w:r>
    </w:p>
    <w:p w14:paraId="68F1BFCD" w14:textId="77777777" w:rsidR="00725DB2" w:rsidRDefault="00725DB2" w:rsidP="00725DB2">
      <w:r>
        <w:t xml:space="preserve">    </w:t>
      </w:r>
      <w:proofErr w:type="spellStart"/>
      <w:r>
        <w:t>preco</w:t>
      </w:r>
      <w:proofErr w:type="spellEnd"/>
      <w:r>
        <w:t xml:space="preserve"> DECIMAL(10,2),</w:t>
      </w:r>
    </w:p>
    <w:p w14:paraId="1D581C94" w14:textId="77777777" w:rsidR="00725DB2" w:rsidRDefault="00725DB2" w:rsidP="00725DB2">
      <w:r>
        <w:t xml:space="preserve">    quantidade INT,</w:t>
      </w:r>
    </w:p>
    <w:p w14:paraId="584D0BF7" w14:textId="77777777" w:rsidR="00725DB2" w:rsidRDefault="00725DB2" w:rsidP="00725DB2">
      <w:r>
        <w:t xml:space="preserve">    </w:t>
      </w:r>
      <w:proofErr w:type="spellStart"/>
      <w:r>
        <w:t>data_fabricacao</w:t>
      </w:r>
      <w:proofErr w:type="spellEnd"/>
      <w:r>
        <w:t xml:space="preserve"> DATE,</w:t>
      </w:r>
    </w:p>
    <w:p w14:paraId="1ED0F765" w14:textId="77777777" w:rsidR="00725DB2" w:rsidRDefault="00725DB2" w:rsidP="00725DB2">
      <w:r>
        <w:t xml:space="preserve">    </w:t>
      </w:r>
      <w:proofErr w:type="spellStart"/>
      <w:r>
        <w:t>data_validade</w:t>
      </w:r>
      <w:proofErr w:type="spellEnd"/>
      <w:r>
        <w:t xml:space="preserve"> DATE,</w:t>
      </w:r>
    </w:p>
    <w:p w14:paraId="51AFB069" w14:textId="77777777" w:rsidR="00725DB2" w:rsidRDefault="00725DB2" w:rsidP="00725DB2">
      <w:r>
        <w:t xml:space="preserve">    fornecedor VARCHAR(100));</w:t>
      </w:r>
    </w:p>
    <w:p w14:paraId="5C0F9A5D" w14:textId="77777777" w:rsidR="00725DB2" w:rsidRDefault="00725DB2" w:rsidP="00725DB2"/>
    <w:p w14:paraId="5DA1C30A" w14:textId="77777777" w:rsidR="00725DB2" w:rsidRDefault="00725DB2" w:rsidP="00725DB2">
      <w:r>
        <w:t xml:space="preserve">INSERT INTO </w:t>
      </w:r>
      <w:proofErr w:type="spellStart"/>
      <w:r>
        <w:t>tb_produto</w:t>
      </w:r>
      <w:proofErr w:type="spellEnd"/>
    </w:p>
    <w:p w14:paraId="21C44DFF" w14:textId="77777777" w:rsidR="00725DB2" w:rsidRDefault="00725DB2" w:rsidP="00725DB2">
      <w:r>
        <w:tab/>
        <w:t>(</w:t>
      </w:r>
      <w:proofErr w:type="spellStart"/>
      <w:r>
        <w:t>id_produto</w:t>
      </w:r>
      <w:proofErr w:type="spellEnd"/>
      <w:r>
        <w:t xml:space="preserve">, </w:t>
      </w:r>
      <w:proofErr w:type="spellStart"/>
      <w:r>
        <w:t>nome_produto</w:t>
      </w:r>
      <w:proofErr w:type="spellEnd"/>
      <w:r>
        <w:t xml:space="preserve">, </w:t>
      </w:r>
      <w:proofErr w:type="spellStart"/>
      <w:r>
        <w:t>descricao_produto</w:t>
      </w:r>
      <w:proofErr w:type="spellEnd"/>
      <w:r>
        <w:t xml:space="preserve">, </w:t>
      </w:r>
      <w:proofErr w:type="spellStart"/>
      <w:r>
        <w:t>preco</w:t>
      </w:r>
      <w:proofErr w:type="spellEnd"/>
      <w:r>
        <w:t xml:space="preserve">, quantidade, </w:t>
      </w:r>
      <w:proofErr w:type="spellStart"/>
      <w:r>
        <w:t>data_fabricacao</w:t>
      </w:r>
      <w:proofErr w:type="spellEnd"/>
      <w:r>
        <w:t xml:space="preserve">, </w:t>
      </w:r>
      <w:proofErr w:type="spellStart"/>
      <w:r>
        <w:t>data_validade</w:t>
      </w:r>
      <w:proofErr w:type="spellEnd"/>
      <w:r>
        <w:t>, fornecedor)</w:t>
      </w:r>
    </w:p>
    <w:p w14:paraId="02F0F0AE" w14:textId="77777777" w:rsidR="00725DB2" w:rsidRDefault="00725DB2" w:rsidP="00725DB2">
      <w:r>
        <w:t>VALUES</w:t>
      </w:r>
    </w:p>
    <w:p w14:paraId="704DE9CC" w14:textId="77777777" w:rsidR="00725DB2" w:rsidRDefault="00725DB2" w:rsidP="00725DB2">
      <w:r>
        <w:t xml:space="preserve">(1, 'Sabonete', 'Sabonete perfumado', 2.50, 100, '2024-01-01', '2025-01-01', 'Fornecedor A'), </w:t>
      </w:r>
    </w:p>
    <w:p w14:paraId="780F25DA" w14:textId="77777777" w:rsidR="00725DB2" w:rsidRDefault="00725DB2" w:rsidP="00725DB2">
      <w:r>
        <w:t xml:space="preserve">(2, 'Shampoo', 'Shampoo para cabelos secos', 12.00, 50, '2023-12-15', '2025-12-15', 'Fornecedor B'), </w:t>
      </w:r>
    </w:p>
    <w:p w14:paraId="782C1EF1" w14:textId="77777777" w:rsidR="00725DB2" w:rsidRDefault="00725DB2" w:rsidP="00725DB2">
      <w:r>
        <w:t>(3, 'Condicionador', 'Condicionador hidratante', 15.00, 70, '2023-11-20', '2025-11-20', 'Fornecedor B'),</w:t>
      </w:r>
    </w:p>
    <w:p w14:paraId="4FAC0267" w14:textId="77777777" w:rsidR="00725DB2" w:rsidRDefault="00725DB2" w:rsidP="00725DB2">
      <w:r>
        <w:t xml:space="preserve">(4, 'Creme Dental', 'Creme dental com flúor', 5.00, 200, '2024-02-10', '2026-02-10', 'Fornecedor C'), </w:t>
      </w:r>
    </w:p>
    <w:p w14:paraId="14E51731" w14:textId="77777777" w:rsidR="00725DB2" w:rsidRDefault="00725DB2" w:rsidP="00725DB2">
      <w:r>
        <w:t xml:space="preserve">(5, 'Desodorante', 'Desodorante </w:t>
      </w:r>
      <w:proofErr w:type="spellStart"/>
      <w:r>
        <w:t>aerosol</w:t>
      </w:r>
      <w:proofErr w:type="spellEnd"/>
      <w:r>
        <w:t xml:space="preserve">', 10.00, 150, '2023-10-05', '2024-10-05', 'Fornecedor D'), </w:t>
      </w:r>
    </w:p>
    <w:p w14:paraId="33B76A40" w14:textId="77777777" w:rsidR="00725DB2" w:rsidRDefault="00725DB2" w:rsidP="00725DB2">
      <w:r>
        <w:t xml:space="preserve">(6, 'Hidratante', 'Hidratante corporal', 20.00, 30, '2024-03-15', '2025-03-15', 'Fornecedor A'), </w:t>
      </w:r>
    </w:p>
    <w:p w14:paraId="1E73DC9D" w14:textId="77777777" w:rsidR="00725DB2" w:rsidRDefault="00725DB2" w:rsidP="00725DB2">
      <w:r>
        <w:t xml:space="preserve">(7, 'Protetor Solar', 'Protetor solar fator 50', 35.00, 80, '2024-04-01', '2025-04-01', 'Fornecedor E'), </w:t>
      </w:r>
    </w:p>
    <w:p w14:paraId="5DE331D3" w14:textId="77777777" w:rsidR="00725DB2" w:rsidRDefault="00725DB2" w:rsidP="00725DB2">
      <w:r>
        <w:t xml:space="preserve">(8, 'Perfume', 'Perfume floral', 60.00, 20, '2024-01-20', '2026-01-20', 'Fornecedor F'), </w:t>
      </w:r>
    </w:p>
    <w:p w14:paraId="6FFB4DBB" w14:textId="77777777" w:rsidR="00725DB2" w:rsidRDefault="00725DB2" w:rsidP="00725DB2">
      <w:r>
        <w:lastRenderedPageBreak/>
        <w:t xml:space="preserve">(9, 'Sabão Líquido', 'Sabão líquido para roupas', 25.00, 60, '2023-09-10', '2024-09-10', 'Fornecedor G'), </w:t>
      </w:r>
    </w:p>
    <w:p w14:paraId="16E1F639" w14:textId="77777777" w:rsidR="00725DB2" w:rsidRDefault="00725DB2" w:rsidP="00725DB2">
      <w:r>
        <w:t xml:space="preserve">(10, 'Álcool Gel', 'Álcool gel 70%', 8.00, 500, '2024-05-01', '2026-05-01', 'Fornecedor H'); </w:t>
      </w:r>
    </w:p>
    <w:p w14:paraId="75AFA2C6" w14:textId="77777777" w:rsidR="00725DB2" w:rsidRDefault="00725DB2" w:rsidP="00725DB2"/>
    <w:p w14:paraId="6E047D5D" w14:textId="77777777" w:rsidR="00725DB2" w:rsidRDefault="00725DB2" w:rsidP="00725DB2">
      <w:r>
        <w:t xml:space="preserve">    </w:t>
      </w:r>
    </w:p>
    <w:p w14:paraId="3D4A474E" w14:textId="77777777" w:rsidR="00725DB2" w:rsidRDefault="00725DB2" w:rsidP="00725DB2">
      <w:r>
        <w:t xml:space="preserve">-- 1. Altere o tipo do campo </w:t>
      </w:r>
      <w:proofErr w:type="spellStart"/>
      <w:r>
        <w:t>nome_produto</w:t>
      </w:r>
      <w:proofErr w:type="spellEnd"/>
      <w:r>
        <w:t xml:space="preserve"> para VARCHAR(150) na tabela </w:t>
      </w:r>
      <w:proofErr w:type="spellStart"/>
      <w:r>
        <w:t>tb_produto</w:t>
      </w:r>
      <w:proofErr w:type="spellEnd"/>
      <w:r>
        <w:t xml:space="preserve">. </w:t>
      </w:r>
    </w:p>
    <w:p w14:paraId="659E522D" w14:textId="77777777" w:rsidR="00725DB2" w:rsidRDefault="00725DB2" w:rsidP="00725DB2">
      <w:r>
        <w:t xml:space="preserve">ALTER TABLE </w:t>
      </w:r>
      <w:proofErr w:type="spellStart"/>
      <w:r>
        <w:t>tb_produto</w:t>
      </w:r>
      <w:proofErr w:type="spellEnd"/>
    </w:p>
    <w:p w14:paraId="05C37632" w14:textId="77777777" w:rsidR="00725DB2" w:rsidRDefault="00725DB2" w:rsidP="00725DB2">
      <w:r>
        <w:t xml:space="preserve">MODIFY COLUMN </w:t>
      </w:r>
      <w:proofErr w:type="spellStart"/>
      <w:r>
        <w:t>nome_produto</w:t>
      </w:r>
      <w:proofErr w:type="spellEnd"/>
      <w:r>
        <w:t xml:space="preserve"> VARCHAR(150);</w:t>
      </w:r>
    </w:p>
    <w:p w14:paraId="369A1A95" w14:textId="77777777" w:rsidR="00725DB2" w:rsidRDefault="00725DB2" w:rsidP="00725DB2"/>
    <w:p w14:paraId="50FA855E" w14:textId="77777777" w:rsidR="00725DB2" w:rsidRDefault="00725DB2" w:rsidP="00725DB2">
      <w:r>
        <w:t xml:space="preserve">-- 2. Adicione o campo categoria do tipo VARCHAR(50) à tabela </w:t>
      </w:r>
      <w:proofErr w:type="spellStart"/>
      <w:r>
        <w:t>tb_produto</w:t>
      </w:r>
      <w:proofErr w:type="spellEnd"/>
      <w:r>
        <w:t xml:space="preserve">. </w:t>
      </w:r>
    </w:p>
    <w:p w14:paraId="35DB4CAD" w14:textId="77777777" w:rsidR="00725DB2" w:rsidRDefault="00725DB2" w:rsidP="00725DB2">
      <w:r>
        <w:t xml:space="preserve">ALTER TABLE </w:t>
      </w:r>
      <w:proofErr w:type="spellStart"/>
      <w:r>
        <w:t>tb_produto</w:t>
      </w:r>
      <w:proofErr w:type="spellEnd"/>
    </w:p>
    <w:p w14:paraId="39196768" w14:textId="77777777" w:rsidR="00725DB2" w:rsidRDefault="00725DB2" w:rsidP="00725DB2">
      <w:r>
        <w:t>ADD COLUMN categoria VARCHAR(50);</w:t>
      </w:r>
    </w:p>
    <w:p w14:paraId="1EA0E377" w14:textId="77777777" w:rsidR="00725DB2" w:rsidRDefault="00725DB2" w:rsidP="00725DB2"/>
    <w:p w14:paraId="1D43082D" w14:textId="77777777" w:rsidR="00725DB2" w:rsidRDefault="00725DB2" w:rsidP="00725DB2">
      <w:r>
        <w:t xml:space="preserve">-- 3. Renomeie O campo </w:t>
      </w:r>
      <w:proofErr w:type="spellStart"/>
      <w:r>
        <w:t>data_fabricacao</w:t>
      </w:r>
      <w:proofErr w:type="spellEnd"/>
      <w:r>
        <w:t xml:space="preserve"> para </w:t>
      </w:r>
      <w:proofErr w:type="spellStart"/>
      <w:r>
        <w:t>data_producao</w:t>
      </w:r>
      <w:proofErr w:type="spellEnd"/>
      <w:r>
        <w:t xml:space="preserve"> na tabela </w:t>
      </w:r>
      <w:proofErr w:type="spellStart"/>
      <w:r>
        <w:t>tb_produto</w:t>
      </w:r>
      <w:proofErr w:type="spellEnd"/>
      <w:r>
        <w:t xml:space="preserve">. </w:t>
      </w:r>
    </w:p>
    <w:p w14:paraId="2F9D65D0" w14:textId="77777777" w:rsidR="00725DB2" w:rsidRDefault="00725DB2" w:rsidP="00725DB2">
      <w:r>
        <w:t xml:space="preserve">ALTER TABLE </w:t>
      </w:r>
      <w:proofErr w:type="spellStart"/>
      <w:r>
        <w:t>tb_produto</w:t>
      </w:r>
      <w:proofErr w:type="spellEnd"/>
    </w:p>
    <w:p w14:paraId="4457B0A2" w14:textId="77777777" w:rsidR="00725DB2" w:rsidRDefault="00725DB2" w:rsidP="00725DB2">
      <w:r>
        <w:t xml:space="preserve">CHANGE COLUMN </w:t>
      </w:r>
      <w:proofErr w:type="spellStart"/>
      <w:r>
        <w:t>data_fabricacao</w:t>
      </w:r>
      <w:proofErr w:type="spellEnd"/>
      <w:r>
        <w:t xml:space="preserve"> </w:t>
      </w:r>
      <w:proofErr w:type="spellStart"/>
      <w:r>
        <w:t>data_producao</w:t>
      </w:r>
      <w:proofErr w:type="spellEnd"/>
      <w:r>
        <w:t xml:space="preserve"> DATE;</w:t>
      </w:r>
    </w:p>
    <w:p w14:paraId="7320090C" w14:textId="77777777" w:rsidR="00725DB2" w:rsidRDefault="00725DB2" w:rsidP="00725DB2"/>
    <w:p w14:paraId="2F07F52A" w14:textId="77777777" w:rsidR="00725DB2" w:rsidRDefault="00725DB2" w:rsidP="00725DB2">
      <w:r>
        <w:t xml:space="preserve">-- 4. Exclua o campo </w:t>
      </w:r>
      <w:proofErr w:type="spellStart"/>
      <w:r>
        <w:t>descricao_produto</w:t>
      </w:r>
      <w:proofErr w:type="spellEnd"/>
      <w:r>
        <w:t xml:space="preserve"> da tabela </w:t>
      </w:r>
      <w:proofErr w:type="spellStart"/>
      <w:r>
        <w:t>tb_produto</w:t>
      </w:r>
      <w:proofErr w:type="spellEnd"/>
      <w:r>
        <w:t>.</w:t>
      </w:r>
    </w:p>
    <w:p w14:paraId="5F5523FF" w14:textId="77777777" w:rsidR="00725DB2" w:rsidRDefault="00725DB2" w:rsidP="00725DB2">
      <w:r>
        <w:t xml:space="preserve">ALTER TABLE </w:t>
      </w:r>
      <w:proofErr w:type="spellStart"/>
      <w:r>
        <w:t>tb_produto</w:t>
      </w:r>
      <w:proofErr w:type="spellEnd"/>
    </w:p>
    <w:p w14:paraId="6052E260" w14:textId="77777777" w:rsidR="00725DB2" w:rsidRDefault="00725DB2" w:rsidP="00725DB2">
      <w:r>
        <w:t xml:space="preserve">DROP COLUMN </w:t>
      </w:r>
      <w:proofErr w:type="spellStart"/>
      <w:r>
        <w:t>descricao_produto</w:t>
      </w:r>
      <w:proofErr w:type="spellEnd"/>
      <w:r>
        <w:t>;</w:t>
      </w:r>
    </w:p>
    <w:p w14:paraId="66C35690" w14:textId="77777777" w:rsidR="00725DB2" w:rsidRDefault="00725DB2" w:rsidP="00725DB2"/>
    <w:p w14:paraId="6EDCBC69" w14:textId="77777777" w:rsidR="00725DB2" w:rsidRDefault="00725DB2" w:rsidP="00725DB2">
      <w:r>
        <w:t xml:space="preserve">-- 5. Atualize o campo </w:t>
      </w:r>
      <w:proofErr w:type="spellStart"/>
      <w:r>
        <w:t>preco</w:t>
      </w:r>
      <w:proofErr w:type="spellEnd"/>
      <w:r>
        <w:t xml:space="preserve"> para 13.00 onde o </w:t>
      </w:r>
      <w:proofErr w:type="spellStart"/>
      <w:r>
        <w:t>nome_produto</w:t>
      </w:r>
      <w:proofErr w:type="spellEnd"/>
      <w:r>
        <w:t xml:space="preserve"> é Shampoo. </w:t>
      </w:r>
    </w:p>
    <w:p w14:paraId="2534E9C7" w14:textId="77777777" w:rsidR="00725DB2" w:rsidRDefault="00725DB2" w:rsidP="00725DB2">
      <w:r>
        <w:t xml:space="preserve">SELECT * FROM </w:t>
      </w:r>
      <w:proofErr w:type="spellStart"/>
      <w:r>
        <w:t>tb_produto</w:t>
      </w:r>
      <w:proofErr w:type="spellEnd"/>
      <w:r>
        <w:t>;</w:t>
      </w:r>
    </w:p>
    <w:p w14:paraId="79F944D7" w14:textId="77777777" w:rsidR="00725DB2" w:rsidRDefault="00725DB2" w:rsidP="00725DB2">
      <w:r>
        <w:t xml:space="preserve">UPDATE </w:t>
      </w:r>
      <w:proofErr w:type="spellStart"/>
      <w:r>
        <w:t>tb_produto</w:t>
      </w:r>
      <w:proofErr w:type="spellEnd"/>
    </w:p>
    <w:p w14:paraId="6AD2EC3B" w14:textId="77777777" w:rsidR="00725DB2" w:rsidRDefault="00725DB2" w:rsidP="00725DB2">
      <w:r>
        <w:t xml:space="preserve">SET </w:t>
      </w:r>
      <w:proofErr w:type="spellStart"/>
      <w:r>
        <w:t>preco</w:t>
      </w:r>
      <w:proofErr w:type="spellEnd"/>
      <w:r>
        <w:t xml:space="preserve"> = '13'</w:t>
      </w:r>
    </w:p>
    <w:p w14:paraId="38BD84A7" w14:textId="77777777" w:rsidR="00725DB2" w:rsidRDefault="00725DB2" w:rsidP="00725DB2">
      <w:r>
        <w:t xml:space="preserve">WHERE </w:t>
      </w:r>
      <w:proofErr w:type="spellStart"/>
      <w:r>
        <w:t>id_produto</w:t>
      </w:r>
      <w:proofErr w:type="spellEnd"/>
      <w:r>
        <w:t xml:space="preserve"> = '2';</w:t>
      </w:r>
    </w:p>
    <w:p w14:paraId="5996BFD3" w14:textId="77777777" w:rsidR="00725DB2" w:rsidRDefault="00725DB2" w:rsidP="00725DB2"/>
    <w:p w14:paraId="0749F499" w14:textId="77777777" w:rsidR="00725DB2" w:rsidRDefault="00725DB2" w:rsidP="00725DB2">
      <w:r>
        <w:t xml:space="preserve">-- 6. Adicione o campo </w:t>
      </w:r>
      <w:proofErr w:type="spellStart"/>
      <w:r>
        <w:t>estoque_minimo</w:t>
      </w:r>
      <w:proofErr w:type="spellEnd"/>
      <w:r>
        <w:t xml:space="preserve"> do tipo INT à tabela </w:t>
      </w:r>
      <w:proofErr w:type="spellStart"/>
      <w:r>
        <w:t>tb_produto</w:t>
      </w:r>
      <w:proofErr w:type="spellEnd"/>
      <w:r>
        <w:t xml:space="preserve">. </w:t>
      </w:r>
    </w:p>
    <w:p w14:paraId="3B39371F" w14:textId="77777777" w:rsidR="00725DB2" w:rsidRDefault="00725DB2" w:rsidP="00725DB2">
      <w:r>
        <w:t xml:space="preserve">ALTER TABLE </w:t>
      </w:r>
      <w:proofErr w:type="spellStart"/>
      <w:r>
        <w:t>tb_produto</w:t>
      </w:r>
      <w:proofErr w:type="spellEnd"/>
    </w:p>
    <w:p w14:paraId="1D047A2E" w14:textId="77777777" w:rsidR="00725DB2" w:rsidRDefault="00725DB2" w:rsidP="00725DB2">
      <w:r>
        <w:t xml:space="preserve">ADD COLUMN </w:t>
      </w:r>
      <w:proofErr w:type="spellStart"/>
      <w:r>
        <w:t>estoque_minimo</w:t>
      </w:r>
      <w:proofErr w:type="spellEnd"/>
      <w:r>
        <w:t xml:space="preserve"> INT;</w:t>
      </w:r>
    </w:p>
    <w:p w14:paraId="4FCFE8FD" w14:textId="77777777" w:rsidR="00725DB2" w:rsidRDefault="00725DB2" w:rsidP="00725DB2"/>
    <w:p w14:paraId="762A072D" w14:textId="77777777" w:rsidR="00725DB2" w:rsidRDefault="00725DB2" w:rsidP="00725DB2">
      <w:r>
        <w:t xml:space="preserve">-- 7. Renomeie o campo </w:t>
      </w:r>
      <w:proofErr w:type="spellStart"/>
      <w:r>
        <w:t>preco</w:t>
      </w:r>
      <w:proofErr w:type="spellEnd"/>
      <w:r>
        <w:t xml:space="preserve"> para </w:t>
      </w:r>
      <w:proofErr w:type="spellStart"/>
      <w:r>
        <w:t>preco_unitario</w:t>
      </w:r>
      <w:proofErr w:type="spellEnd"/>
      <w:r>
        <w:t xml:space="preserve"> na tabela </w:t>
      </w:r>
      <w:proofErr w:type="spellStart"/>
      <w:r>
        <w:t>tb_produto</w:t>
      </w:r>
      <w:proofErr w:type="spellEnd"/>
      <w:r>
        <w:t>.</w:t>
      </w:r>
    </w:p>
    <w:p w14:paraId="45623E50" w14:textId="77777777" w:rsidR="00725DB2" w:rsidRDefault="00725DB2" w:rsidP="00725DB2">
      <w:r>
        <w:lastRenderedPageBreak/>
        <w:t xml:space="preserve">ALTER TABLE </w:t>
      </w:r>
      <w:proofErr w:type="spellStart"/>
      <w:r>
        <w:t>tb_produto</w:t>
      </w:r>
      <w:proofErr w:type="spellEnd"/>
    </w:p>
    <w:p w14:paraId="64FD4B5E" w14:textId="77777777" w:rsidR="00725DB2" w:rsidRDefault="00725DB2" w:rsidP="00725DB2">
      <w:r>
        <w:t xml:space="preserve">CHANGE COLUMN </w:t>
      </w:r>
      <w:proofErr w:type="spellStart"/>
      <w:r>
        <w:t>preco</w:t>
      </w:r>
      <w:proofErr w:type="spellEnd"/>
      <w:r>
        <w:t xml:space="preserve"> </w:t>
      </w:r>
      <w:proofErr w:type="spellStart"/>
      <w:r>
        <w:t>preco_unitario</w:t>
      </w:r>
      <w:proofErr w:type="spellEnd"/>
      <w:r>
        <w:t xml:space="preserve"> DECIMAL(10,2);</w:t>
      </w:r>
    </w:p>
    <w:p w14:paraId="644139DA" w14:textId="77777777" w:rsidR="00725DB2" w:rsidRDefault="00725DB2" w:rsidP="00725DB2"/>
    <w:p w14:paraId="35553ED5" w14:textId="77777777" w:rsidR="00725DB2" w:rsidRDefault="00725DB2" w:rsidP="00725DB2">
      <w:r>
        <w:t xml:space="preserve">-- 8. Exclua o campo fornecedor da tabela </w:t>
      </w:r>
      <w:proofErr w:type="spellStart"/>
      <w:r>
        <w:t>tb_produto</w:t>
      </w:r>
      <w:proofErr w:type="spellEnd"/>
      <w:r>
        <w:t xml:space="preserve">. </w:t>
      </w:r>
    </w:p>
    <w:p w14:paraId="225834AB" w14:textId="77777777" w:rsidR="00725DB2" w:rsidRDefault="00725DB2" w:rsidP="00725DB2">
      <w:r>
        <w:t xml:space="preserve">ALTER TABLE </w:t>
      </w:r>
      <w:proofErr w:type="spellStart"/>
      <w:r>
        <w:t>tb_produto</w:t>
      </w:r>
      <w:proofErr w:type="spellEnd"/>
    </w:p>
    <w:p w14:paraId="2CE93BF2" w14:textId="77777777" w:rsidR="00725DB2" w:rsidRDefault="00725DB2" w:rsidP="00725DB2">
      <w:r>
        <w:t>DROP COLUMN fornecedor;</w:t>
      </w:r>
    </w:p>
    <w:p w14:paraId="0AAD72C2" w14:textId="77777777" w:rsidR="00725DB2" w:rsidRDefault="00725DB2" w:rsidP="00725DB2"/>
    <w:p w14:paraId="3B1826A9" w14:textId="77777777" w:rsidR="00725DB2" w:rsidRDefault="00725DB2" w:rsidP="00725DB2">
      <w:r>
        <w:t xml:space="preserve">-- 9. Atualize o campo quantidade para 0 onde o </w:t>
      </w:r>
      <w:proofErr w:type="spellStart"/>
      <w:r>
        <w:t>data_validade</w:t>
      </w:r>
      <w:proofErr w:type="spellEnd"/>
      <w:r>
        <w:t xml:space="preserve"> é anterior a 2024-10-01. </w:t>
      </w:r>
    </w:p>
    <w:p w14:paraId="2890055A" w14:textId="77777777" w:rsidR="00725DB2" w:rsidRDefault="00725DB2" w:rsidP="00725DB2">
      <w:r>
        <w:t xml:space="preserve">UPDATE </w:t>
      </w:r>
      <w:proofErr w:type="spellStart"/>
      <w:r>
        <w:t>tb_aluno</w:t>
      </w:r>
      <w:proofErr w:type="spellEnd"/>
    </w:p>
    <w:p w14:paraId="382A0D03" w14:textId="77777777" w:rsidR="00725DB2" w:rsidRDefault="00725DB2" w:rsidP="00725DB2">
      <w:r>
        <w:t>SET quantidade = '0'</w:t>
      </w:r>
    </w:p>
    <w:p w14:paraId="4041F239" w14:textId="77777777" w:rsidR="00725DB2" w:rsidRDefault="00725DB2" w:rsidP="00725DB2">
      <w:r>
        <w:t xml:space="preserve">WHERE </w:t>
      </w:r>
      <w:proofErr w:type="spellStart"/>
      <w:r>
        <w:t>data_validade</w:t>
      </w:r>
      <w:proofErr w:type="spellEnd"/>
      <w:r>
        <w:t xml:space="preserve"> &lt; 2024-10-01;</w:t>
      </w:r>
    </w:p>
    <w:p w14:paraId="3CF64F25" w14:textId="77777777" w:rsidR="00725DB2" w:rsidRDefault="00725DB2" w:rsidP="00725DB2"/>
    <w:p w14:paraId="5047217F" w14:textId="77777777" w:rsidR="00725DB2" w:rsidRDefault="00725DB2" w:rsidP="00725DB2">
      <w:r>
        <w:t xml:space="preserve">-- 10. Adicione o campo </w:t>
      </w:r>
      <w:proofErr w:type="spellStart"/>
      <w:r>
        <w:t>data_reposicao</w:t>
      </w:r>
      <w:proofErr w:type="spellEnd"/>
      <w:r>
        <w:t xml:space="preserve"> do tipo DATE na tabela </w:t>
      </w:r>
      <w:proofErr w:type="spellStart"/>
      <w:r>
        <w:t>tb_produto</w:t>
      </w:r>
      <w:proofErr w:type="spellEnd"/>
      <w:r>
        <w:t>.</w:t>
      </w:r>
    </w:p>
    <w:p w14:paraId="53DCE3EC" w14:textId="77777777" w:rsidR="00725DB2" w:rsidRDefault="00725DB2" w:rsidP="00725DB2">
      <w:r>
        <w:t xml:space="preserve">ALTER TABLE </w:t>
      </w:r>
      <w:proofErr w:type="spellStart"/>
      <w:r>
        <w:t>tb_produto</w:t>
      </w:r>
      <w:proofErr w:type="spellEnd"/>
    </w:p>
    <w:p w14:paraId="5C20A5F5" w14:textId="77777777" w:rsidR="00725DB2" w:rsidRDefault="00725DB2" w:rsidP="00725DB2">
      <w:r>
        <w:t xml:space="preserve">ADD COLUMN </w:t>
      </w:r>
      <w:proofErr w:type="spellStart"/>
      <w:r>
        <w:t>data_reposicao</w:t>
      </w:r>
      <w:proofErr w:type="spellEnd"/>
      <w:r>
        <w:t xml:space="preserve"> DATE;</w:t>
      </w:r>
    </w:p>
    <w:p w14:paraId="6B8B7DF2" w14:textId="77777777" w:rsidR="00725DB2" w:rsidRDefault="00725DB2" w:rsidP="00725DB2"/>
    <w:p w14:paraId="616B93DD" w14:textId="77777777" w:rsidR="00725DB2" w:rsidRDefault="00725DB2" w:rsidP="00725DB2">
      <w:r>
        <w:t xml:space="preserve">-- 11. Renomeie o campo </w:t>
      </w:r>
      <w:proofErr w:type="spellStart"/>
      <w:r>
        <w:t>data_validade</w:t>
      </w:r>
      <w:proofErr w:type="spellEnd"/>
      <w:r>
        <w:t xml:space="preserve"> para </w:t>
      </w:r>
      <w:proofErr w:type="spellStart"/>
      <w:r>
        <w:t>data_expiracao</w:t>
      </w:r>
      <w:proofErr w:type="spellEnd"/>
      <w:r>
        <w:t xml:space="preserve">. </w:t>
      </w:r>
    </w:p>
    <w:p w14:paraId="7714754D" w14:textId="77777777" w:rsidR="00725DB2" w:rsidRDefault="00725DB2" w:rsidP="00725DB2">
      <w:r>
        <w:t xml:space="preserve">ALTER TABLE </w:t>
      </w:r>
      <w:proofErr w:type="spellStart"/>
      <w:r>
        <w:t>tb_produto</w:t>
      </w:r>
      <w:proofErr w:type="spellEnd"/>
    </w:p>
    <w:p w14:paraId="66E4FA04" w14:textId="77777777" w:rsidR="00725DB2" w:rsidRDefault="00725DB2" w:rsidP="00725DB2">
      <w:r>
        <w:t xml:space="preserve">CHANGE COLUMN </w:t>
      </w:r>
      <w:proofErr w:type="spellStart"/>
      <w:r>
        <w:t>data_validade</w:t>
      </w:r>
      <w:proofErr w:type="spellEnd"/>
      <w:r>
        <w:t xml:space="preserve"> </w:t>
      </w:r>
      <w:proofErr w:type="spellStart"/>
      <w:r>
        <w:t>data_expiracao</w:t>
      </w:r>
      <w:proofErr w:type="spellEnd"/>
      <w:r>
        <w:t xml:space="preserve"> DATE;</w:t>
      </w:r>
    </w:p>
    <w:p w14:paraId="79584CC8" w14:textId="77777777" w:rsidR="00725DB2" w:rsidRDefault="00725DB2" w:rsidP="00725DB2"/>
    <w:p w14:paraId="4B8692FC" w14:textId="77777777" w:rsidR="00725DB2" w:rsidRDefault="00725DB2" w:rsidP="00725DB2">
      <w:r>
        <w:t xml:space="preserve">-- 12. Atualize o campo </w:t>
      </w:r>
      <w:proofErr w:type="spellStart"/>
      <w:r>
        <w:t>data_expiracao</w:t>
      </w:r>
      <w:proofErr w:type="spellEnd"/>
      <w:r>
        <w:t xml:space="preserve"> para 2025-12-31 onde </w:t>
      </w:r>
      <w:proofErr w:type="spellStart"/>
      <w:r>
        <w:t>nome_produto</w:t>
      </w:r>
      <w:proofErr w:type="spellEnd"/>
      <w:r>
        <w:t xml:space="preserve"> é Protetor Solar. </w:t>
      </w:r>
    </w:p>
    <w:p w14:paraId="04C1B0FB" w14:textId="77777777" w:rsidR="00725DB2" w:rsidRDefault="00725DB2" w:rsidP="00725DB2">
      <w:r>
        <w:t xml:space="preserve">UPDATE </w:t>
      </w:r>
      <w:proofErr w:type="spellStart"/>
      <w:r>
        <w:t>tb_produto</w:t>
      </w:r>
      <w:proofErr w:type="spellEnd"/>
    </w:p>
    <w:p w14:paraId="15AF4216" w14:textId="77777777" w:rsidR="00725DB2" w:rsidRDefault="00725DB2" w:rsidP="00725DB2">
      <w:r>
        <w:t xml:space="preserve">SET </w:t>
      </w:r>
      <w:proofErr w:type="spellStart"/>
      <w:r>
        <w:t>data_expiracao</w:t>
      </w:r>
      <w:proofErr w:type="spellEnd"/>
      <w:r>
        <w:t xml:space="preserve"> = '2025-12-31'</w:t>
      </w:r>
    </w:p>
    <w:p w14:paraId="7F87029B" w14:textId="77777777" w:rsidR="00725DB2" w:rsidRDefault="00725DB2" w:rsidP="00725DB2">
      <w:r>
        <w:t xml:space="preserve">WHERE </w:t>
      </w:r>
      <w:proofErr w:type="spellStart"/>
      <w:r>
        <w:t>id_produto</w:t>
      </w:r>
      <w:proofErr w:type="spellEnd"/>
      <w:r>
        <w:t xml:space="preserve"> = '7';</w:t>
      </w:r>
    </w:p>
    <w:p w14:paraId="797BF27C" w14:textId="77777777" w:rsidR="00725DB2" w:rsidRDefault="00725DB2" w:rsidP="00725DB2">
      <w:r>
        <w:t xml:space="preserve">SELECT * FROM </w:t>
      </w:r>
      <w:proofErr w:type="spellStart"/>
      <w:r>
        <w:t>tb_produto</w:t>
      </w:r>
      <w:proofErr w:type="spellEnd"/>
      <w:r>
        <w:t>;</w:t>
      </w:r>
    </w:p>
    <w:p w14:paraId="23127AC1" w14:textId="77777777" w:rsidR="00725DB2" w:rsidRDefault="00725DB2" w:rsidP="00725DB2"/>
    <w:p w14:paraId="16FC13C2" w14:textId="77777777" w:rsidR="00725DB2" w:rsidRDefault="00725DB2" w:rsidP="00725DB2">
      <w:r>
        <w:t xml:space="preserve">-- 13. Exclua o campo </w:t>
      </w:r>
      <w:proofErr w:type="spellStart"/>
      <w:r>
        <w:t>estoque_minimo</w:t>
      </w:r>
      <w:proofErr w:type="spellEnd"/>
      <w:r>
        <w:t xml:space="preserve"> da tabela </w:t>
      </w:r>
      <w:proofErr w:type="spellStart"/>
      <w:r>
        <w:t>tb_produto</w:t>
      </w:r>
      <w:proofErr w:type="spellEnd"/>
      <w:r>
        <w:t xml:space="preserve">. </w:t>
      </w:r>
    </w:p>
    <w:p w14:paraId="5F8EC48E" w14:textId="77777777" w:rsidR="00725DB2" w:rsidRDefault="00725DB2" w:rsidP="00725DB2">
      <w:r>
        <w:t xml:space="preserve">ALTER TABLE </w:t>
      </w:r>
      <w:proofErr w:type="spellStart"/>
      <w:r>
        <w:t>tb_produto</w:t>
      </w:r>
      <w:proofErr w:type="spellEnd"/>
    </w:p>
    <w:p w14:paraId="03175594" w14:textId="77777777" w:rsidR="00725DB2" w:rsidRDefault="00725DB2" w:rsidP="00725DB2">
      <w:r>
        <w:t xml:space="preserve">DROP COLUMN </w:t>
      </w:r>
      <w:proofErr w:type="spellStart"/>
      <w:r>
        <w:t>estoque_minimo</w:t>
      </w:r>
      <w:proofErr w:type="spellEnd"/>
      <w:r>
        <w:t>;</w:t>
      </w:r>
    </w:p>
    <w:p w14:paraId="313AC803" w14:textId="77777777" w:rsidR="00725DB2" w:rsidRDefault="00725DB2" w:rsidP="00725DB2"/>
    <w:p w14:paraId="3717EC3E" w14:textId="77777777" w:rsidR="00725DB2" w:rsidRDefault="00725DB2" w:rsidP="00725DB2">
      <w:r>
        <w:t xml:space="preserve">-- 14. Renomeie o campo quantidade para </w:t>
      </w:r>
      <w:proofErr w:type="spellStart"/>
      <w:r>
        <w:t>estoque_atual</w:t>
      </w:r>
      <w:proofErr w:type="spellEnd"/>
      <w:r>
        <w:t xml:space="preserve"> na tabela </w:t>
      </w:r>
      <w:proofErr w:type="spellStart"/>
      <w:r>
        <w:t>tb_produto</w:t>
      </w:r>
      <w:proofErr w:type="spellEnd"/>
      <w:r>
        <w:t xml:space="preserve">. </w:t>
      </w:r>
    </w:p>
    <w:p w14:paraId="2BCEC624" w14:textId="77777777" w:rsidR="00725DB2" w:rsidRDefault="00725DB2" w:rsidP="00725DB2">
      <w:r>
        <w:lastRenderedPageBreak/>
        <w:t xml:space="preserve">ALTER TABLE </w:t>
      </w:r>
      <w:proofErr w:type="spellStart"/>
      <w:r>
        <w:t>tb_produto</w:t>
      </w:r>
      <w:proofErr w:type="spellEnd"/>
    </w:p>
    <w:p w14:paraId="36940EB9" w14:textId="77777777" w:rsidR="00725DB2" w:rsidRDefault="00725DB2" w:rsidP="00725DB2">
      <w:r>
        <w:t xml:space="preserve">CHANGE quantidade </w:t>
      </w:r>
      <w:proofErr w:type="spellStart"/>
      <w:r>
        <w:t>estoque_atual</w:t>
      </w:r>
      <w:proofErr w:type="spellEnd"/>
      <w:r>
        <w:t xml:space="preserve"> INT;</w:t>
      </w:r>
    </w:p>
    <w:p w14:paraId="69059929" w14:textId="77777777" w:rsidR="00725DB2" w:rsidRDefault="00725DB2" w:rsidP="00725DB2"/>
    <w:p w14:paraId="16D19E73" w14:textId="77777777" w:rsidR="00725DB2" w:rsidRDefault="00725DB2" w:rsidP="00725DB2">
      <w:r>
        <w:t>-- 15. Altere o tipo do campo categoria para ENUM('higiene', 'saúde')</w:t>
      </w:r>
    </w:p>
    <w:p w14:paraId="02B8727B" w14:textId="77777777" w:rsidR="00725DB2" w:rsidRDefault="00725DB2" w:rsidP="00725DB2">
      <w:r>
        <w:t xml:space="preserve">ALTER TABLE </w:t>
      </w:r>
      <w:proofErr w:type="spellStart"/>
      <w:r>
        <w:t>tb_produto</w:t>
      </w:r>
      <w:proofErr w:type="spellEnd"/>
    </w:p>
    <w:p w14:paraId="790C7DD8" w14:textId="77777777" w:rsidR="00725DB2" w:rsidRDefault="00725DB2" w:rsidP="00725DB2">
      <w:r>
        <w:t>MODIFY COLUMN categoria ENUM('higiene', 'saúde');</w:t>
      </w:r>
    </w:p>
    <w:p w14:paraId="6F44CB44" w14:textId="77777777" w:rsidR="00725DB2" w:rsidRDefault="00725DB2" w:rsidP="00725DB2"/>
    <w:p w14:paraId="3D36F3F4" w14:textId="77777777" w:rsidR="00725DB2" w:rsidRDefault="00725DB2" w:rsidP="00725DB2">
      <w:r>
        <w:t xml:space="preserve">-- 16. Adicione o campo </w:t>
      </w:r>
      <w:proofErr w:type="spellStart"/>
      <w:r>
        <w:t>codigo_barras</w:t>
      </w:r>
      <w:proofErr w:type="spellEnd"/>
      <w:r>
        <w:t xml:space="preserve"> do tipo VARCHAR(13) para armazenar o código de barras dos produtos. </w:t>
      </w:r>
    </w:p>
    <w:p w14:paraId="0039A20C" w14:textId="77777777" w:rsidR="00725DB2" w:rsidRDefault="00725DB2" w:rsidP="00725DB2">
      <w:r>
        <w:t xml:space="preserve">ALTER TABLE </w:t>
      </w:r>
      <w:proofErr w:type="spellStart"/>
      <w:r>
        <w:t>tb_produto</w:t>
      </w:r>
      <w:proofErr w:type="spellEnd"/>
    </w:p>
    <w:p w14:paraId="3E0A67FF" w14:textId="77777777" w:rsidR="00725DB2" w:rsidRDefault="00725DB2" w:rsidP="00725DB2">
      <w:r>
        <w:t xml:space="preserve">ADD </w:t>
      </w:r>
      <w:proofErr w:type="spellStart"/>
      <w:r>
        <w:t>codigo_barras</w:t>
      </w:r>
      <w:proofErr w:type="spellEnd"/>
      <w:r>
        <w:t xml:space="preserve"> VARCHAR(13);</w:t>
      </w:r>
    </w:p>
    <w:p w14:paraId="30447FF9" w14:textId="77777777" w:rsidR="00725DB2" w:rsidRDefault="00725DB2" w:rsidP="00725DB2"/>
    <w:p w14:paraId="4EEE4F9E" w14:textId="77777777" w:rsidR="00725DB2" w:rsidRDefault="00725DB2" w:rsidP="00725DB2">
      <w:r>
        <w:t xml:space="preserve">-- 17. Exclua perfume do estoque. </w:t>
      </w:r>
    </w:p>
    <w:p w14:paraId="27714A46" w14:textId="77777777" w:rsidR="00725DB2" w:rsidRDefault="00725DB2" w:rsidP="00725DB2">
      <w:r>
        <w:t xml:space="preserve">DELETE FROM </w:t>
      </w:r>
      <w:proofErr w:type="spellStart"/>
      <w:r>
        <w:t>tb_produto</w:t>
      </w:r>
      <w:proofErr w:type="spellEnd"/>
    </w:p>
    <w:p w14:paraId="403B2C28" w14:textId="77777777" w:rsidR="00725DB2" w:rsidRDefault="00725DB2" w:rsidP="00725DB2">
      <w:r>
        <w:t xml:space="preserve">WHERE </w:t>
      </w:r>
      <w:proofErr w:type="spellStart"/>
      <w:r>
        <w:t>id_produto</w:t>
      </w:r>
      <w:proofErr w:type="spellEnd"/>
      <w:r>
        <w:t xml:space="preserve"> = '8';</w:t>
      </w:r>
    </w:p>
    <w:p w14:paraId="3919D45F" w14:textId="77777777" w:rsidR="00725DB2" w:rsidRDefault="00725DB2" w:rsidP="00725DB2"/>
    <w:p w14:paraId="2EF5122F" w14:textId="77777777" w:rsidR="00725DB2" w:rsidRDefault="00725DB2" w:rsidP="00725DB2">
      <w:r>
        <w:t xml:space="preserve">-- 18. Adicione o campo </w:t>
      </w:r>
      <w:proofErr w:type="spellStart"/>
      <w:r>
        <w:t>data_entrada</w:t>
      </w:r>
      <w:proofErr w:type="spellEnd"/>
      <w:r>
        <w:t xml:space="preserve"> do tipo DATE para registrar a data de entrada dos produtos em estoque</w:t>
      </w:r>
    </w:p>
    <w:p w14:paraId="0AC76E78" w14:textId="77777777" w:rsidR="00725DB2" w:rsidRDefault="00725DB2" w:rsidP="00725DB2">
      <w:r>
        <w:t xml:space="preserve">ALTER TABLE </w:t>
      </w:r>
      <w:proofErr w:type="spellStart"/>
      <w:r>
        <w:t>tb_produto</w:t>
      </w:r>
      <w:proofErr w:type="spellEnd"/>
    </w:p>
    <w:p w14:paraId="1FE59975" w14:textId="77777777" w:rsidR="00725DB2" w:rsidRDefault="00725DB2" w:rsidP="00725DB2">
      <w:r>
        <w:t xml:space="preserve">ADD COLUMN </w:t>
      </w:r>
      <w:proofErr w:type="spellStart"/>
      <w:r>
        <w:t>data_entrega</w:t>
      </w:r>
      <w:proofErr w:type="spellEnd"/>
      <w:r>
        <w:t xml:space="preserve"> DATE;</w:t>
      </w:r>
    </w:p>
    <w:p w14:paraId="463CE942" w14:textId="77777777" w:rsidR="00725DB2" w:rsidRDefault="00725DB2" w:rsidP="00725DB2"/>
    <w:p w14:paraId="29CD54F5" w14:textId="77777777" w:rsidR="00725DB2" w:rsidRDefault="00725DB2" w:rsidP="00725DB2">
      <w:r>
        <w:t xml:space="preserve">-- 19. Atualize o campo </w:t>
      </w:r>
      <w:proofErr w:type="spellStart"/>
      <w:r>
        <w:t>estoque_atual</w:t>
      </w:r>
      <w:proofErr w:type="spellEnd"/>
      <w:r>
        <w:t xml:space="preserve"> para 50 para todos os produtos onde o </w:t>
      </w:r>
      <w:proofErr w:type="spellStart"/>
      <w:r>
        <w:t>preco_unitario</w:t>
      </w:r>
      <w:proofErr w:type="spellEnd"/>
      <w:r>
        <w:t xml:space="preserve"> seja igual que 10.00. </w:t>
      </w:r>
    </w:p>
    <w:p w14:paraId="4540F586" w14:textId="77777777" w:rsidR="00725DB2" w:rsidRDefault="00725DB2" w:rsidP="00725DB2">
      <w:r>
        <w:t xml:space="preserve">UPDATE </w:t>
      </w:r>
      <w:proofErr w:type="spellStart"/>
      <w:r>
        <w:t>tb_produto</w:t>
      </w:r>
      <w:proofErr w:type="spellEnd"/>
    </w:p>
    <w:p w14:paraId="6817EA32" w14:textId="77777777" w:rsidR="00725DB2" w:rsidRDefault="00725DB2" w:rsidP="00725DB2">
      <w:r>
        <w:t xml:space="preserve">SET </w:t>
      </w:r>
      <w:proofErr w:type="spellStart"/>
      <w:r>
        <w:t>estoque_atual</w:t>
      </w:r>
      <w:proofErr w:type="spellEnd"/>
      <w:r>
        <w:t xml:space="preserve"> = '50'</w:t>
      </w:r>
    </w:p>
    <w:p w14:paraId="78807C2B" w14:textId="77777777" w:rsidR="00725DB2" w:rsidRDefault="00725DB2" w:rsidP="00725DB2">
      <w:r>
        <w:t xml:space="preserve">WHERE </w:t>
      </w:r>
      <w:proofErr w:type="spellStart"/>
      <w:r>
        <w:t>preco_unitario</w:t>
      </w:r>
      <w:proofErr w:type="spellEnd"/>
      <w:r>
        <w:t xml:space="preserve"> = '10';</w:t>
      </w:r>
    </w:p>
    <w:p w14:paraId="74286F0F" w14:textId="77777777" w:rsidR="00725DB2" w:rsidRDefault="00725DB2" w:rsidP="00725DB2"/>
    <w:p w14:paraId="4E3992F3" w14:textId="77777777" w:rsidR="00725DB2" w:rsidRDefault="00725DB2" w:rsidP="00725DB2">
      <w:r>
        <w:t xml:space="preserve">-- 20. Renomeie a tabela </w:t>
      </w:r>
      <w:proofErr w:type="spellStart"/>
      <w:r>
        <w:t>tb_produto</w:t>
      </w:r>
      <w:proofErr w:type="spellEnd"/>
      <w:r>
        <w:t xml:space="preserve"> para </w:t>
      </w:r>
      <w:proofErr w:type="spellStart"/>
      <w:r>
        <w:t>tb_estoque_produto</w:t>
      </w:r>
      <w:proofErr w:type="spellEnd"/>
      <w:r>
        <w:t>.</w:t>
      </w:r>
    </w:p>
    <w:p w14:paraId="11C761E7" w14:textId="77777777" w:rsidR="00725DB2" w:rsidRDefault="00725DB2" w:rsidP="00725DB2">
      <w:r>
        <w:t xml:space="preserve">RENAME TABLE </w:t>
      </w:r>
      <w:proofErr w:type="spellStart"/>
      <w:r>
        <w:t>tb_produto</w:t>
      </w:r>
      <w:proofErr w:type="spellEnd"/>
      <w:r>
        <w:t xml:space="preserve"> TO </w:t>
      </w:r>
      <w:proofErr w:type="spellStart"/>
      <w:r>
        <w:t>tb_estoque_produto</w:t>
      </w:r>
      <w:proofErr w:type="spellEnd"/>
      <w:r>
        <w:t>;</w:t>
      </w:r>
    </w:p>
    <w:p w14:paraId="2903846E" w14:textId="77777777" w:rsidR="00725DB2" w:rsidRDefault="00725DB2" w:rsidP="00725DB2"/>
    <w:p w14:paraId="06FC3B91" w14:textId="77777777" w:rsidR="00725DB2" w:rsidRDefault="00725DB2" w:rsidP="00725DB2">
      <w:r>
        <w:t xml:space="preserve">-- 21. Altere o tipo do campo </w:t>
      </w:r>
      <w:proofErr w:type="spellStart"/>
      <w:r>
        <w:t>nome_produto</w:t>
      </w:r>
      <w:proofErr w:type="spellEnd"/>
      <w:r>
        <w:t xml:space="preserve"> para VARCHAR(200) na tabela </w:t>
      </w:r>
      <w:proofErr w:type="spellStart"/>
      <w:r>
        <w:t>tb_estoque_produto</w:t>
      </w:r>
      <w:proofErr w:type="spellEnd"/>
      <w:r>
        <w:t xml:space="preserve">. </w:t>
      </w:r>
    </w:p>
    <w:p w14:paraId="1585E7B8" w14:textId="77777777" w:rsidR="00725DB2" w:rsidRDefault="00725DB2" w:rsidP="00725DB2">
      <w:r>
        <w:t xml:space="preserve">ALTER TABLE </w:t>
      </w:r>
      <w:proofErr w:type="spellStart"/>
      <w:r>
        <w:t>tb_estoque_produto</w:t>
      </w:r>
      <w:proofErr w:type="spellEnd"/>
    </w:p>
    <w:p w14:paraId="4D17409B" w14:textId="77777777" w:rsidR="00725DB2" w:rsidRDefault="00725DB2" w:rsidP="00725DB2">
      <w:r>
        <w:lastRenderedPageBreak/>
        <w:t xml:space="preserve">MODIFY COLUMN </w:t>
      </w:r>
      <w:proofErr w:type="spellStart"/>
      <w:r>
        <w:t>nome_produto</w:t>
      </w:r>
      <w:proofErr w:type="spellEnd"/>
      <w:r>
        <w:t xml:space="preserve"> VARCHAR(200);</w:t>
      </w:r>
    </w:p>
    <w:p w14:paraId="10164E15" w14:textId="77777777" w:rsidR="00725DB2" w:rsidRDefault="00725DB2" w:rsidP="00725DB2"/>
    <w:p w14:paraId="42BE31F4" w14:textId="77777777" w:rsidR="00725DB2" w:rsidRDefault="00725DB2" w:rsidP="00725DB2">
      <w:r>
        <w:t xml:space="preserve">-- 22. Adicione na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tb_estoque_produto</w:t>
      </w:r>
      <w:proofErr w:type="spellEnd"/>
      <w:r>
        <w:t xml:space="preserve"> um campo </w:t>
      </w:r>
      <w:proofErr w:type="spellStart"/>
      <w:r>
        <w:t>unidade_medida</w:t>
      </w:r>
      <w:proofErr w:type="spellEnd"/>
      <w:r>
        <w:t xml:space="preserve"> do tipo VARCHAR(10) à tabela</w:t>
      </w:r>
    </w:p>
    <w:p w14:paraId="158F2B92" w14:textId="77777777" w:rsidR="00725DB2" w:rsidRDefault="00725DB2" w:rsidP="00725DB2">
      <w:r>
        <w:t xml:space="preserve">ALTER TABLE </w:t>
      </w:r>
      <w:proofErr w:type="spellStart"/>
      <w:r>
        <w:t>tb_estoque_produto</w:t>
      </w:r>
      <w:proofErr w:type="spellEnd"/>
    </w:p>
    <w:p w14:paraId="30872FEB" w14:textId="77777777" w:rsidR="00725DB2" w:rsidRDefault="00725DB2" w:rsidP="00725DB2">
      <w:r>
        <w:t xml:space="preserve">ADD COLUMN </w:t>
      </w:r>
      <w:proofErr w:type="spellStart"/>
      <w:r>
        <w:t>unidade_medida</w:t>
      </w:r>
      <w:proofErr w:type="spellEnd"/>
      <w:r>
        <w:t xml:space="preserve"> VARCHAR(10);</w:t>
      </w:r>
    </w:p>
    <w:p w14:paraId="4D4626D5" w14:textId="77777777" w:rsidR="00725DB2" w:rsidRDefault="00725DB2" w:rsidP="00725DB2"/>
    <w:p w14:paraId="174C98C4" w14:textId="77777777" w:rsidR="00725DB2" w:rsidRDefault="00725DB2" w:rsidP="00725DB2">
      <w:r>
        <w:t xml:space="preserve">-- 23. Delete os produtos que tenham o estoque zero. </w:t>
      </w:r>
    </w:p>
    <w:p w14:paraId="708D5371" w14:textId="77777777" w:rsidR="00725DB2" w:rsidRDefault="00725DB2" w:rsidP="00725DB2">
      <w:r>
        <w:t xml:space="preserve">SELECT * FROM </w:t>
      </w:r>
      <w:proofErr w:type="spellStart"/>
      <w:r>
        <w:t>tb_estoque_produto</w:t>
      </w:r>
      <w:proofErr w:type="spellEnd"/>
      <w:r>
        <w:t>;</w:t>
      </w:r>
    </w:p>
    <w:p w14:paraId="78C717C0" w14:textId="77777777" w:rsidR="00725DB2" w:rsidRDefault="00725DB2" w:rsidP="00725DB2">
      <w:r>
        <w:t xml:space="preserve">DELETE FROM </w:t>
      </w:r>
      <w:proofErr w:type="spellStart"/>
      <w:r>
        <w:t>tb_estoque_produto</w:t>
      </w:r>
      <w:proofErr w:type="spellEnd"/>
    </w:p>
    <w:p w14:paraId="08E70AC7" w14:textId="77777777" w:rsidR="00725DB2" w:rsidRDefault="00725DB2" w:rsidP="00725DB2">
      <w:r>
        <w:t xml:space="preserve">WHERE </w:t>
      </w:r>
      <w:proofErr w:type="spellStart"/>
      <w:r>
        <w:t>estoque_atual</w:t>
      </w:r>
      <w:proofErr w:type="spellEnd"/>
      <w:r>
        <w:t xml:space="preserve"> = '0';</w:t>
      </w:r>
    </w:p>
    <w:p w14:paraId="229528AC" w14:textId="77777777" w:rsidR="00725DB2" w:rsidRDefault="00725DB2" w:rsidP="00725DB2"/>
    <w:p w14:paraId="4F4600B0" w14:textId="77777777" w:rsidR="00725DB2" w:rsidRDefault="00725DB2" w:rsidP="00725DB2">
      <w:r>
        <w:t xml:space="preserve">-- 24. Renomeie o campo </w:t>
      </w:r>
      <w:proofErr w:type="spellStart"/>
      <w:r>
        <w:t>estoque_atual</w:t>
      </w:r>
      <w:proofErr w:type="spellEnd"/>
      <w:r>
        <w:t xml:space="preserve"> para </w:t>
      </w:r>
      <w:proofErr w:type="spellStart"/>
      <w:r>
        <w:t>quantidade_estoque</w:t>
      </w:r>
      <w:proofErr w:type="spellEnd"/>
      <w:r>
        <w:t xml:space="preserve">. </w:t>
      </w:r>
    </w:p>
    <w:p w14:paraId="4B952E3D" w14:textId="77777777" w:rsidR="00725DB2" w:rsidRDefault="00725DB2" w:rsidP="00725DB2">
      <w:r>
        <w:t xml:space="preserve">DESC </w:t>
      </w:r>
      <w:proofErr w:type="spellStart"/>
      <w:r>
        <w:t>tb_estoque_produto</w:t>
      </w:r>
      <w:proofErr w:type="spellEnd"/>
      <w:r>
        <w:t>;</w:t>
      </w:r>
    </w:p>
    <w:p w14:paraId="351BACE2" w14:textId="77777777" w:rsidR="00725DB2" w:rsidRDefault="00725DB2" w:rsidP="00725DB2">
      <w:r>
        <w:t xml:space="preserve">ALTER TABLE </w:t>
      </w:r>
      <w:proofErr w:type="spellStart"/>
      <w:r>
        <w:t>tb_estoque_produto</w:t>
      </w:r>
      <w:proofErr w:type="spellEnd"/>
    </w:p>
    <w:p w14:paraId="01C421F6" w14:textId="77777777" w:rsidR="00725DB2" w:rsidRDefault="00725DB2" w:rsidP="00725DB2">
      <w:r>
        <w:t xml:space="preserve">CHANGE COLUMN </w:t>
      </w:r>
      <w:proofErr w:type="spellStart"/>
      <w:r>
        <w:t>estoque_atual</w:t>
      </w:r>
      <w:proofErr w:type="spellEnd"/>
      <w:r>
        <w:t xml:space="preserve"> </w:t>
      </w:r>
      <w:proofErr w:type="spellStart"/>
      <w:r>
        <w:t>quantidade_estoque</w:t>
      </w:r>
      <w:proofErr w:type="spellEnd"/>
      <w:r>
        <w:t xml:space="preserve"> INT;</w:t>
      </w:r>
    </w:p>
    <w:p w14:paraId="5C579542" w14:textId="77777777" w:rsidR="00725DB2" w:rsidRDefault="00725DB2" w:rsidP="00725DB2"/>
    <w:p w14:paraId="2705FC57" w14:textId="77777777" w:rsidR="00725DB2" w:rsidRDefault="00725DB2" w:rsidP="00725DB2">
      <w:r>
        <w:t xml:space="preserve">-- 25. Exclua a tabela </w:t>
      </w:r>
      <w:proofErr w:type="spellStart"/>
      <w:r>
        <w:t>tb_estoque_produto</w:t>
      </w:r>
      <w:proofErr w:type="spellEnd"/>
      <w:r>
        <w:t xml:space="preserve">. </w:t>
      </w:r>
    </w:p>
    <w:p w14:paraId="01C854D2" w14:textId="2BAE6DA6" w:rsidR="00725DB2" w:rsidRDefault="00725DB2" w:rsidP="00725DB2">
      <w:r>
        <w:t xml:space="preserve">DROP TABLE </w:t>
      </w:r>
      <w:proofErr w:type="spellStart"/>
      <w:r>
        <w:t>tb_estoque_produto</w:t>
      </w:r>
      <w:proofErr w:type="spellEnd"/>
      <w:r>
        <w:t>;</w:t>
      </w:r>
    </w:p>
    <w:sectPr w:rsidR="00725DB2" w:rsidSect="00A56BE0">
      <w:headerReference w:type="default" r:id="rId9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3090E" w14:textId="77777777" w:rsidR="00872E4A" w:rsidRDefault="00872E4A" w:rsidP="00A56BE0">
      <w:pPr>
        <w:spacing w:line="240" w:lineRule="auto"/>
      </w:pPr>
      <w:r>
        <w:separator/>
      </w:r>
    </w:p>
  </w:endnote>
  <w:endnote w:type="continuationSeparator" w:id="0">
    <w:p w14:paraId="0C8A5C36" w14:textId="77777777" w:rsidR="00872E4A" w:rsidRDefault="00872E4A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7B0F9" w14:textId="77777777" w:rsidR="00872E4A" w:rsidRDefault="00872E4A" w:rsidP="00A56BE0">
      <w:pPr>
        <w:spacing w:line="240" w:lineRule="auto"/>
      </w:pPr>
      <w:r>
        <w:separator/>
      </w:r>
    </w:p>
  </w:footnote>
  <w:footnote w:type="continuationSeparator" w:id="0">
    <w:p w14:paraId="786A9CC3" w14:textId="77777777" w:rsidR="00872E4A" w:rsidRDefault="00872E4A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24945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1976E734" wp14:editId="019074C2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CB"/>
    <w:rsid w:val="00146BA1"/>
    <w:rsid w:val="00251628"/>
    <w:rsid w:val="00300E90"/>
    <w:rsid w:val="005C77CB"/>
    <w:rsid w:val="006B3981"/>
    <w:rsid w:val="007057A9"/>
    <w:rsid w:val="00725DB2"/>
    <w:rsid w:val="007A0177"/>
    <w:rsid w:val="00872E4A"/>
    <w:rsid w:val="008E6982"/>
    <w:rsid w:val="00A12354"/>
    <w:rsid w:val="00A56BE0"/>
    <w:rsid w:val="00A8543C"/>
    <w:rsid w:val="00B75A4D"/>
    <w:rsid w:val="00BC2B3E"/>
    <w:rsid w:val="00C40CDD"/>
    <w:rsid w:val="00E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28D10"/>
  <w15:chartTrackingRefBased/>
  <w15:docId w15:val="{D07A81F7-A8F3-4AE6-8D41-CA651E8A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50</TotalTime>
  <Pages>1</Pages>
  <Words>821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4</cp:revision>
  <cp:lastPrinted>2024-11-12T19:37:00Z</cp:lastPrinted>
  <dcterms:created xsi:type="dcterms:W3CDTF">2024-11-12T18:48:00Z</dcterms:created>
  <dcterms:modified xsi:type="dcterms:W3CDTF">2024-11-12T19:38:00Z</dcterms:modified>
</cp:coreProperties>
</file>