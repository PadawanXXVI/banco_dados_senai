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2506" w14:textId="77777777" w:rsidR="00300E90" w:rsidRDefault="00A56BE0" w:rsidP="00A56BE0">
      <w:r>
        <w:t>Serviço Nacional de Educação Industrial SENAI DF</w:t>
      </w:r>
    </w:p>
    <w:p w14:paraId="22BD299A" w14:textId="1467374F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0D3690">
        <w:rPr>
          <w:noProof/>
        </w:rPr>
        <w:t>7 de novembro de 2024</w:t>
      </w:r>
      <w:r>
        <w:fldChar w:fldCharType="end"/>
      </w:r>
    </w:p>
    <w:p w14:paraId="4DF1CB4A" w14:textId="77777777" w:rsidR="00A56BE0" w:rsidRDefault="00A56BE0" w:rsidP="00A56BE0">
      <w:r>
        <w:t>Anderson de Matos Guimarães</w:t>
      </w:r>
    </w:p>
    <w:p w14:paraId="5010C7A0" w14:textId="77777777" w:rsidR="00A56BE0" w:rsidRDefault="00A56BE0" w:rsidP="00A56BE0">
      <w:r>
        <w:t>Curso: Administrador de Banco de Dados</w:t>
      </w:r>
    </w:p>
    <w:p w14:paraId="2EC714A0" w14:textId="77777777" w:rsidR="00A56BE0" w:rsidRDefault="00A56BE0" w:rsidP="00A56BE0">
      <w:r>
        <w:t>Professor: Ygor Rio Pardo Felix</w:t>
      </w:r>
    </w:p>
    <w:p w14:paraId="6925185E" w14:textId="4F24AF7B" w:rsidR="001D474F" w:rsidRDefault="00A56BE0" w:rsidP="00A56BE0">
      <w:r>
        <w:t>Turma: QUA.070.105</w:t>
      </w:r>
    </w:p>
    <w:p w14:paraId="0D5C22E6" w14:textId="0F19D350" w:rsidR="00A56BE0" w:rsidRDefault="001D474F" w:rsidP="00A56BE0">
      <w:pPr>
        <w:pStyle w:val="Ttulo"/>
        <w:spacing w:before="360" w:after="360"/>
      </w:pPr>
      <w:r>
        <w:t>2ª avaliação</w:t>
      </w:r>
    </w:p>
    <w:p w14:paraId="587A3DEF" w14:textId="77777777" w:rsidR="001D474F" w:rsidRDefault="001D474F" w:rsidP="001D474F">
      <w:r>
        <w:t>Sistema de Consultório Médico</w:t>
      </w:r>
    </w:p>
    <w:p w14:paraId="64A6D9A8" w14:textId="77777777" w:rsidR="001D474F" w:rsidRDefault="001D474F" w:rsidP="001D474F">
      <w:r>
        <w:t>Um consultório médico deseja organizar seu sistema para gerenciar os pacientes, os médicos que atendem os pacientes e as consultas realizadas.</w:t>
      </w:r>
    </w:p>
    <w:p w14:paraId="3AEC569B" w14:textId="77777777" w:rsidR="001D474F" w:rsidRDefault="001D474F" w:rsidP="001D474F">
      <w:r>
        <w:t>Cada paciente deve ser registrado com seu nome completo, CPF, data de nascimento, endereço e telefone de contato. Vale lembrar que o paciente pode realizar várias consultas ao longo do tempo. O médico deve ser cadastrado com nome completo, CPF, especialidade, número de registro profissional e telefone de contato, e o sistema deve permitir que o médico realize várias consultas. Além disso, o sistema deve manter um registro das consultas realizadas, contendo a data e hora da consulta, o paciente atendido e o médico que realizou o atendimento.</w:t>
      </w:r>
    </w:p>
    <w:p w14:paraId="17C33E38" w14:textId="77777777" w:rsidR="001D474F" w:rsidRDefault="001D474F" w:rsidP="001D474F">
      <w:r>
        <w:t>A consulta estará associada a apenas um paciente, assim como estará associada a apenas um médico.</w:t>
      </w:r>
    </w:p>
    <w:p w14:paraId="250613CC" w14:textId="77777777" w:rsidR="001D474F" w:rsidRDefault="001D474F" w:rsidP="001D474F">
      <w:pPr>
        <w:pStyle w:val="Ttulo1"/>
        <w:spacing w:before="360" w:after="360"/>
      </w:pPr>
      <w:r>
        <w:t>ATENÇÃO PARA AS INSTRUÇÕES</w:t>
      </w:r>
    </w:p>
    <w:p w14:paraId="6CCC6745" w14:textId="6CBEBE9F" w:rsidR="001D474F" w:rsidRDefault="001D474F" w:rsidP="001D474F">
      <w:r>
        <w:t xml:space="preserve">Realize o diagrama no </w:t>
      </w:r>
      <w:proofErr w:type="spellStart"/>
      <w:r>
        <w:t>BrModelo</w:t>
      </w:r>
      <w:proofErr w:type="spellEnd"/>
      <w:r>
        <w:t>, monte o dicionário de dados e construa as tabelas no Excel com 5 registros cada, a partir das entidades que você identificou no cenário acima.</w:t>
      </w:r>
    </w:p>
    <w:p w14:paraId="6CA3C0A3" w14:textId="1252E158" w:rsidR="00BA33D7" w:rsidRDefault="00BA33D7" w:rsidP="00BA33D7">
      <w:pPr>
        <w:pStyle w:val="Ttulo1"/>
        <w:spacing w:before="360" w:after="360"/>
      </w:pPr>
      <w:r>
        <w:lastRenderedPageBreak/>
        <w:t>diagrama conceitual</w:t>
      </w:r>
    </w:p>
    <w:p w14:paraId="109BB19B" w14:textId="68E51647" w:rsidR="00BA33D7" w:rsidRDefault="00AD3D21" w:rsidP="00BA33D7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3794835A" wp14:editId="3EE47AA6">
            <wp:extent cx="5760085" cy="4991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CDDC" w14:textId="00743015" w:rsidR="00BA33D7" w:rsidRDefault="00BA33D7" w:rsidP="00BA33D7">
      <w:pPr>
        <w:pStyle w:val="Ttulo1"/>
        <w:spacing w:before="360" w:after="360"/>
      </w:pPr>
      <w:r>
        <w:lastRenderedPageBreak/>
        <w:t>modelo lógico</w:t>
      </w:r>
    </w:p>
    <w:p w14:paraId="04654F8D" w14:textId="24FEE2EE" w:rsidR="00BA33D7" w:rsidRDefault="00025787" w:rsidP="00BA33D7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61548187" wp14:editId="7B7F2D3E">
            <wp:extent cx="5760085" cy="30899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6D1E" w14:textId="164A0AFA" w:rsidR="00BA33D7" w:rsidRDefault="00AD3D21" w:rsidP="00BA33D7">
      <w:pPr>
        <w:pStyle w:val="Imagem"/>
        <w:spacing w:before="240" w:after="240"/>
      </w:pPr>
      <w:r>
        <w:rPr>
          <w:noProof/>
        </w:rPr>
        <w:drawing>
          <wp:inline distT="0" distB="0" distL="0" distR="0" wp14:anchorId="3193E2C7" wp14:editId="252D0F72">
            <wp:extent cx="5760085" cy="37268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19F6" w14:textId="500734E2" w:rsidR="00E42596" w:rsidRDefault="00E42596" w:rsidP="00E42596">
      <w:pPr>
        <w:pStyle w:val="Ttulo1"/>
        <w:spacing w:before="360" w:after="360"/>
      </w:pPr>
      <w:r>
        <w:lastRenderedPageBreak/>
        <w:t>dicionários</w:t>
      </w:r>
    </w:p>
    <w:p w14:paraId="3F84A5AE" w14:textId="633DF1DB" w:rsidR="00746B23" w:rsidRPr="00746B23" w:rsidRDefault="00746B23" w:rsidP="00746B23">
      <w:pPr>
        <w:pStyle w:val="Ttulo2"/>
        <w:spacing w:before="360" w:after="360"/>
      </w:pPr>
      <w:r>
        <w:t>Tabela Paciente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91"/>
        <w:gridCol w:w="2445"/>
        <w:gridCol w:w="1817"/>
        <w:gridCol w:w="3208"/>
      </w:tblGrid>
      <w:tr w:rsidR="00BA33D7" w14:paraId="5C718DD6" w14:textId="77777777" w:rsidTr="00E42596">
        <w:tc>
          <w:tcPr>
            <w:tcW w:w="878" w:type="pct"/>
            <w:vAlign w:val="center"/>
          </w:tcPr>
          <w:p w14:paraId="46E27DDA" w14:textId="6B94AED5" w:rsidR="00BA33D7" w:rsidRDefault="00BA33D7" w:rsidP="00BA33D7">
            <w:pPr>
              <w:jc w:val="center"/>
            </w:pPr>
            <w:r>
              <w:t>Nome da Tabela</w:t>
            </w:r>
          </w:p>
        </w:tc>
        <w:tc>
          <w:tcPr>
            <w:tcW w:w="1349" w:type="pct"/>
            <w:vAlign w:val="center"/>
          </w:tcPr>
          <w:p w14:paraId="7A02F500" w14:textId="66C903DD" w:rsidR="00BA33D7" w:rsidRDefault="00BA33D7" w:rsidP="00BA33D7">
            <w:pPr>
              <w:jc w:val="center"/>
            </w:pPr>
            <w:r>
              <w:t>Coluna</w:t>
            </w:r>
          </w:p>
        </w:tc>
        <w:tc>
          <w:tcPr>
            <w:tcW w:w="1003" w:type="pct"/>
            <w:vAlign w:val="center"/>
          </w:tcPr>
          <w:p w14:paraId="21298ED9" w14:textId="7D0A5F02" w:rsidR="00BA33D7" w:rsidRDefault="00BA33D7" w:rsidP="00BA33D7">
            <w:pPr>
              <w:jc w:val="center"/>
            </w:pPr>
            <w:r>
              <w:t>Restrição</w:t>
            </w:r>
          </w:p>
        </w:tc>
        <w:tc>
          <w:tcPr>
            <w:tcW w:w="1770" w:type="pct"/>
            <w:vAlign w:val="center"/>
          </w:tcPr>
          <w:p w14:paraId="5259EC81" w14:textId="70C3B7D1" w:rsidR="00BA33D7" w:rsidRDefault="00BA33D7" w:rsidP="00BA33D7">
            <w:pPr>
              <w:jc w:val="center"/>
            </w:pPr>
            <w:r>
              <w:t>Descrição</w:t>
            </w:r>
          </w:p>
        </w:tc>
      </w:tr>
      <w:tr w:rsidR="00BA33D7" w14:paraId="591EDCD7" w14:textId="77777777" w:rsidTr="00E42596">
        <w:tc>
          <w:tcPr>
            <w:tcW w:w="878" w:type="pct"/>
            <w:vAlign w:val="center"/>
          </w:tcPr>
          <w:p w14:paraId="0B5B3CDD" w14:textId="43DE89C0" w:rsidR="00BA33D7" w:rsidRDefault="00BA33D7" w:rsidP="00BA33D7">
            <w:pPr>
              <w:jc w:val="center"/>
            </w:pPr>
            <w:proofErr w:type="spellStart"/>
            <w:r>
              <w:t>Tbl_paciente</w:t>
            </w:r>
            <w:proofErr w:type="spellEnd"/>
          </w:p>
        </w:tc>
        <w:tc>
          <w:tcPr>
            <w:tcW w:w="1349" w:type="pct"/>
            <w:vAlign w:val="center"/>
          </w:tcPr>
          <w:p w14:paraId="463A8FE6" w14:textId="1466A4D5" w:rsidR="00BA33D7" w:rsidRDefault="00BA33D7" w:rsidP="00E42596">
            <w:pPr>
              <w:jc w:val="left"/>
            </w:pPr>
            <w:proofErr w:type="spellStart"/>
            <w:r>
              <w:t>Id</w:t>
            </w:r>
            <w:r w:rsidR="00E42596">
              <w:t>_</w:t>
            </w:r>
            <w:r>
              <w:t>paciente</w:t>
            </w:r>
            <w:proofErr w:type="spellEnd"/>
          </w:p>
        </w:tc>
        <w:tc>
          <w:tcPr>
            <w:tcW w:w="1003" w:type="pct"/>
            <w:vAlign w:val="center"/>
          </w:tcPr>
          <w:p w14:paraId="12EDDC36" w14:textId="6F2917C9" w:rsidR="00BA33D7" w:rsidRDefault="00BA33D7" w:rsidP="00BA33D7">
            <w:pPr>
              <w:jc w:val="center"/>
            </w:pPr>
            <w:r>
              <w:t>PK (chave primária)</w:t>
            </w:r>
          </w:p>
        </w:tc>
        <w:tc>
          <w:tcPr>
            <w:tcW w:w="1770" w:type="pct"/>
            <w:vAlign w:val="center"/>
          </w:tcPr>
          <w:p w14:paraId="4A25B2E6" w14:textId="3EC99D0C" w:rsidR="00BA33D7" w:rsidRDefault="00BA33D7" w:rsidP="00E42596">
            <w:pPr>
              <w:jc w:val="left"/>
            </w:pPr>
            <w:r>
              <w:t xml:space="preserve">Número </w:t>
            </w:r>
            <w:r w:rsidR="00E42596">
              <w:t>único de identificação</w:t>
            </w:r>
            <w:r>
              <w:t xml:space="preserve"> do paciente</w:t>
            </w:r>
          </w:p>
        </w:tc>
      </w:tr>
      <w:tr w:rsidR="00BA33D7" w14:paraId="773240C5" w14:textId="77777777" w:rsidTr="00E42596">
        <w:tc>
          <w:tcPr>
            <w:tcW w:w="878" w:type="pct"/>
            <w:vAlign w:val="center"/>
          </w:tcPr>
          <w:p w14:paraId="100B03B8" w14:textId="77777777" w:rsidR="00BA33D7" w:rsidRDefault="00BA33D7" w:rsidP="00BA33D7">
            <w:pPr>
              <w:jc w:val="center"/>
            </w:pPr>
          </w:p>
        </w:tc>
        <w:tc>
          <w:tcPr>
            <w:tcW w:w="1349" w:type="pct"/>
            <w:vAlign w:val="center"/>
          </w:tcPr>
          <w:p w14:paraId="119A54A2" w14:textId="104BE2A1" w:rsidR="00BA33D7" w:rsidRDefault="00E42596" w:rsidP="00E42596">
            <w:pPr>
              <w:jc w:val="left"/>
            </w:pPr>
            <w:r>
              <w:t>Nome</w:t>
            </w:r>
          </w:p>
        </w:tc>
        <w:tc>
          <w:tcPr>
            <w:tcW w:w="1003" w:type="pct"/>
            <w:vAlign w:val="center"/>
          </w:tcPr>
          <w:p w14:paraId="613360F0" w14:textId="4E658EAA" w:rsidR="00BA33D7" w:rsidRDefault="001D5A16" w:rsidP="00BA33D7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70" w:type="pct"/>
            <w:vAlign w:val="center"/>
          </w:tcPr>
          <w:p w14:paraId="0B1AC6AF" w14:textId="1482A8E4" w:rsidR="00E42596" w:rsidRDefault="00E42596" w:rsidP="00E42596">
            <w:pPr>
              <w:jc w:val="left"/>
            </w:pPr>
            <w:r>
              <w:t>Nome do paciente</w:t>
            </w:r>
          </w:p>
        </w:tc>
      </w:tr>
      <w:tr w:rsidR="00E42596" w14:paraId="26580565" w14:textId="77777777" w:rsidTr="00E42596">
        <w:tc>
          <w:tcPr>
            <w:tcW w:w="878" w:type="pct"/>
            <w:vAlign w:val="center"/>
          </w:tcPr>
          <w:p w14:paraId="5DEBB356" w14:textId="77777777" w:rsidR="00E42596" w:rsidRDefault="00E42596" w:rsidP="00E42596">
            <w:pPr>
              <w:jc w:val="center"/>
            </w:pPr>
          </w:p>
        </w:tc>
        <w:tc>
          <w:tcPr>
            <w:tcW w:w="1349" w:type="pct"/>
            <w:vAlign w:val="center"/>
          </w:tcPr>
          <w:p w14:paraId="364BC821" w14:textId="7F16F798" w:rsidR="00E42596" w:rsidRDefault="00E42596" w:rsidP="00E42596">
            <w:pPr>
              <w:jc w:val="left"/>
            </w:pPr>
            <w:r>
              <w:t>CPF</w:t>
            </w:r>
          </w:p>
        </w:tc>
        <w:tc>
          <w:tcPr>
            <w:tcW w:w="1003" w:type="pct"/>
            <w:vAlign w:val="center"/>
          </w:tcPr>
          <w:p w14:paraId="5E9A5875" w14:textId="7D608669" w:rsidR="00E42596" w:rsidRDefault="001D5A16" w:rsidP="00E42596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70" w:type="pct"/>
            <w:vAlign w:val="center"/>
          </w:tcPr>
          <w:p w14:paraId="624062F5" w14:textId="340BB4CB" w:rsidR="00E42596" w:rsidRDefault="00E42596" w:rsidP="00E42596">
            <w:pPr>
              <w:jc w:val="left"/>
            </w:pPr>
            <w:r>
              <w:t xml:space="preserve">Número do CPF do </w:t>
            </w:r>
            <w:r w:rsidR="00746B23">
              <w:t>p</w:t>
            </w:r>
            <w:r>
              <w:t>aciente</w:t>
            </w:r>
          </w:p>
        </w:tc>
      </w:tr>
      <w:tr w:rsidR="00E42596" w14:paraId="7A611205" w14:textId="77777777" w:rsidTr="00E42596">
        <w:tc>
          <w:tcPr>
            <w:tcW w:w="878" w:type="pct"/>
            <w:vAlign w:val="center"/>
          </w:tcPr>
          <w:p w14:paraId="64D587BD" w14:textId="77777777" w:rsidR="00E42596" w:rsidRDefault="00E42596" w:rsidP="00E42596">
            <w:pPr>
              <w:jc w:val="center"/>
            </w:pPr>
          </w:p>
        </w:tc>
        <w:tc>
          <w:tcPr>
            <w:tcW w:w="1349" w:type="pct"/>
            <w:vAlign w:val="center"/>
          </w:tcPr>
          <w:p w14:paraId="6EC55B50" w14:textId="518756E2" w:rsidR="00E42596" w:rsidRDefault="00E42596" w:rsidP="00E42596">
            <w:pPr>
              <w:jc w:val="left"/>
            </w:pPr>
            <w:r>
              <w:t>Data de nascimento</w:t>
            </w:r>
          </w:p>
        </w:tc>
        <w:tc>
          <w:tcPr>
            <w:tcW w:w="1003" w:type="pct"/>
            <w:vAlign w:val="center"/>
          </w:tcPr>
          <w:p w14:paraId="244CFD5B" w14:textId="09DE8190" w:rsidR="00E42596" w:rsidRDefault="001D5A16" w:rsidP="00E42596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70" w:type="pct"/>
            <w:vAlign w:val="center"/>
          </w:tcPr>
          <w:p w14:paraId="38A0581D" w14:textId="12E93D3D" w:rsidR="00E42596" w:rsidRDefault="00E42596" w:rsidP="00E42596">
            <w:pPr>
              <w:jc w:val="left"/>
            </w:pPr>
            <w:r>
              <w:t>Data do nascimento do paciente</w:t>
            </w:r>
          </w:p>
        </w:tc>
      </w:tr>
      <w:tr w:rsidR="00E42596" w14:paraId="39ABC261" w14:textId="77777777" w:rsidTr="00E42596">
        <w:tc>
          <w:tcPr>
            <w:tcW w:w="878" w:type="pct"/>
            <w:vAlign w:val="center"/>
          </w:tcPr>
          <w:p w14:paraId="3CC06A1E" w14:textId="77777777" w:rsidR="00E42596" w:rsidRDefault="00E42596" w:rsidP="00E42596">
            <w:pPr>
              <w:jc w:val="center"/>
            </w:pPr>
          </w:p>
        </w:tc>
        <w:tc>
          <w:tcPr>
            <w:tcW w:w="1349" w:type="pct"/>
            <w:vAlign w:val="center"/>
          </w:tcPr>
          <w:p w14:paraId="3CB3D245" w14:textId="7A790D49" w:rsidR="00E42596" w:rsidRDefault="00E42596" w:rsidP="00E42596">
            <w:pPr>
              <w:jc w:val="left"/>
            </w:pPr>
            <w:proofErr w:type="spellStart"/>
            <w:r>
              <w:t>Id_tel_paciente</w:t>
            </w:r>
            <w:proofErr w:type="spellEnd"/>
          </w:p>
        </w:tc>
        <w:tc>
          <w:tcPr>
            <w:tcW w:w="1003" w:type="pct"/>
            <w:vAlign w:val="center"/>
          </w:tcPr>
          <w:p w14:paraId="599684F2" w14:textId="10FF927F" w:rsidR="00E42596" w:rsidRDefault="00E42596" w:rsidP="00E42596">
            <w:pPr>
              <w:jc w:val="center"/>
            </w:pPr>
            <w:r>
              <w:t>FK (chave estrangeira)</w:t>
            </w:r>
          </w:p>
        </w:tc>
        <w:tc>
          <w:tcPr>
            <w:tcW w:w="1770" w:type="pct"/>
            <w:vAlign w:val="center"/>
          </w:tcPr>
          <w:p w14:paraId="7E77169F" w14:textId="103361D7" w:rsidR="00E42596" w:rsidRDefault="00E42596" w:rsidP="00E42596">
            <w:pPr>
              <w:jc w:val="left"/>
            </w:pPr>
            <w:r>
              <w:t xml:space="preserve">Número que identifica o registro de contato telefone do </w:t>
            </w:r>
            <w:r w:rsidR="00746B23">
              <w:t>paciente</w:t>
            </w:r>
          </w:p>
        </w:tc>
      </w:tr>
      <w:tr w:rsidR="00E42596" w14:paraId="4F524531" w14:textId="77777777" w:rsidTr="00E42596">
        <w:tc>
          <w:tcPr>
            <w:tcW w:w="878" w:type="pct"/>
            <w:vAlign w:val="center"/>
          </w:tcPr>
          <w:p w14:paraId="100B3581" w14:textId="77777777" w:rsidR="00E42596" w:rsidRDefault="00E42596" w:rsidP="00E42596">
            <w:pPr>
              <w:jc w:val="center"/>
            </w:pPr>
          </w:p>
        </w:tc>
        <w:tc>
          <w:tcPr>
            <w:tcW w:w="1349" w:type="pct"/>
            <w:vAlign w:val="center"/>
          </w:tcPr>
          <w:p w14:paraId="19105C26" w14:textId="23A409E5" w:rsidR="00E42596" w:rsidRDefault="00E42596" w:rsidP="00E42596">
            <w:pPr>
              <w:jc w:val="left"/>
            </w:pPr>
            <w:proofErr w:type="spellStart"/>
            <w:r>
              <w:t>Id_telefone_paciente</w:t>
            </w:r>
            <w:proofErr w:type="spellEnd"/>
          </w:p>
        </w:tc>
        <w:tc>
          <w:tcPr>
            <w:tcW w:w="1003" w:type="pct"/>
            <w:vAlign w:val="center"/>
          </w:tcPr>
          <w:p w14:paraId="23ABDFD2" w14:textId="671C5F3F" w:rsidR="00E42596" w:rsidRDefault="00E42596" w:rsidP="00E42596">
            <w:pPr>
              <w:jc w:val="center"/>
            </w:pPr>
            <w:r>
              <w:t>FK (chave estrangeira)</w:t>
            </w:r>
          </w:p>
        </w:tc>
        <w:tc>
          <w:tcPr>
            <w:tcW w:w="1770" w:type="pct"/>
            <w:vAlign w:val="center"/>
          </w:tcPr>
          <w:p w14:paraId="13B62FBE" w14:textId="1503DA97" w:rsidR="00E42596" w:rsidRDefault="00E42596" w:rsidP="00E42596">
            <w:pPr>
              <w:jc w:val="left"/>
            </w:pPr>
            <w:r>
              <w:t xml:space="preserve">Número que identifica o registro de telefone do </w:t>
            </w:r>
            <w:r w:rsidR="00746B23">
              <w:t>paciente</w:t>
            </w:r>
          </w:p>
        </w:tc>
      </w:tr>
    </w:tbl>
    <w:p w14:paraId="6B93A069" w14:textId="51E0AD64" w:rsidR="00746B23" w:rsidRDefault="00746B23" w:rsidP="00746B23">
      <w:pPr>
        <w:pStyle w:val="Ttulo2"/>
        <w:spacing w:before="360" w:after="360"/>
      </w:pPr>
      <w:r>
        <w:t>Tabela Telefone do Paciente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78"/>
        <w:gridCol w:w="2445"/>
        <w:gridCol w:w="1624"/>
        <w:gridCol w:w="3014"/>
      </w:tblGrid>
      <w:tr w:rsidR="00E42596" w14:paraId="3B28671A" w14:textId="77777777" w:rsidTr="00E42596">
        <w:tc>
          <w:tcPr>
            <w:tcW w:w="1091" w:type="pct"/>
            <w:vAlign w:val="center"/>
          </w:tcPr>
          <w:p w14:paraId="3ED74C16" w14:textId="77777777" w:rsidR="00E42596" w:rsidRDefault="00E42596" w:rsidP="00035F2C">
            <w:pPr>
              <w:jc w:val="center"/>
            </w:pPr>
            <w:r>
              <w:t>Nome da Tabela</w:t>
            </w:r>
          </w:p>
        </w:tc>
        <w:tc>
          <w:tcPr>
            <w:tcW w:w="1349" w:type="pct"/>
            <w:vAlign w:val="center"/>
          </w:tcPr>
          <w:p w14:paraId="648EC5A7" w14:textId="77777777" w:rsidR="00E42596" w:rsidRDefault="00E42596" w:rsidP="00035F2C">
            <w:pPr>
              <w:jc w:val="center"/>
            </w:pPr>
            <w:r>
              <w:t>Coluna</w:t>
            </w:r>
          </w:p>
        </w:tc>
        <w:tc>
          <w:tcPr>
            <w:tcW w:w="896" w:type="pct"/>
            <w:vAlign w:val="center"/>
          </w:tcPr>
          <w:p w14:paraId="54417374" w14:textId="77777777" w:rsidR="00E42596" w:rsidRDefault="00E42596" w:rsidP="00035F2C">
            <w:pPr>
              <w:jc w:val="center"/>
            </w:pPr>
            <w:r>
              <w:t>Restrição</w:t>
            </w:r>
          </w:p>
        </w:tc>
        <w:tc>
          <w:tcPr>
            <w:tcW w:w="1663" w:type="pct"/>
            <w:vAlign w:val="center"/>
          </w:tcPr>
          <w:p w14:paraId="6DF71689" w14:textId="77777777" w:rsidR="00E42596" w:rsidRDefault="00E42596" w:rsidP="00035F2C">
            <w:pPr>
              <w:jc w:val="center"/>
            </w:pPr>
            <w:r>
              <w:t>Descrição</w:t>
            </w:r>
          </w:p>
        </w:tc>
      </w:tr>
      <w:tr w:rsidR="00E42596" w14:paraId="2E8E0271" w14:textId="77777777" w:rsidTr="00E42596">
        <w:tc>
          <w:tcPr>
            <w:tcW w:w="1091" w:type="pct"/>
            <w:vAlign w:val="center"/>
          </w:tcPr>
          <w:p w14:paraId="1808287D" w14:textId="2ABF94B7" w:rsidR="00E42596" w:rsidRDefault="00E42596" w:rsidP="00035F2C">
            <w:pPr>
              <w:jc w:val="center"/>
            </w:pPr>
            <w:proofErr w:type="spellStart"/>
            <w:r>
              <w:t>Tbl_tel_paciente</w:t>
            </w:r>
            <w:proofErr w:type="spellEnd"/>
          </w:p>
        </w:tc>
        <w:tc>
          <w:tcPr>
            <w:tcW w:w="1349" w:type="pct"/>
            <w:vAlign w:val="center"/>
          </w:tcPr>
          <w:p w14:paraId="0C06074C" w14:textId="52223EBB" w:rsidR="00E42596" w:rsidRDefault="00E42596" w:rsidP="00035F2C">
            <w:pPr>
              <w:jc w:val="left"/>
            </w:pPr>
            <w:proofErr w:type="spellStart"/>
            <w:r>
              <w:t>Id_tel_paciente</w:t>
            </w:r>
            <w:proofErr w:type="spellEnd"/>
          </w:p>
        </w:tc>
        <w:tc>
          <w:tcPr>
            <w:tcW w:w="896" w:type="pct"/>
            <w:vAlign w:val="center"/>
          </w:tcPr>
          <w:p w14:paraId="5E52B7D0" w14:textId="77777777" w:rsidR="00E42596" w:rsidRDefault="00E42596" w:rsidP="00035F2C">
            <w:pPr>
              <w:jc w:val="center"/>
            </w:pPr>
            <w:r>
              <w:t>PK (chave primária)</w:t>
            </w:r>
          </w:p>
        </w:tc>
        <w:tc>
          <w:tcPr>
            <w:tcW w:w="1663" w:type="pct"/>
            <w:vAlign w:val="center"/>
          </w:tcPr>
          <w:p w14:paraId="26629229" w14:textId="1AB9E2CD" w:rsidR="00E42596" w:rsidRDefault="00E42596" w:rsidP="00035F2C">
            <w:pPr>
              <w:jc w:val="left"/>
            </w:pPr>
            <w:r>
              <w:t>Número único de identificação do telefone do paciente</w:t>
            </w:r>
          </w:p>
        </w:tc>
      </w:tr>
      <w:tr w:rsidR="00E42596" w14:paraId="2F7E26E9" w14:textId="77777777" w:rsidTr="00E42596">
        <w:tc>
          <w:tcPr>
            <w:tcW w:w="1091" w:type="pct"/>
            <w:vAlign w:val="center"/>
          </w:tcPr>
          <w:p w14:paraId="190070D6" w14:textId="77777777" w:rsidR="00E42596" w:rsidRDefault="00E42596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40F575AB" w14:textId="0094F219" w:rsidR="00E42596" w:rsidRDefault="00E42596" w:rsidP="00035F2C">
            <w:pPr>
              <w:jc w:val="left"/>
            </w:pPr>
            <w:proofErr w:type="spellStart"/>
            <w:r>
              <w:t>Telefone_pessoal</w:t>
            </w:r>
            <w:proofErr w:type="spellEnd"/>
          </w:p>
        </w:tc>
        <w:tc>
          <w:tcPr>
            <w:tcW w:w="896" w:type="pct"/>
            <w:vAlign w:val="center"/>
          </w:tcPr>
          <w:p w14:paraId="23AFF63E" w14:textId="62B00282" w:rsidR="00E42596" w:rsidRDefault="001D5A16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63" w:type="pct"/>
            <w:vAlign w:val="center"/>
          </w:tcPr>
          <w:p w14:paraId="30866930" w14:textId="00DE9AB4" w:rsidR="00E42596" w:rsidRDefault="00E42596" w:rsidP="00035F2C">
            <w:pPr>
              <w:jc w:val="left"/>
            </w:pPr>
            <w:r>
              <w:t>Telefone pessoal do paciente</w:t>
            </w:r>
          </w:p>
        </w:tc>
      </w:tr>
      <w:tr w:rsidR="00E42596" w14:paraId="7DF61F6D" w14:textId="77777777" w:rsidTr="00E42596">
        <w:tc>
          <w:tcPr>
            <w:tcW w:w="1091" w:type="pct"/>
            <w:vAlign w:val="center"/>
          </w:tcPr>
          <w:p w14:paraId="15A795A2" w14:textId="77777777" w:rsidR="00E42596" w:rsidRDefault="00E42596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59242B49" w14:textId="28037C6C" w:rsidR="00E42596" w:rsidRDefault="00E42596" w:rsidP="00035F2C">
            <w:pPr>
              <w:jc w:val="left"/>
            </w:pPr>
            <w:proofErr w:type="spellStart"/>
            <w:r>
              <w:t>Telefone_residencial</w:t>
            </w:r>
            <w:proofErr w:type="spellEnd"/>
          </w:p>
        </w:tc>
        <w:tc>
          <w:tcPr>
            <w:tcW w:w="896" w:type="pct"/>
            <w:vAlign w:val="center"/>
          </w:tcPr>
          <w:p w14:paraId="5B9D7BA4" w14:textId="4E41E3F6" w:rsidR="00E42596" w:rsidRDefault="001D5A16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63" w:type="pct"/>
            <w:vAlign w:val="center"/>
          </w:tcPr>
          <w:p w14:paraId="439D208A" w14:textId="3815FC92" w:rsidR="00E42596" w:rsidRDefault="00E42596" w:rsidP="00035F2C">
            <w:pPr>
              <w:jc w:val="left"/>
            </w:pPr>
            <w:r>
              <w:t>Telefone da residência do paciente</w:t>
            </w:r>
          </w:p>
        </w:tc>
      </w:tr>
    </w:tbl>
    <w:p w14:paraId="55F54EA7" w14:textId="0CB364FF" w:rsidR="00E42596" w:rsidRDefault="00746B23" w:rsidP="00746B23">
      <w:pPr>
        <w:pStyle w:val="Ttulo2"/>
        <w:spacing w:before="360" w:after="360"/>
      </w:pPr>
      <w:r>
        <w:lastRenderedPageBreak/>
        <w:t>Tabela de Endereço do Paciente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25"/>
        <w:gridCol w:w="2266"/>
        <w:gridCol w:w="1640"/>
        <w:gridCol w:w="3030"/>
      </w:tblGrid>
      <w:tr w:rsidR="00E42596" w14:paraId="5B56E2E4" w14:textId="77777777" w:rsidTr="00035F2C">
        <w:tc>
          <w:tcPr>
            <w:tcW w:w="878" w:type="pct"/>
            <w:vAlign w:val="center"/>
          </w:tcPr>
          <w:p w14:paraId="12FFED84" w14:textId="77777777" w:rsidR="00E42596" w:rsidRDefault="00E42596" w:rsidP="00035F2C">
            <w:pPr>
              <w:jc w:val="center"/>
            </w:pPr>
            <w:r>
              <w:t>Nome da Tabela</w:t>
            </w:r>
          </w:p>
        </w:tc>
        <w:tc>
          <w:tcPr>
            <w:tcW w:w="1349" w:type="pct"/>
            <w:vAlign w:val="center"/>
          </w:tcPr>
          <w:p w14:paraId="7F47A68F" w14:textId="77777777" w:rsidR="00E42596" w:rsidRDefault="00E42596" w:rsidP="00035F2C">
            <w:pPr>
              <w:jc w:val="center"/>
            </w:pPr>
            <w:r>
              <w:t>Coluna</w:t>
            </w:r>
          </w:p>
        </w:tc>
        <w:tc>
          <w:tcPr>
            <w:tcW w:w="1003" w:type="pct"/>
            <w:vAlign w:val="center"/>
          </w:tcPr>
          <w:p w14:paraId="7ACDB255" w14:textId="77777777" w:rsidR="00E42596" w:rsidRDefault="00E42596" w:rsidP="00035F2C">
            <w:pPr>
              <w:jc w:val="center"/>
            </w:pPr>
            <w:r>
              <w:t>Restrição</w:t>
            </w:r>
          </w:p>
        </w:tc>
        <w:tc>
          <w:tcPr>
            <w:tcW w:w="1770" w:type="pct"/>
            <w:vAlign w:val="center"/>
          </w:tcPr>
          <w:p w14:paraId="403F66C8" w14:textId="77777777" w:rsidR="00E42596" w:rsidRDefault="00E42596" w:rsidP="00035F2C">
            <w:pPr>
              <w:jc w:val="center"/>
            </w:pPr>
            <w:r>
              <w:t>Descrição</w:t>
            </w:r>
          </w:p>
        </w:tc>
      </w:tr>
      <w:tr w:rsidR="00E42596" w14:paraId="1BC16B96" w14:textId="77777777" w:rsidTr="00035F2C">
        <w:tc>
          <w:tcPr>
            <w:tcW w:w="878" w:type="pct"/>
            <w:vAlign w:val="center"/>
          </w:tcPr>
          <w:p w14:paraId="2F4B35AC" w14:textId="2E2F89F3" w:rsidR="00E42596" w:rsidRDefault="00E42596" w:rsidP="00035F2C">
            <w:pPr>
              <w:jc w:val="center"/>
            </w:pPr>
            <w:proofErr w:type="spellStart"/>
            <w:r>
              <w:t>Tbl_end_paciente</w:t>
            </w:r>
            <w:proofErr w:type="spellEnd"/>
          </w:p>
        </w:tc>
        <w:tc>
          <w:tcPr>
            <w:tcW w:w="1349" w:type="pct"/>
            <w:vAlign w:val="center"/>
          </w:tcPr>
          <w:p w14:paraId="7356D016" w14:textId="03835E5D" w:rsidR="00E42596" w:rsidRDefault="00E42596" w:rsidP="00035F2C">
            <w:pPr>
              <w:jc w:val="left"/>
            </w:pPr>
            <w:proofErr w:type="spellStart"/>
            <w:r>
              <w:t>Id_end_paciente</w:t>
            </w:r>
            <w:proofErr w:type="spellEnd"/>
          </w:p>
        </w:tc>
        <w:tc>
          <w:tcPr>
            <w:tcW w:w="1003" w:type="pct"/>
            <w:vAlign w:val="center"/>
          </w:tcPr>
          <w:p w14:paraId="6479DC91" w14:textId="77777777" w:rsidR="00E42596" w:rsidRDefault="00E42596" w:rsidP="00035F2C">
            <w:pPr>
              <w:jc w:val="center"/>
            </w:pPr>
            <w:r>
              <w:t>PK (chave primária)</w:t>
            </w:r>
          </w:p>
        </w:tc>
        <w:tc>
          <w:tcPr>
            <w:tcW w:w="1770" w:type="pct"/>
            <w:vAlign w:val="center"/>
          </w:tcPr>
          <w:p w14:paraId="320F9B31" w14:textId="200B1FCD" w:rsidR="00E42596" w:rsidRDefault="00E42596" w:rsidP="00035F2C">
            <w:pPr>
              <w:jc w:val="left"/>
            </w:pPr>
            <w:r>
              <w:t>Número único de identificação do endereço do paciente</w:t>
            </w:r>
          </w:p>
        </w:tc>
      </w:tr>
      <w:tr w:rsidR="00E42596" w14:paraId="45310C1F" w14:textId="77777777" w:rsidTr="00035F2C">
        <w:tc>
          <w:tcPr>
            <w:tcW w:w="878" w:type="pct"/>
            <w:vAlign w:val="center"/>
          </w:tcPr>
          <w:p w14:paraId="66492997" w14:textId="77777777" w:rsidR="00E42596" w:rsidRDefault="00E42596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1FCD665E" w14:textId="2A2CEA33" w:rsidR="00E42596" w:rsidRDefault="00E42596" w:rsidP="00035F2C">
            <w:pPr>
              <w:jc w:val="left"/>
            </w:pPr>
            <w:r>
              <w:t>Logradouro</w:t>
            </w:r>
          </w:p>
        </w:tc>
        <w:tc>
          <w:tcPr>
            <w:tcW w:w="1003" w:type="pct"/>
            <w:vAlign w:val="center"/>
          </w:tcPr>
          <w:p w14:paraId="25DCD5D4" w14:textId="4C864EDD" w:rsidR="00E42596" w:rsidRDefault="001D5A16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70" w:type="pct"/>
            <w:vAlign w:val="center"/>
          </w:tcPr>
          <w:p w14:paraId="2403E9E7" w14:textId="249F2548" w:rsidR="00E42596" w:rsidRDefault="00E42596" w:rsidP="00035F2C">
            <w:pPr>
              <w:jc w:val="left"/>
            </w:pPr>
            <w:r>
              <w:t>Nome do logradouro do paciente</w:t>
            </w:r>
          </w:p>
        </w:tc>
      </w:tr>
      <w:tr w:rsidR="00E42596" w14:paraId="02200775" w14:textId="77777777" w:rsidTr="00035F2C">
        <w:tc>
          <w:tcPr>
            <w:tcW w:w="878" w:type="pct"/>
            <w:vAlign w:val="center"/>
          </w:tcPr>
          <w:p w14:paraId="05AAECDD" w14:textId="77777777" w:rsidR="00E42596" w:rsidRDefault="00E42596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094D8778" w14:textId="67D3045F" w:rsidR="00E42596" w:rsidRDefault="00E42596" w:rsidP="00035F2C">
            <w:pPr>
              <w:jc w:val="left"/>
            </w:pPr>
            <w:r>
              <w:t>Número</w:t>
            </w:r>
          </w:p>
        </w:tc>
        <w:tc>
          <w:tcPr>
            <w:tcW w:w="1003" w:type="pct"/>
            <w:vAlign w:val="center"/>
          </w:tcPr>
          <w:p w14:paraId="7E52CE5F" w14:textId="77777777" w:rsidR="00E42596" w:rsidRDefault="00E42596" w:rsidP="00035F2C">
            <w:pPr>
              <w:jc w:val="center"/>
            </w:pPr>
          </w:p>
        </w:tc>
        <w:tc>
          <w:tcPr>
            <w:tcW w:w="1770" w:type="pct"/>
            <w:vAlign w:val="center"/>
          </w:tcPr>
          <w:p w14:paraId="49C4132A" w14:textId="080F08E9" w:rsidR="00E42596" w:rsidRDefault="00E42596" w:rsidP="00035F2C">
            <w:pPr>
              <w:jc w:val="left"/>
            </w:pPr>
            <w:r>
              <w:t>Número do endereço do paciente</w:t>
            </w:r>
          </w:p>
        </w:tc>
      </w:tr>
      <w:tr w:rsidR="00E42596" w14:paraId="25972C42" w14:textId="77777777" w:rsidTr="00035F2C">
        <w:tc>
          <w:tcPr>
            <w:tcW w:w="878" w:type="pct"/>
            <w:vAlign w:val="center"/>
          </w:tcPr>
          <w:p w14:paraId="21CAB4C6" w14:textId="77777777" w:rsidR="00E42596" w:rsidRDefault="00E42596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7885DC48" w14:textId="360FE93E" w:rsidR="00E42596" w:rsidRDefault="00E42596" w:rsidP="00035F2C">
            <w:pPr>
              <w:jc w:val="left"/>
            </w:pPr>
            <w:r>
              <w:t>Complemento</w:t>
            </w:r>
          </w:p>
        </w:tc>
        <w:tc>
          <w:tcPr>
            <w:tcW w:w="1003" w:type="pct"/>
            <w:vAlign w:val="center"/>
          </w:tcPr>
          <w:p w14:paraId="4260AA85" w14:textId="77777777" w:rsidR="00E42596" w:rsidRDefault="00E42596" w:rsidP="00035F2C">
            <w:pPr>
              <w:jc w:val="center"/>
            </w:pPr>
          </w:p>
        </w:tc>
        <w:tc>
          <w:tcPr>
            <w:tcW w:w="1770" w:type="pct"/>
            <w:vAlign w:val="center"/>
          </w:tcPr>
          <w:p w14:paraId="117A8D9B" w14:textId="2ADAC0ED" w:rsidR="00E42596" w:rsidRDefault="00E42596" w:rsidP="00035F2C">
            <w:pPr>
              <w:jc w:val="left"/>
            </w:pPr>
            <w:r>
              <w:t>Complemento do endereço do paciente</w:t>
            </w:r>
          </w:p>
        </w:tc>
      </w:tr>
      <w:tr w:rsidR="00E42596" w14:paraId="358D8D42" w14:textId="77777777" w:rsidTr="00035F2C">
        <w:tc>
          <w:tcPr>
            <w:tcW w:w="878" w:type="pct"/>
            <w:vAlign w:val="center"/>
          </w:tcPr>
          <w:p w14:paraId="33899540" w14:textId="77777777" w:rsidR="00E42596" w:rsidRDefault="00E42596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402F97B5" w14:textId="51643B64" w:rsidR="00E42596" w:rsidRDefault="00E42596" w:rsidP="00035F2C">
            <w:pPr>
              <w:jc w:val="left"/>
            </w:pPr>
            <w:r>
              <w:t>Bairro</w:t>
            </w:r>
          </w:p>
        </w:tc>
        <w:tc>
          <w:tcPr>
            <w:tcW w:w="1003" w:type="pct"/>
            <w:vAlign w:val="center"/>
          </w:tcPr>
          <w:p w14:paraId="7CDBE453" w14:textId="49D5A2FE" w:rsidR="001D5A16" w:rsidRDefault="001D5A16" w:rsidP="001D5A16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70" w:type="pct"/>
            <w:vAlign w:val="center"/>
          </w:tcPr>
          <w:p w14:paraId="1AD341BC" w14:textId="49087B72" w:rsidR="00E42596" w:rsidRDefault="00E42596" w:rsidP="00035F2C">
            <w:pPr>
              <w:jc w:val="left"/>
            </w:pPr>
            <w:r>
              <w:t>Nome do bairro da residência do paciente</w:t>
            </w:r>
          </w:p>
        </w:tc>
      </w:tr>
      <w:tr w:rsidR="00E42596" w14:paraId="256F5FBA" w14:textId="77777777" w:rsidTr="00035F2C">
        <w:tc>
          <w:tcPr>
            <w:tcW w:w="878" w:type="pct"/>
            <w:vAlign w:val="center"/>
          </w:tcPr>
          <w:p w14:paraId="1270ED27" w14:textId="77777777" w:rsidR="00E42596" w:rsidRDefault="00E42596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1146B249" w14:textId="3C6EC58C" w:rsidR="00E42596" w:rsidRDefault="00E42596" w:rsidP="00035F2C">
            <w:pPr>
              <w:jc w:val="left"/>
            </w:pPr>
            <w:r>
              <w:t>Cidade</w:t>
            </w:r>
          </w:p>
        </w:tc>
        <w:tc>
          <w:tcPr>
            <w:tcW w:w="1003" w:type="pct"/>
            <w:vAlign w:val="center"/>
          </w:tcPr>
          <w:p w14:paraId="60324813" w14:textId="411C4908" w:rsidR="00E42596" w:rsidRDefault="001D5A16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70" w:type="pct"/>
            <w:vAlign w:val="center"/>
          </w:tcPr>
          <w:p w14:paraId="0403EB87" w14:textId="09D1ED79" w:rsidR="00E42596" w:rsidRDefault="00E42596" w:rsidP="00035F2C">
            <w:pPr>
              <w:jc w:val="left"/>
            </w:pPr>
            <w:r>
              <w:t>Cidade onde o paciente reside</w:t>
            </w:r>
          </w:p>
        </w:tc>
      </w:tr>
      <w:tr w:rsidR="00E42596" w14:paraId="08C8B0AC" w14:textId="77777777" w:rsidTr="00035F2C">
        <w:tc>
          <w:tcPr>
            <w:tcW w:w="878" w:type="pct"/>
            <w:vAlign w:val="center"/>
          </w:tcPr>
          <w:p w14:paraId="3784760C" w14:textId="77777777" w:rsidR="00E42596" w:rsidRDefault="00E42596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6FB17B5B" w14:textId="7960E3BF" w:rsidR="00E42596" w:rsidRDefault="00E42596" w:rsidP="00035F2C">
            <w:pPr>
              <w:jc w:val="left"/>
            </w:pPr>
            <w:r>
              <w:t>Estado</w:t>
            </w:r>
          </w:p>
        </w:tc>
        <w:tc>
          <w:tcPr>
            <w:tcW w:w="1003" w:type="pct"/>
            <w:vAlign w:val="center"/>
          </w:tcPr>
          <w:p w14:paraId="06D63977" w14:textId="08BCB923" w:rsidR="00E42596" w:rsidRDefault="001D5A16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70" w:type="pct"/>
            <w:vAlign w:val="center"/>
          </w:tcPr>
          <w:p w14:paraId="636730D1" w14:textId="598A580D" w:rsidR="00E42596" w:rsidRDefault="00E42596" w:rsidP="00035F2C">
            <w:pPr>
              <w:jc w:val="left"/>
            </w:pPr>
            <w:r>
              <w:t>Estado de residência do paciente</w:t>
            </w:r>
          </w:p>
        </w:tc>
      </w:tr>
      <w:tr w:rsidR="00E42596" w14:paraId="70835500" w14:textId="77777777" w:rsidTr="00035F2C">
        <w:tc>
          <w:tcPr>
            <w:tcW w:w="878" w:type="pct"/>
            <w:vAlign w:val="center"/>
          </w:tcPr>
          <w:p w14:paraId="418BDF92" w14:textId="77777777" w:rsidR="00E42596" w:rsidRDefault="00E42596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2E0CB7D0" w14:textId="4E48AC89" w:rsidR="00E42596" w:rsidRDefault="00E42596" w:rsidP="00035F2C">
            <w:pPr>
              <w:jc w:val="left"/>
            </w:pPr>
            <w:r>
              <w:t>Cep</w:t>
            </w:r>
          </w:p>
        </w:tc>
        <w:tc>
          <w:tcPr>
            <w:tcW w:w="1003" w:type="pct"/>
            <w:vAlign w:val="center"/>
          </w:tcPr>
          <w:p w14:paraId="38F473E4" w14:textId="04C5A3E2" w:rsidR="00E42596" w:rsidRDefault="001D5A16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770" w:type="pct"/>
            <w:vAlign w:val="center"/>
          </w:tcPr>
          <w:p w14:paraId="150EB6B1" w14:textId="4A44BC21" w:rsidR="00E42596" w:rsidRDefault="00E42596" w:rsidP="00035F2C">
            <w:pPr>
              <w:jc w:val="left"/>
            </w:pPr>
            <w:r>
              <w:t>Número do cep residencial do paciente</w:t>
            </w:r>
          </w:p>
        </w:tc>
      </w:tr>
    </w:tbl>
    <w:p w14:paraId="25D4922B" w14:textId="22719E06" w:rsidR="001D5A16" w:rsidRDefault="00746B23" w:rsidP="00746B23">
      <w:pPr>
        <w:pStyle w:val="Ttulo2"/>
        <w:spacing w:before="360" w:after="360"/>
      </w:pPr>
      <w:r>
        <w:t>Tabela Médico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57"/>
        <w:gridCol w:w="2925"/>
        <w:gridCol w:w="1631"/>
        <w:gridCol w:w="3048"/>
      </w:tblGrid>
      <w:tr w:rsidR="00E42596" w14:paraId="2511C242" w14:textId="77777777" w:rsidTr="00746B23">
        <w:tc>
          <w:tcPr>
            <w:tcW w:w="804" w:type="pct"/>
            <w:vAlign w:val="center"/>
          </w:tcPr>
          <w:p w14:paraId="5FE35B36" w14:textId="77777777" w:rsidR="00E42596" w:rsidRDefault="00E42596" w:rsidP="00035F2C">
            <w:pPr>
              <w:jc w:val="center"/>
            </w:pPr>
            <w:r>
              <w:t>Nome da Tabela</w:t>
            </w:r>
          </w:p>
        </w:tc>
        <w:tc>
          <w:tcPr>
            <w:tcW w:w="1614" w:type="pct"/>
            <w:vAlign w:val="center"/>
          </w:tcPr>
          <w:p w14:paraId="302F0507" w14:textId="77777777" w:rsidR="00E42596" w:rsidRDefault="00E42596" w:rsidP="00035F2C">
            <w:pPr>
              <w:jc w:val="center"/>
            </w:pPr>
            <w:r>
              <w:t>Coluna</w:t>
            </w:r>
          </w:p>
        </w:tc>
        <w:tc>
          <w:tcPr>
            <w:tcW w:w="900" w:type="pct"/>
            <w:vAlign w:val="center"/>
          </w:tcPr>
          <w:p w14:paraId="16E0B24A" w14:textId="77777777" w:rsidR="00E42596" w:rsidRDefault="00E42596" w:rsidP="00035F2C">
            <w:pPr>
              <w:jc w:val="center"/>
            </w:pPr>
            <w:r>
              <w:t>Restrição</w:t>
            </w:r>
          </w:p>
        </w:tc>
        <w:tc>
          <w:tcPr>
            <w:tcW w:w="1682" w:type="pct"/>
            <w:vAlign w:val="center"/>
          </w:tcPr>
          <w:p w14:paraId="45248511" w14:textId="77777777" w:rsidR="00E42596" w:rsidRDefault="00E42596" w:rsidP="00035F2C">
            <w:pPr>
              <w:jc w:val="center"/>
            </w:pPr>
            <w:r>
              <w:t>Descrição</w:t>
            </w:r>
          </w:p>
        </w:tc>
      </w:tr>
      <w:tr w:rsidR="00E42596" w14:paraId="05CC87AE" w14:textId="77777777" w:rsidTr="00746B23">
        <w:tc>
          <w:tcPr>
            <w:tcW w:w="804" w:type="pct"/>
            <w:vAlign w:val="center"/>
          </w:tcPr>
          <w:p w14:paraId="355612BA" w14:textId="6318DCA6" w:rsidR="00E42596" w:rsidRDefault="00E42596" w:rsidP="00035F2C">
            <w:pPr>
              <w:jc w:val="center"/>
            </w:pPr>
            <w:proofErr w:type="spellStart"/>
            <w:r>
              <w:t>Tbl_médico</w:t>
            </w:r>
            <w:proofErr w:type="spellEnd"/>
          </w:p>
        </w:tc>
        <w:tc>
          <w:tcPr>
            <w:tcW w:w="1614" w:type="pct"/>
            <w:vAlign w:val="center"/>
          </w:tcPr>
          <w:p w14:paraId="42193E9D" w14:textId="6964D8F2" w:rsidR="00E42596" w:rsidRDefault="00E42596" w:rsidP="00035F2C">
            <w:pPr>
              <w:jc w:val="left"/>
            </w:pPr>
            <w:proofErr w:type="spellStart"/>
            <w:r>
              <w:t>Id</w:t>
            </w:r>
            <w:r w:rsidR="001D5A16">
              <w:t>_médico</w:t>
            </w:r>
            <w:proofErr w:type="spellEnd"/>
          </w:p>
        </w:tc>
        <w:tc>
          <w:tcPr>
            <w:tcW w:w="900" w:type="pct"/>
            <w:vAlign w:val="center"/>
          </w:tcPr>
          <w:p w14:paraId="5D83ED17" w14:textId="77777777" w:rsidR="00E42596" w:rsidRDefault="00E42596" w:rsidP="00035F2C">
            <w:pPr>
              <w:jc w:val="center"/>
            </w:pPr>
            <w:r>
              <w:t>PK (chave primária)</w:t>
            </w:r>
          </w:p>
        </w:tc>
        <w:tc>
          <w:tcPr>
            <w:tcW w:w="1682" w:type="pct"/>
            <w:vAlign w:val="center"/>
          </w:tcPr>
          <w:p w14:paraId="292B8651" w14:textId="77777777" w:rsidR="00E42596" w:rsidRDefault="00E42596" w:rsidP="00035F2C">
            <w:pPr>
              <w:jc w:val="left"/>
            </w:pPr>
            <w:r>
              <w:t>Número único de identificação do paciente</w:t>
            </w:r>
          </w:p>
        </w:tc>
      </w:tr>
      <w:tr w:rsidR="00E42596" w14:paraId="60192E44" w14:textId="77777777" w:rsidTr="00746B23">
        <w:tc>
          <w:tcPr>
            <w:tcW w:w="804" w:type="pct"/>
            <w:vAlign w:val="center"/>
          </w:tcPr>
          <w:p w14:paraId="127DBECF" w14:textId="77777777" w:rsidR="00E42596" w:rsidRDefault="00E42596" w:rsidP="00035F2C">
            <w:pPr>
              <w:jc w:val="center"/>
            </w:pPr>
          </w:p>
        </w:tc>
        <w:tc>
          <w:tcPr>
            <w:tcW w:w="1614" w:type="pct"/>
            <w:vAlign w:val="center"/>
          </w:tcPr>
          <w:p w14:paraId="7D0DBF32" w14:textId="77777777" w:rsidR="00E42596" w:rsidRDefault="00E42596" w:rsidP="00035F2C">
            <w:pPr>
              <w:jc w:val="left"/>
            </w:pPr>
            <w:r>
              <w:t>Nome</w:t>
            </w:r>
          </w:p>
        </w:tc>
        <w:tc>
          <w:tcPr>
            <w:tcW w:w="900" w:type="pct"/>
            <w:vAlign w:val="center"/>
          </w:tcPr>
          <w:p w14:paraId="136CE39E" w14:textId="354C178D" w:rsidR="00E42596" w:rsidRDefault="001D5A16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82" w:type="pct"/>
            <w:vAlign w:val="center"/>
          </w:tcPr>
          <w:p w14:paraId="5364E104" w14:textId="77777777" w:rsidR="00E42596" w:rsidRDefault="00E42596" w:rsidP="00035F2C">
            <w:pPr>
              <w:jc w:val="left"/>
            </w:pPr>
            <w:r>
              <w:t>Nome do paciente</w:t>
            </w:r>
          </w:p>
        </w:tc>
      </w:tr>
      <w:tr w:rsidR="00E42596" w14:paraId="0F55AFF8" w14:textId="77777777" w:rsidTr="00746B23">
        <w:tc>
          <w:tcPr>
            <w:tcW w:w="804" w:type="pct"/>
            <w:vAlign w:val="center"/>
          </w:tcPr>
          <w:p w14:paraId="4110E269" w14:textId="77777777" w:rsidR="00E42596" w:rsidRDefault="00E42596" w:rsidP="00035F2C">
            <w:pPr>
              <w:jc w:val="center"/>
            </w:pPr>
          </w:p>
        </w:tc>
        <w:tc>
          <w:tcPr>
            <w:tcW w:w="1614" w:type="pct"/>
            <w:vAlign w:val="center"/>
          </w:tcPr>
          <w:p w14:paraId="3FCAABB7" w14:textId="3654F998" w:rsidR="00E42596" w:rsidRDefault="001D5A16" w:rsidP="00035F2C">
            <w:pPr>
              <w:jc w:val="left"/>
            </w:pPr>
            <w:r>
              <w:t>CPF</w:t>
            </w:r>
          </w:p>
        </w:tc>
        <w:tc>
          <w:tcPr>
            <w:tcW w:w="900" w:type="pct"/>
            <w:vAlign w:val="center"/>
          </w:tcPr>
          <w:p w14:paraId="5D2A4F97" w14:textId="6B8F3ED3" w:rsidR="00E42596" w:rsidRDefault="001D5A16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  <w:tc>
          <w:tcPr>
            <w:tcW w:w="1682" w:type="pct"/>
            <w:vAlign w:val="center"/>
          </w:tcPr>
          <w:p w14:paraId="3B3C31F7" w14:textId="5FAAC5F4" w:rsidR="00E42596" w:rsidRDefault="00E42596" w:rsidP="00035F2C">
            <w:pPr>
              <w:jc w:val="left"/>
            </w:pPr>
            <w:r>
              <w:t xml:space="preserve">Número do CPF do </w:t>
            </w:r>
            <w:r w:rsidR="001D5A16">
              <w:t>médico</w:t>
            </w:r>
          </w:p>
        </w:tc>
      </w:tr>
      <w:tr w:rsidR="00746B23" w14:paraId="56ECE782" w14:textId="77777777" w:rsidTr="00746B23">
        <w:tc>
          <w:tcPr>
            <w:tcW w:w="804" w:type="pct"/>
            <w:vAlign w:val="center"/>
          </w:tcPr>
          <w:p w14:paraId="654C6B66" w14:textId="77777777" w:rsidR="00E42596" w:rsidRDefault="00E42596" w:rsidP="00035F2C">
            <w:pPr>
              <w:jc w:val="center"/>
            </w:pPr>
          </w:p>
        </w:tc>
        <w:tc>
          <w:tcPr>
            <w:tcW w:w="1614" w:type="pct"/>
            <w:vAlign w:val="center"/>
          </w:tcPr>
          <w:p w14:paraId="3FC10BA2" w14:textId="54247F9E" w:rsidR="00E42596" w:rsidRDefault="001D5A16" w:rsidP="00035F2C">
            <w:pPr>
              <w:jc w:val="left"/>
            </w:pPr>
            <w:r>
              <w:t>CRM</w:t>
            </w:r>
          </w:p>
        </w:tc>
        <w:tc>
          <w:tcPr>
            <w:tcW w:w="900" w:type="pct"/>
            <w:vAlign w:val="center"/>
          </w:tcPr>
          <w:p w14:paraId="6BE82F0C" w14:textId="5C9393DD" w:rsidR="00E42596" w:rsidRDefault="001D5A16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proofErr w:type="spellEnd"/>
          </w:p>
        </w:tc>
        <w:tc>
          <w:tcPr>
            <w:tcW w:w="1682" w:type="pct"/>
            <w:vAlign w:val="center"/>
          </w:tcPr>
          <w:p w14:paraId="4561E076" w14:textId="59446C10" w:rsidR="00E42596" w:rsidRDefault="001D5A16" w:rsidP="00035F2C">
            <w:pPr>
              <w:jc w:val="left"/>
            </w:pPr>
            <w:r>
              <w:t>Número de registro profissional do médico</w:t>
            </w:r>
          </w:p>
        </w:tc>
      </w:tr>
      <w:tr w:rsidR="00E42596" w14:paraId="6B362211" w14:textId="77777777" w:rsidTr="00746B23">
        <w:tc>
          <w:tcPr>
            <w:tcW w:w="804" w:type="pct"/>
            <w:vAlign w:val="center"/>
          </w:tcPr>
          <w:p w14:paraId="597A3B7E" w14:textId="77777777" w:rsidR="00E42596" w:rsidRDefault="00E42596" w:rsidP="00035F2C">
            <w:pPr>
              <w:jc w:val="center"/>
            </w:pPr>
          </w:p>
        </w:tc>
        <w:tc>
          <w:tcPr>
            <w:tcW w:w="1614" w:type="pct"/>
            <w:vAlign w:val="center"/>
          </w:tcPr>
          <w:p w14:paraId="414945BD" w14:textId="74AE2AB5" w:rsidR="00E42596" w:rsidRDefault="001D5A16" w:rsidP="00035F2C">
            <w:pPr>
              <w:jc w:val="left"/>
            </w:pPr>
            <w:proofErr w:type="spellStart"/>
            <w:r>
              <w:t>Id_tel_medico</w:t>
            </w:r>
            <w:proofErr w:type="spellEnd"/>
          </w:p>
        </w:tc>
        <w:tc>
          <w:tcPr>
            <w:tcW w:w="900" w:type="pct"/>
            <w:vAlign w:val="center"/>
          </w:tcPr>
          <w:p w14:paraId="33052BE4" w14:textId="77777777" w:rsidR="00E42596" w:rsidRDefault="00E42596" w:rsidP="00035F2C">
            <w:pPr>
              <w:jc w:val="center"/>
            </w:pPr>
            <w:r>
              <w:t>FK (chave estrangeira)</w:t>
            </w:r>
          </w:p>
        </w:tc>
        <w:tc>
          <w:tcPr>
            <w:tcW w:w="1682" w:type="pct"/>
            <w:vAlign w:val="center"/>
          </w:tcPr>
          <w:p w14:paraId="6871A790" w14:textId="2DAB4FB9" w:rsidR="00E42596" w:rsidRDefault="00E42596" w:rsidP="00035F2C">
            <w:pPr>
              <w:jc w:val="left"/>
            </w:pPr>
            <w:r>
              <w:t xml:space="preserve">Número que identifica o registro de contato telefone do </w:t>
            </w:r>
            <w:r w:rsidR="001D5A16">
              <w:t>médico</w:t>
            </w:r>
          </w:p>
        </w:tc>
      </w:tr>
      <w:tr w:rsidR="00E42596" w14:paraId="03414C2F" w14:textId="77777777" w:rsidTr="00746B23">
        <w:tc>
          <w:tcPr>
            <w:tcW w:w="804" w:type="pct"/>
            <w:vAlign w:val="center"/>
          </w:tcPr>
          <w:p w14:paraId="16C5CF74" w14:textId="77777777" w:rsidR="00E42596" w:rsidRDefault="00E42596" w:rsidP="00035F2C">
            <w:pPr>
              <w:jc w:val="center"/>
            </w:pPr>
          </w:p>
        </w:tc>
        <w:tc>
          <w:tcPr>
            <w:tcW w:w="1614" w:type="pct"/>
            <w:vAlign w:val="center"/>
          </w:tcPr>
          <w:p w14:paraId="3DB4508F" w14:textId="2F3BF883" w:rsidR="00E42596" w:rsidRDefault="001D5A16" w:rsidP="00035F2C">
            <w:pPr>
              <w:jc w:val="left"/>
            </w:pPr>
            <w:proofErr w:type="spellStart"/>
            <w:r>
              <w:t>Id_especialidade_medico</w:t>
            </w:r>
            <w:proofErr w:type="spellEnd"/>
          </w:p>
        </w:tc>
        <w:tc>
          <w:tcPr>
            <w:tcW w:w="900" w:type="pct"/>
            <w:vAlign w:val="center"/>
          </w:tcPr>
          <w:p w14:paraId="4983595D" w14:textId="77777777" w:rsidR="00E42596" w:rsidRDefault="00E42596" w:rsidP="00035F2C">
            <w:pPr>
              <w:jc w:val="center"/>
            </w:pPr>
            <w:r>
              <w:t>FK (chave estrangeira)</w:t>
            </w:r>
          </w:p>
        </w:tc>
        <w:tc>
          <w:tcPr>
            <w:tcW w:w="1682" w:type="pct"/>
            <w:vAlign w:val="center"/>
          </w:tcPr>
          <w:p w14:paraId="4F080F57" w14:textId="195AEEDA" w:rsidR="00E42596" w:rsidRDefault="00E42596" w:rsidP="00035F2C">
            <w:pPr>
              <w:jc w:val="left"/>
            </w:pPr>
            <w:r>
              <w:t xml:space="preserve">Número que identifica o registro de </w:t>
            </w:r>
            <w:r w:rsidR="001D5A16">
              <w:t>especialidade</w:t>
            </w:r>
            <w:r>
              <w:t xml:space="preserve"> do cliente</w:t>
            </w:r>
          </w:p>
        </w:tc>
      </w:tr>
    </w:tbl>
    <w:p w14:paraId="6A51D19D" w14:textId="52EDA172" w:rsidR="00E42596" w:rsidRDefault="00746B23" w:rsidP="00746B23">
      <w:pPr>
        <w:pStyle w:val="Ttulo2"/>
        <w:spacing w:before="360" w:after="360"/>
      </w:pPr>
      <w:r>
        <w:t>Tabela Telefone do Médico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78"/>
        <w:gridCol w:w="2445"/>
        <w:gridCol w:w="1624"/>
        <w:gridCol w:w="3014"/>
      </w:tblGrid>
      <w:tr w:rsidR="00746B23" w14:paraId="3222624F" w14:textId="77777777" w:rsidTr="00035F2C">
        <w:tc>
          <w:tcPr>
            <w:tcW w:w="1091" w:type="pct"/>
            <w:vAlign w:val="center"/>
          </w:tcPr>
          <w:p w14:paraId="156BEE6C" w14:textId="77777777" w:rsidR="00746B23" w:rsidRDefault="00746B23" w:rsidP="00035F2C">
            <w:pPr>
              <w:jc w:val="center"/>
            </w:pPr>
            <w:r>
              <w:t>Nome da Tabela</w:t>
            </w:r>
          </w:p>
        </w:tc>
        <w:tc>
          <w:tcPr>
            <w:tcW w:w="1349" w:type="pct"/>
            <w:vAlign w:val="center"/>
          </w:tcPr>
          <w:p w14:paraId="68A65CD4" w14:textId="77777777" w:rsidR="00746B23" w:rsidRDefault="00746B23" w:rsidP="00035F2C">
            <w:pPr>
              <w:jc w:val="center"/>
            </w:pPr>
            <w:r>
              <w:t>Coluna</w:t>
            </w:r>
          </w:p>
        </w:tc>
        <w:tc>
          <w:tcPr>
            <w:tcW w:w="896" w:type="pct"/>
            <w:vAlign w:val="center"/>
          </w:tcPr>
          <w:p w14:paraId="514428AD" w14:textId="77777777" w:rsidR="00746B23" w:rsidRDefault="00746B23" w:rsidP="00035F2C">
            <w:pPr>
              <w:jc w:val="center"/>
            </w:pPr>
            <w:r>
              <w:t>Restrição</w:t>
            </w:r>
          </w:p>
        </w:tc>
        <w:tc>
          <w:tcPr>
            <w:tcW w:w="1663" w:type="pct"/>
            <w:vAlign w:val="center"/>
          </w:tcPr>
          <w:p w14:paraId="3ED951C2" w14:textId="77777777" w:rsidR="00746B23" w:rsidRDefault="00746B23" w:rsidP="00035F2C">
            <w:pPr>
              <w:jc w:val="center"/>
            </w:pPr>
            <w:r>
              <w:t>Descrição</w:t>
            </w:r>
          </w:p>
        </w:tc>
      </w:tr>
      <w:tr w:rsidR="00746B23" w14:paraId="2506C787" w14:textId="77777777" w:rsidTr="00035F2C">
        <w:tc>
          <w:tcPr>
            <w:tcW w:w="1091" w:type="pct"/>
            <w:vAlign w:val="center"/>
          </w:tcPr>
          <w:p w14:paraId="6C223A93" w14:textId="6EAA29EF" w:rsidR="00746B23" w:rsidRDefault="00746B23" w:rsidP="00035F2C">
            <w:pPr>
              <w:jc w:val="center"/>
            </w:pPr>
            <w:proofErr w:type="spellStart"/>
            <w:r>
              <w:t>Tbl_tel_medico</w:t>
            </w:r>
            <w:proofErr w:type="spellEnd"/>
          </w:p>
        </w:tc>
        <w:tc>
          <w:tcPr>
            <w:tcW w:w="1349" w:type="pct"/>
            <w:vAlign w:val="center"/>
          </w:tcPr>
          <w:p w14:paraId="782E1D59" w14:textId="38A6840E" w:rsidR="00746B23" w:rsidRDefault="00746B23" w:rsidP="00035F2C">
            <w:pPr>
              <w:jc w:val="left"/>
            </w:pPr>
            <w:proofErr w:type="spellStart"/>
            <w:r>
              <w:t>Id_tel_medico</w:t>
            </w:r>
            <w:proofErr w:type="spellEnd"/>
          </w:p>
        </w:tc>
        <w:tc>
          <w:tcPr>
            <w:tcW w:w="896" w:type="pct"/>
            <w:vAlign w:val="center"/>
          </w:tcPr>
          <w:p w14:paraId="1C28DA97" w14:textId="77777777" w:rsidR="00746B23" w:rsidRDefault="00746B23" w:rsidP="00035F2C">
            <w:pPr>
              <w:jc w:val="center"/>
            </w:pPr>
            <w:r>
              <w:t>PK (chave primária)</w:t>
            </w:r>
          </w:p>
        </w:tc>
        <w:tc>
          <w:tcPr>
            <w:tcW w:w="1663" w:type="pct"/>
            <w:vAlign w:val="center"/>
          </w:tcPr>
          <w:p w14:paraId="6656A50D" w14:textId="35B67AD8" w:rsidR="00746B23" w:rsidRDefault="00746B23" w:rsidP="00035F2C">
            <w:pPr>
              <w:jc w:val="left"/>
            </w:pPr>
            <w:r>
              <w:t>Número único de identificação do telefone do medico</w:t>
            </w:r>
          </w:p>
        </w:tc>
      </w:tr>
      <w:tr w:rsidR="00746B23" w14:paraId="1CD2D5BF" w14:textId="77777777" w:rsidTr="00035F2C">
        <w:tc>
          <w:tcPr>
            <w:tcW w:w="1091" w:type="pct"/>
            <w:vAlign w:val="center"/>
          </w:tcPr>
          <w:p w14:paraId="10215DCA" w14:textId="77777777" w:rsidR="00746B23" w:rsidRDefault="00746B23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6B17B664" w14:textId="77777777" w:rsidR="00746B23" w:rsidRDefault="00746B23" w:rsidP="00035F2C">
            <w:pPr>
              <w:jc w:val="left"/>
            </w:pPr>
            <w:proofErr w:type="spellStart"/>
            <w:r>
              <w:t>Telefone_pessoal</w:t>
            </w:r>
            <w:proofErr w:type="spellEnd"/>
          </w:p>
        </w:tc>
        <w:tc>
          <w:tcPr>
            <w:tcW w:w="896" w:type="pct"/>
            <w:vAlign w:val="center"/>
          </w:tcPr>
          <w:p w14:paraId="07BD1A62" w14:textId="77777777" w:rsidR="00746B23" w:rsidRDefault="00746B23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63" w:type="pct"/>
            <w:vAlign w:val="center"/>
          </w:tcPr>
          <w:p w14:paraId="7CA9E569" w14:textId="5615B32A" w:rsidR="00746B23" w:rsidRDefault="00746B23" w:rsidP="00035F2C">
            <w:pPr>
              <w:jc w:val="left"/>
            </w:pPr>
            <w:r>
              <w:t>Telefone pessoal do médico</w:t>
            </w:r>
          </w:p>
        </w:tc>
      </w:tr>
      <w:tr w:rsidR="00746B23" w14:paraId="4898B8DF" w14:textId="77777777" w:rsidTr="00035F2C">
        <w:tc>
          <w:tcPr>
            <w:tcW w:w="1091" w:type="pct"/>
            <w:vAlign w:val="center"/>
          </w:tcPr>
          <w:p w14:paraId="5F5EC9BD" w14:textId="77777777" w:rsidR="00746B23" w:rsidRDefault="00746B23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526E5131" w14:textId="77777777" w:rsidR="00746B23" w:rsidRDefault="00746B23" w:rsidP="00035F2C">
            <w:pPr>
              <w:jc w:val="left"/>
            </w:pPr>
            <w:proofErr w:type="spellStart"/>
            <w:r>
              <w:t>Telefone_residencial</w:t>
            </w:r>
            <w:proofErr w:type="spellEnd"/>
          </w:p>
        </w:tc>
        <w:tc>
          <w:tcPr>
            <w:tcW w:w="896" w:type="pct"/>
            <w:vAlign w:val="center"/>
          </w:tcPr>
          <w:p w14:paraId="6D2DB677" w14:textId="77777777" w:rsidR="00746B23" w:rsidRDefault="00746B23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63" w:type="pct"/>
            <w:vAlign w:val="center"/>
          </w:tcPr>
          <w:p w14:paraId="0DBDE221" w14:textId="61F2AC79" w:rsidR="00746B23" w:rsidRDefault="00746B23" w:rsidP="00035F2C">
            <w:pPr>
              <w:jc w:val="left"/>
            </w:pPr>
            <w:r>
              <w:t>Telefone da residência do médico</w:t>
            </w:r>
          </w:p>
        </w:tc>
      </w:tr>
      <w:tr w:rsidR="00746B23" w14:paraId="6B63817C" w14:textId="77777777" w:rsidTr="00035F2C">
        <w:tc>
          <w:tcPr>
            <w:tcW w:w="1091" w:type="pct"/>
            <w:vAlign w:val="center"/>
          </w:tcPr>
          <w:p w14:paraId="630B49F7" w14:textId="77777777" w:rsidR="00746B23" w:rsidRDefault="00746B23" w:rsidP="00035F2C">
            <w:pPr>
              <w:jc w:val="center"/>
            </w:pPr>
          </w:p>
        </w:tc>
        <w:tc>
          <w:tcPr>
            <w:tcW w:w="1349" w:type="pct"/>
            <w:vAlign w:val="center"/>
          </w:tcPr>
          <w:p w14:paraId="432171B5" w14:textId="04486BA1" w:rsidR="00746B23" w:rsidRDefault="00746B23" w:rsidP="00035F2C">
            <w:pPr>
              <w:jc w:val="left"/>
            </w:pPr>
            <w:proofErr w:type="spellStart"/>
            <w:r>
              <w:t>Telefone_consultorio</w:t>
            </w:r>
            <w:proofErr w:type="spellEnd"/>
          </w:p>
        </w:tc>
        <w:tc>
          <w:tcPr>
            <w:tcW w:w="896" w:type="pct"/>
            <w:vAlign w:val="center"/>
          </w:tcPr>
          <w:p w14:paraId="7513F296" w14:textId="02E54A30" w:rsidR="00746B23" w:rsidRDefault="00746B23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663" w:type="pct"/>
            <w:vAlign w:val="center"/>
          </w:tcPr>
          <w:p w14:paraId="194E496C" w14:textId="75C8B8DD" w:rsidR="00746B23" w:rsidRDefault="00746B23" w:rsidP="00035F2C">
            <w:pPr>
              <w:jc w:val="left"/>
            </w:pPr>
            <w:r>
              <w:t>Telefone do consultório do médico</w:t>
            </w:r>
          </w:p>
        </w:tc>
      </w:tr>
    </w:tbl>
    <w:p w14:paraId="3A86D393" w14:textId="77777777" w:rsidR="00025787" w:rsidRDefault="00025787" w:rsidP="00025787"/>
    <w:p w14:paraId="0CEA79CC" w14:textId="77777777" w:rsidR="00025787" w:rsidRDefault="00025787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FBE009D" w14:textId="616F7BBA" w:rsidR="00746B23" w:rsidRDefault="00746B23" w:rsidP="00746B23">
      <w:pPr>
        <w:pStyle w:val="Ttulo2"/>
        <w:spacing w:before="360" w:after="360"/>
      </w:pPr>
      <w:r>
        <w:lastRenderedPageBreak/>
        <w:t>Tabela de Especialidade do Médico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83"/>
        <w:gridCol w:w="2853"/>
        <w:gridCol w:w="1463"/>
        <w:gridCol w:w="1762"/>
      </w:tblGrid>
      <w:tr w:rsidR="00025787" w14:paraId="60795DEF" w14:textId="77777777" w:rsidTr="00025787">
        <w:tc>
          <w:tcPr>
            <w:tcW w:w="1646" w:type="pct"/>
            <w:vAlign w:val="center"/>
          </w:tcPr>
          <w:p w14:paraId="3DF72E03" w14:textId="77777777" w:rsidR="00746B23" w:rsidRDefault="00746B23" w:rsidP="00035F2C">
            <w:pPr>
              <w:jc w:val="center"/>
            </w:pPr>
            <w:r>
              <w:t>Nome da Tabela</w:t>
            </w:r>
          </w:p>
        </w:tc>
        <w:tc>
          <w:tcPr>
            <w:tcW w:w="1574" w:type="pct"/>
            <w:vAlign w:val="center"/>
          </w:tcPr>
          <w:p w14:paraId="4EAD101E" w14:textId="77777777" w:rsidR="00746B23" w:rsidRDefault="00746B23" w:rsidP="00035F2C">
            <w:pPr>
              <w:jc w:val="center"/>
            </w:pPr>
            <w:r>
              <w:t>Coluna</w:t>
            </w:r>
          </w:p>
        </w:tc>
        <w:tc>
          <w:tcPr>
            <w:tcW w:w="807" w:type="pct"/>
            <w:vAlign w:val="center"/>
          </w:tcPr>
          <w:p w14:paraId="60501F5F" w14:textId="77777777" w:rsidR="00746B23" w:rsidRDefault="00746B23" w:rsidP="00035F2C">
            <w:pPr>
              <w:jc w:val="center"/>
            </w:pPr>
            <w:r>
              <w:t>Restrição</w:t>
            </w:r>
          </w:p>
        </w:tc>
        <w:tc>
          <w:tcPr>
            <w:tcW w:w="972" w:type="pct"/>
            <w:vAlign w:val="center"/>
          </w:tcPr>
          <w:p w14:paraId="7CD05C7F" w14:textId="77777777" w:rsidR="00746B23" w:rsidRDefault="00746B23" w:rsidP="00035F2C">
            <w:pPr>
              <w:jc w:val="center"/>
            </w:pPr>
            <w:r>
              <w:t>Descrição</w:t>
            </w:r>
          </w:p>
        </w:tc>
      </w:tr>
      <w:tr w:rsidR="00025787" w14:paraId="79F14864" w14:textId="77777777" w:rsidTr="00025787">
        <w:tc>
          <w:tcPr>
            <w:tcW w:w="1646" w:type="pct"/>
            <w:vAlign w:val="center"/>
          </w:tcPr>
          <w:p w14:paraId="2B1585F3" w14:textId="504997A4" w:rsidR="00746B23" w:rsidRDefault="00746B23" w:rsidP="00035F2C">
            <w:pPr>
              <w:jc w:val="center"/>
            </w:pPr>
            <w:proofErr w:type="spellStart"/>
            <w:r>
              <w:t>Tbl_especialidade_medico</w:t>
            </w:r>
            <w:proofErr w:type="spellEnd"/>
          </w:p>
        </w:tc>
        <w:tc>
          <w:tcPr>
            <w:tcW w:w="1574" w:type="pct"/>
            <w:vAlign w:val="center"/>
          </w:tcPr>
          <w:p w14:paraId="73C072DF" w14:textId="5026DF1E" w:rsidR="00746B23" w:rsidRDefault="00746B23" w:rsidP="00035F2C">
            <w:pPr>
              <w:jc w:val="left"/>
            </w:pPr>
            <w:proofErr w:type="spellStart"/>
            <w:r>
              <w:t>Id_especialidade_medico</w:t>
            </w:r>
            <w:proofErr w:type="spellEnd"/>
          </w:p>
        </w:tc>
        <w:tc>
          <w:tcPr>
            <w:tcW w:w="807" w:type="pct"/>
            <w:vAlign w:val="center"/>
          </w:tcPr>
          <w:p w14:paraId="3903CCAC" w14:textId="77777777" w:rsidR="00746B23" w:rsidRDefault="00746B23" w:rsidP="00035F2C">
            <w:pPr>
              <w:jc w:val="center"/>
            </w:pPr>
            <w:r>
              <w:t>PK (chave primária)</w:t>
            </w:r>
          </w:p>
        </w:tc>
        <w:tc>
          <w:tcPr>
            <w:tcW w:w="972" w:type="pct"/>
            <w:vAlign w:val="center"/>
          </w:tcPr>
          <w:p w14:paraId="61CFBF78" w14:textId="054CFD23" w:rsidR="00746B23" w:rsidRDefault="00746B23" w:rsidP="00035F2C">
            <w:pPr>
              <w:jc w:val="left"/>
            </w:pPr>
            <w:r>
              <w:t>Número único de identificação da especialidade do medico</w:t>
            </w:r>
          </w:p>
        </w:tc>
      </w:tr>
      <w:tr w:rsidR="00025787" w14:paraId="31F2B30B" w14:textId="77777777" w:rsidTr="00025787">
        <w:tc>
          <w:tcPr>
            <w:tcW w:w="1646" w:type="pct"/>
            <w:vAlign w:val="center"/>
          </w:tcPr>
          <w:p w14:paraId="38731073" w14:textId="77777777" w:rsidR="00746B23" w:rsidRDefault="00746B23" w:rsidP="00035F2C">
            <w:pPr>
              <w:jc w:val="center"/>
            </w:pPr>
          </w:p>
        </w:tc>
        <w:tc>
          <w:tcPr>
            <w:tcW w:w="1574" w:type="pct"/>
            <w:vAlign w:val="center"/>
          </w:tcPr>
          <w:p w14:paraId="314AE9D0" w14:textId="3F8F88E2" w:rsidR="00746B23" w:rsidRDefault="00025787" w:rsidP="00035F2C">
            <w:pPr>
              <w:jc w:val="left"/>
            </w:pPr>
            <w:proofErr w:type="spellStart"/>
            <w:r>
              <w:t>Id_medico</w:t>
            </w:r>
            <w:proofErr w:type="spellEnd"/>
          </w:p>
        </w:tc>
        <w:tc>
          <w:tcPr>
            <w:tcW w:w="807" w:type="pct"/>
            <w:vAlign w:val="center"/>
          </w:tcPr>
          <w:p w14:paraId="21F8A8D5" w14:textId="29B93245" w:rsidR="00746B23" w:rsidRDefault="00025787" w:rsidP="00035F2C">
            <w:pPr>
              <w:jc w:val="center"/>
            </w:pPr>
            <w:r>
              <w:t>FK (chave estrangeira)</w:t>
            </w:r>
          </w:p>
        </w:tc>
        <w:tc>
          <w:tcPr>
            <w:tcW w:w="972" w:type="pct"/>
            <w:vAlign w:val="center"/>
          </w:tcPr>
          <w:p w14:paraId="5B71A5CE" w14:textId="02690CC8" w:rsidR="00746B23" w:rsidRDefault="00025787" w:rsidP="00035F2C">
            <w:pPr>
              <w:jc w:val="left"/>
            </w:pPr>
            <w:r>
              <w:t>Número que identifica o registro do médico</w:t>
            </w:r>
          </w:p>
        </w:tc>
      </w:tr>
      <w:tr w:rsidR="00025787" w14:paraId="6A22C178" w14:textId="77777777" w:rsidTr="00025787">
        <w:tc>
          <w:tcPr>
            <w:tcW w:w="1646" w:type="pct"/>
            <w:vAlign w:val="center"/>
          </w:tcPr>
          <w:p w14:paraId="46CB735B" w14:textId="77777777" w:rsidR="00746B23" w:rsidRDefault="00746B23" w:rsidP="00035F2C">
            <w:pPr>
              <w:jc w:val="center"/>
            </w:pPr>
          </w:p>
        </w:tc>
        <w:tc>
          <w:tcPr>
            <w:tcW w:w="1574" w:type="pct"/>
            <w:vAlign w:val="center"/>
          </w:tcPr>
          <w:p w14:paraId="0615330B" w14:textId="2E05036E" w:rsidR="00746B23" w:rsidRDefault="00025787" w:rsidP="00035F2C">
            <w:pPr>
              <w:jc w:val="left"/>
            </w:pPr>
            <w:proofErr w:type="spellStart"/>
            <w:r>
              <w:t>Id_lista_especialidade</w:t>
            </w:r>
            <w:proofErr w:type="spellEnd"/>
          </w:p>
        </w:tc>
        <w:tc>
          <w:tcPr>
            <w:tcW w:w="807" w:type="pct"/>
            <w:vAlign w:val="center"/>
          </w:tcPr>
          <w:p w14:paraId="7653DD52" w14:textId="4FEB73D8" w:rsidR="00746B23" w:rsidRDefault="00025787" w:rsidP="00035F2C">
            <w:pPr>
              <w:jc w:val="center"/>
            </w:pPr>
            <w:r>
              <w:t>FK (chave estrangeira</w:t>
            </w:r>
          </w:p>
        </w:tc>
        <w:tc>
          <w:tcPr>
            <w:tcW w:w="972" w:type="pct"/>
            <w:vAlign w:val="center"/>
          </w:tcPr>
          <w:p w14:paraId="0A5E9910" w14:textId="7CC9DC20" w:rsidR="00746B23" w:rsidRDefault="00025787" w:rsidP="00035F2C">
            <w:pPr>
              <w:jc w:val="left"/>
            </w:pPr>
            <w:r>
              <w:t>Número que identifica o registro da especialidade na lista d especialidades</w:t>
            </w:r>
          </w:p>
        </w:tc>
      </w:tr>
    </w:tbl>
    <w:p w14:paraId="1718F908" w14:textId="77777777" w:rsidR="00025787" w:rsidRDefault="00025787" w:rsidP="00025787"/>
    <w:p w14:paraId="58E7AE55" w14:textId="77777777" w:rsidR="00025787" w:rsidRDefault="00025787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44F8D444" w14:textId="34165C82" w:rsidR="00746B23" w:rsidRDefault="00025787" w:rsidP="00025787">
      <w:pPr>
        <w:pStyle w:val="Ttulo2"/>
        <w:spacing w:before="360" w:after="360"/>
      </w:pPr>
      <w:r>
        <w:lastRenderedPageBreak/>
        <w:t>Tabela Lista de Especialidade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053"/>
        <w:gridCol w:w="2919"/>
        <w:gridCol w:w="1285"/>
        <w:gridCol w:w="1804"/>
      </w:tblGrid>
      <w:tr w:rsidR="00025787" w14:paraId="06F6D72A" w14:textId="77777777" w:rsidTr="00025787">
        <w:tc>
          <w:tcPr>
            <w:tcW w:w="1684" w:type="pct"/>
            <w:vAlign w:val="center"/>
          </w:tcPr>
          <w:p w14:paraId="2E18DAD7" w14:textId="77777777" w:rsidR="00025787" w:rsidRDefault="00025787" w:rsidP="00035F2C">
            <w:pPr>
              <w:jc w:val="center"/>
            </w:pPr>
            <w:r>
              <w:t>Nome da Tabela</w:t>
            </w:r>
          </w:p>
        </w:tc>
        <w:tc>
          <w:tcPr>
            <w:tcW w:w="1611" w:type="pct"/>
            <w:vAlign w:val="center"/>
          </w:tcPr>
          <w:p w14:paraId="0A902F31" w14:textId="77777777" w:rsidR="00025787" w:rsidRDefault="00025787" w:rsidP="00035F2C">
            <w:pPr>
              <w:jc w:val="center"/>
            </w:pPr>
            <w:r>
              <w:t>Coluna</w:t>
            </w:r>
          </w:p>
        </w:tc>
        <w:tc>
          <w:tcPr>
            <w:tcW w:w="709" w:type="pct"/>
            <w:vAlign w:val="center"/>
          </w:tcPr>
          <w:p w14:paraId="586F3068" w14:textId="77777777" w:rsidR="00025787" w:rsidRDefault="00025787" w:rsidP="00035F2C">
            <w:pPr>
              <w:jc w:val="center"/>
            </w:pPr>
            <w:r>
              <w:t>Restrição</w:t>
            </w:r>
          </w:p>
        </w:tc>
        <w:tc>
          <w:tcPr>
            <w:tcW w:w="995" w:type="pct"/>
            <w:vAlign w:val="center"/>
          </w:tcPr>
          <w:p w14:paraId="3CA0FC2B" w14:textId="77777777" w:rsidR="00025787" w:rsidRDefault="00025787" w:rsidP="00035F2C">
            <w:pPr>
              <w:jc w:val="center"/>
            </w:pPr>
            <w:r>
              <w:t>Descrição</w:t>
            </w:r>
          </w:p>
        </w:tc>
      </w:tr>
      <w:tr w:rsidR="00025787" w14:paraId="5CB7099F" w14:textId="77777777" w:rsidTr="00025787">
        <w:tc>
          <w:tcPr>
            <w:tcW w:w="1684" w:type="pct"/>
            <w:vAlign w:val="center"/>
          </w:tcPr>
          <w:p w14:paraId="46A91C0E" w14:textId="51A961EF" w:rsidR="00025787" w:rsidRDefault="00025787" w:rsidP="00035F2C">
            <w:pPr>
              <w:jc w:val="center"/>
            </w:pPr>
            <w:proofErr w:type="spellStart"/>
            <w:r>
              <w:t>Tbl_lista_especialidade</w:t>
            </w:r>
            <w:proofErr w:type="spellEnd"/>
          </w:p>
        </w:tc>
        <w:tc>
          <w:tcPr>
            <w:tcW w:w="1611" w:type="pct"/>
            <w:vAlign w:val="center"/>
          </w:tcPr>
          <w:p w14:paraId="60A62EF5" w14:textId="1C1BBF18" w:rsidR="00025787" w:rsidRDefault="00025787" w:rsidP="00035F2C">
            <w:pPr>
              <w:jc w:val="left"/>
            </w:pPr>
            <w:proofErr w:type="spellStart"/>
            <w:r>
              <w:t>Id_lista_especialidade</w:t>
            </w:r>
            <w:proofErr w:type="spellEnd"/>
          </w:p>
        </w:tc>
        <w:tc>
          <w:tcPr>
            <w:tcW w:w="709" w:type="pct"/>
            <w:vAlign w:val="center"/>
          </w:tcPr>
          <w:p w14:paraId="62646018" w14:textId="77777777" w:rsidR="00025787" w:rsidRDefault="00025787" w:rsidP="00035F2C">
            <w:pPr>
              <w:jc w:val="center"/>
            </w:pPr>
            <w:r>
              <w:t>PK (chave primária)</w:t>
            </w:r>
          </w:p>
        </w:tc>
        <w:tc>
          <w:tcPr>
            <w:tcW w:w="995" w:type="pct"/>
            <w:vAlign w:val="center"/>
          </w:tcPr>
          <w:p w14:paraId="3FC7528F" w14:textId="483C113B" w:rsidR="00025787" w:rsidRDefault="00025787" w:rsidP="00035F2C">
            <w:pPr>
              <w:jc w:val="left"/>
            </w:pPr>
            <w:r>
              <w:t>Número único de identificação das especialidades médicas</w:t>
            </w:r>
          </w:p>
        </w:tc>
      </w:tr>
      <w:tr w:rsidR="00025787" w14:paraId="31A94836" w14:textId="77777777" w:rsidTr="00025787">
        <w:tc>
          <w:tcPr>
            <w:tcW w:w="1684" w:type="pct"/>
            <w:vAlign w:val="center"/>
          </w:tcPr>
          <w:p w14:paraId="74F8F226" w14:textId="77777777" w:rsidR="00025787" w:rsidRDefault="00025787" w:rsidP="00035F2C">
            <w:pPr>
              <w:jc w:val="center"/>
            </w:pPr>
          </w:p>
        </w:tc>
        <w:tc>
          <w:tcPr>
            <w:tcW w:w="1611" w:type="pct"/>
            <w:vAlign w:val="center"/>
          </w:tcPr>
          <w:p w14:paraId="0D6E9066" w14:textId="77777777" w:rsidR="00025787" w:rsidRDefault="00025787" w:rsidP="00035F2C">
            <w:pPr>
              <w:jc w:val="left"/>
            </w:pPr>
            <w:proofErr w:type="spellStart"/>
            <w:r>
              <w:t>Nome_especialidade</w:t>
            </w:r>
            <w:proofErr w:type="spellEnd"/>
          </w:p>
        </w:tc>
        <w:tc>
          <w:tcPr>
            <w:tcW w:w="709" w:type="pct"/>
            <w:vAlign w:val="center"/>
          </w:tcPr>
          <w:p w14:paraId="65A63E71" w14:textId="77777777" w:rsidR="00025787" w:rsidRDefault="00025787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995" w:type="pct"/>
            <w:vAlign w:val="center"/>
          </w:tcPr>
          <w:p w14:paraId="35B66764" w14:textId="603C752C" w:rsidR="00025787" w:rsidRDefault="00025787" w:rsidP="00035F2C">
            <w:pPr>
              <w:jc w:val="left"/>
            </w:pPr>
            <w:r>
              <w:t>Nome da especialidade médica</w:t>
            </w:r>
          </w:p>
        </w:tc>
      </w:tr>
    </w:tbl>
    <w:p w14:paraId="533EDFB4" w14:textId="083AD295" w:rsidR="00025787" w:rsidRDefault="00025787" w:rsidP="00025787">
      <w:pPr>
        <w:pStyle w:val="Ttulo2"/>
        <w:spacing w:before="360" w:after="360"/>
      </w:pPr>
      <w:r>
        <w:t>Tabela Consulta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4"/>
        <w:gridCol w:w="1459"/>
        <w:gridCol w:w="2216"/>
        <w:gridCol w:w="3552"/>
      </w:tblGrid>
      <w:tr w:rsidR="00AD3D21" w14:paraId="266A5046" w14:textId="77777777" w:rsidTr="00AD3D21">
        <w:tc>
          <w:tcPr>
            <w:tcW w:w="1012" w:type="pct"/>
            <w:vAlign w:val="center"/>
          </w:tcPr>
          <w:p w14:paraId="38A255B1" w14:textId="77777777" w:rsidR="00025787" w:rsidRDefault="00025787" w:rsidP="00035F2C">
            <w:pPr>
              <w:jc w:val="center"/>
            </w:pPr>
            <w:r>
              <w:t>Nome da Tabela</w:t>
            </w:r>
          </w:p>
        </w:tc>
        <w:tc>
          <w:tcPr>
            <w:tcW w:w="805" w:type="pct"/>
            <w:vAlign w:val="center"/>
          </w:tcPr>
          <w:p w14:paraId="46BE3AD9" w14:textId="77777777" w:rsidR="00025787" w:rsidRDefault="00025787" w:rsidP="00035F2C">
            <w:pPr>
              <w:jc w:val="center"/>
            </w:pPr>
            <w:r>
              <w:t>Coluna</w:t>
            </w:r>
          </w:p>
        </w:tc>
        <w:tc>
          <w:tcPr>
            <w:tcW w:w="1223" w:type="pct"/>
            <w:vAlign w:val="center"/>
          </w:tcPr>
          <w:p w14:paraId="0AE45E9E" w14:textId="77777777" w:rsidR="00025787" w:rsidRDefault="00025787" w:rsidP="00035F2C">
            <w:pPr>
              <w:jc w:val="center"/>
            </w:pPr>
            <w:r>
              <w:t>Restrição</w:t>
            </w:r>
          </w:p>
        </w:tc>
        <w:tc>
          <w:tcPr>
            <w:tcW w:w="1960" w:type="pct"/>
            <w:vAlign w:val="center"/>
          </w:tcPr>
          <w:p w14:paraId="760E8752" w14:textId="77777777" w:rsidR="00025787" w:rsidRDefault="00025787" w:rsidP="00035F2C">
            <w:pPr>
              <w:jc w:val="center"/>
            </w:pPr>
            <w:r>
              <w:t>Descrição</w:t>
            </w:r>
          </w:p>
        </w:tc>
      </w:tr>
      <w:tr w:rsidR="00AD3D21" w14:paraId="75B0B50B" w14:textId="77777777" w:rsidTr="00AD3D21">
        <w:tc>
          <w:tcPr>
            <w:tcW w:w="1012" w:type="pct"/>
            <w:vAlign w:val="center"/>
          </w:tcPr>
          <w:p w14:paraId="57964E17" w14:textId="189240EA" w:rsidR="00025787" w:rsidRDefault="00025787" w:rsidP="00035F2C">
            <w:pPr>
              <w:jc w:val="center"/>
            </w:pPr>
            <w:proofErr w:type="spellStart"/>
            <w:r>
              <w:t>Tbl_consulta</w:t>
            </w:r>
            <w:proofErr w:type="spellEnd"/>
          </w:p>
        </w:tc>
        <w:tc>
          <w:tcPr>
            <w:tcW w:w="805" w:type="pct"/>
            <w:vAlign w:val="center"/>
          </w:tcPr>
          <w:p w14:paraId="3C3EBF31" w14:textId="6DBD3C94" w:rsidR="00025787" w:rsidRDefault="00025787" w:rsidP="00035F2C">
            <w:pPr>
              <w:jc w:val="left"/>
            </w:pPr>
            <w:proofErr w:type="spellStart"/>
            <w:r>
              <w:t>Id_consulta</w:t>
            </w:r>
            <w:proofErr w:type="spellEnd"/>
          </w:p>
        </w:tc>
        <w:tc>
          <w:tcPr>
            <w:tcW w:w="1223" w:type="pct"/>
            <w:vAlign w:val="center"/>
          </w:tcPr>
          <w:p w14:paraId="4E3997C9" w14:textId="77777777" w:rsidR="00025787" w:rsidRDefault="00025787" w:rsidP="00035F2C">
            <w:pPr>
              <w:jc w:val="center"/>
            </w:pPr>
            <w:r>
              <w:t>PK (chave primária)</w:t>
            </w:r>
          </w:p>
        </w:tc>
        <w:tc>
          <w:tcPr>
            <w:tcW w:w="1960" w:type="pct"/>
            <w:vAlign w:val="center"/>
          </w:tcPr>
          <w:p w14:paraId="1280E3D2" w14:textId="3B894094" w:rsidR="00025787" w:rsidRDefault="00025787" w:rsidP="00035F2C">
            <w:pPr>
              <w:jc w:val="left"/>
            </w:pPr>
            <w:r>
              <w:t xml:space="preserve">Número único que identifica </w:t>
            </w:r>
            <w:r w:rsidR="00AD3D21">
              <w:t>a consulta</w:t>
            </w:r>
          </w:p>
        </w:tc>
      </w:tr>
      <w:tr w:rsidR="00AD3D21" w14:paraId="76B2FA08" w14:textId="77777777" w:rsidTr="00AD3D21">
        <w:tc>
          <w:tcPr>
            <w:tcW w:w="1012" w:type="pct"/>
            <w:vAlign w:val="center"/>
          </w:tcPr>
          <w:p w14:paraId="171E6B53" w14:textId="77777777" w:rsidR="00025787" w:rsidRDefault="00025787" w:rsidP="00035F2C">
            <w:pPr>
              <w:jc w:val="center"/>
            </w:pPr>
          </w:p>
        </w:tc>
        <w:tc>
          <w:tcPr>
            <w:tcW w:w="805" w:type="pct"/>
            <w:vAlign w:val="center"/>
          </w:tcPr>
          <w:p w14:paraId="0507FA3D" w14:textId="1A41737B" w:rsidR="00025787" w:rsidRDefault="00AD3D21" w:rsidP="00035F2C">
            <w:pPr>
              <w:jc w:val="left"/>
            </w:pPr>
            <w:r>
              <w:t>Data</w:t>
            </w:r>
          </w:p>
        </w:tc>
        <w:tc>
          <w:tcPr>
            <w:tcW w:w="1223" w:type="pct"/>
            <w:vAlign w:val="center"/>
          </w:tcPr>
          <w:p w14:paraId="1E17BAA6" w14:textId="77777777" w:rsidR="00025787" w:rsidRDefault="00025787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960" w:type="pct"/>
            <w:vAlign w:val="center"/>
          </w:tcPr>
          <w:p w14:paraId="0F602688" w14:textId="33EB7428" w:rsidR="00025787" w:rsidRDefault="00AD3D21" w:rsidP="00035F2C">
            <w:pPr>
              <w:jc w:val="left"/>
            </w:pPr>
            <w:r>
              <w:t>Data de realização da consulta</w:t>
            </w:r>
          </w:p>
        </w:tc>
      </w:tr>
      <w:tr w:rsidR="00AD3D21" w14:paraId="52F84647" w14:textId="77777777" w:rsidTr="00AD3D21">
        <w:tc>
          <w:tcPr>
            <w:tcW w:w="1012" w:type="pct"/>
            <w:vAlign w:val="center"/>
          </w:tcPr>
          <w:p w14:paraId="4A123CCE" w14:textId="77777777" w:rsidR="00AD3D21" w:rsidRDefault="00AD3D21" w:rsidP="00035F2C">
            <w:pPr>
              <w:jc w:val="center"/>
            </w:pPr>
          </w:p>
        </w:tc>
        <w:tc>
          <w:tcPr>
            <w:tcW w:w="805" w:type="pct"/>
            <w:vAlign w:val="center"/>
          </w:tcPr>
          <w:p w14:paraId="38B3771D" w14:textId="60062F84" w:rsidR="00AD3D21" w:rsidRDefault="00AD3D21" w:rsidP="00035F2C">
            <w:pPr>
              <w:jc w:val="left"/>
            </w:pPr>
            <w:r>
              <w:t>Hora</w:t>
            </w:r>
          </w:p>
        </w:tc>
        <w:tc>
          <w:tcPr>
            <w:tcW w:w="1223" w:type="pct"/>
            <w:vAlign w:val="center"/>
          </w:tcPr>
          <w:p w14:paraId="57ED69ED" w14:textId="2313C19E" w:rsidR="00AD3D21" w:rsidRDefault="00AD3D21" w:rsidP="00035F2C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960" w:type="pct"/>
            <w:vAlign w:val="center"/>
          </w:tcPr>
          <w:p w14:paraId="4A05937F" w14:textId="5FC3E04E" w:rsidR="00AD3D21" w:rsidRDefault="00AD3D21" w:rsidP="00035F2C">
            <w:pPr>
              <w:jc w:val="left"/>
            </w:pPr>
            <w:r>
              <w:t>Hora de realização da consulta</w:t>
            </w:r>
          </w:p>
        </w:tc>
      </w:tr>
      <w:tr w:rsidR="00AD3D21" w14:paraId="411FB5C7" w14:textId="77777777" w:rsidTr="00AD3D21">
        <w:tc>
          <w:tcPr>
            <w:tcW w:w="1012" w:type="pct"/>
            <w:vAlign w:val="center"/>
          </w:tcPr>
          <w:p w14:paraId="2F782C65" w14:textId="77777777" w:rsidR="00AD3D21" w:rsidRDefault="00AD3D21" w:rsidP="00035F2C">
            <w:pPr>
              <w:jc w:val="center"/>
            </w:pPr>
          </w:p>
        </w:tc>
        <w:tc>
          <w:tcPr>
            <w:tcW w:w="805" w:type="pct"/>
            <w:vAlign w:val="center"/>
          </w:tcPr>
          <w:p w14:paraId="304BE0B4" w14:textId="78FFC84E" w:rsidR="00AD3D21" w:rsidRDefault="00AD3D21" w:rsidP="00035F2C">
            <w:pPr>
              <w:jc w:val="left"/>
            </w:pPr>
            <w:proofErr w:type="spellStart"/>
            <w:r>
              <w:t>Id_paciente</w:t>
            </w:r>
            <w:proofErr w:type="spellEnd"/>
          </w:p>
        </w:tc>
        <w:tc>
          <w:tcPr>
            <w:tcW w:w="1223" w:type="pct"/>
            <w:vAlign w:val="center"/>
          </w:tcPr>
          <w:p w14:paraId="69F83434" w14:textId="2BB5C6D3" w:rsidR="00AD3D21" w:rsidRDefault="00AD3D21" w:rsidP="00035F2C">
            <w:pPr>
              <w:jc w:val="center"/>
            </w:pPr>
            <w:r>
              <w:t>FK (chave estrangeira)</w:t>
            </w:r>
          </w:p>
        </w:tc>
        <w:tc>
          <w:tcPr>
            <w:tcW w:w="1960" w:type="pct"/>
            <w:vAlign w:val="center"/>
          </w:tcPr>
          <w:p w14:paraId="71F78E6C" w14:textId="3127CCCB" w:rsidR="00AD3D21" w:rsidRDefault="00AD3D21" w:rsidP="00035F2C">
            <w:pPr>
              <w:jc w:val="left"/>
            </w:pPr>
            <w:r>
              <w:t>Número que identifica o registro do paciente</w:t>
            </w:r>
          </w:p>
        </w:tc>
      </w:tr>
      <w:tr w:rsidR="00AD3D21" w14:paraId="5099C8CB" w14:textId="77777777" w:rsidTr="00AD3D21">
        <w:tc>
          <w:tcPr>
            <w:tcW w:w="1012" w:type="pct"/>
            <w:vAlign w:val="center"/>
          </w:tcPr>
          <w:p w14:paraId="6C862B08" w14:textId="77777777" w:rsidR="00AD3D21" w:rsidRDefault="00AD3D21" w:rsidP="00035F2C">
            <w:pPr>
              <w:jc w:val="center"/>
            </w:pPr>
          </w:p>
        </w:tc>
        <w:tc>
          <w:tcPr>
            <w:tcW w:w="805" w:type="pct"/>
            <w:vAlign w:val="center"/>
          </w:tcPr>
          <w:p w14:paraId="722DC990" w14:textId="00C1554E" w:rsidR="00AD3D21" w:rsidRDefault="00AD3D21" w:rsidP="00035F2C">
            <w:pPr>
              <w:jc w:val="left"/>
            </w:pPr>
            <w:proofErr w:type="spellStart"/>
            <w:r>
              <w:t>Id_médico</w:t>
            </w:r>
            <w:proofErr w:type="spellEnd"/>
          </w:p>
        </w:tc>
        <w:tc>
          <w:tcPr>
            <w:tcW w:w="1223" w:type="pct"/>
            <w:vAlign w:val="center"/>
          </w:tcPr>
          <w:p w14:paraId="619A9CA9" w14:textId="5301BA74" w:rsidR="00AD3D21" w:rsidRDefault="00AD3D21" w:rsidP="00035F2C">
            <w:pPr>
              <w:jc w:val="center"/>
            </w:pPr>
            <w:r>
              <w:t>FK (chave estrangeira)</w:t>
            </w:r>
          </w:p>
        </w:tc>
        <w:tc>
          <w:tcPr>
            <w:tcW w:w="1960" w:type="pct"/>
            <w:vAlign w:val="center"/>
          </w:tcPr>
          <w:p w14:paraId="0378E946" w14:textId="72106CAA" w:rsidR="00AD3D21" w:rsidRDefault="00AD3D21" w:rsidP="00035F2C">
            <w:pPr>
              <w:jc w:val="left"/>
            </w:pPr>
            <w:r>
              <w:t>Número que identifica o registro do médico</w:t>
            </w:r>
          </w:p>
        </w:tc>
      </w:tr>
    </w:tbl>
    <w:p w14:paraId="5AA666C1" w14:textId="77777777" w:rsidR="00AD3D21" w:rsidRDefault="00AD3D21" w:rsidP="00AD3D21"/>
    <w:p w14:paraId="4D78DED6" w14:textId="77777777" w:rsidR="00AD3D21" w:rsidRDefault="00AD3D21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53AD40F8" w14:textId="3CC0DA06" w:rsidR="00025787" w:rsidRDefault="00AD3D21" w:rsidP="00AD3D21">
      <w:pPr>
        <w:pStyle w:val="Ttulo2"/>
        <w:spacing w:before="360" w:after="360"/>
      </w:pPr>
      <w:r>
        <w:lastRenderedPageBreak/>
        <w:t>Tabela Registro de Consulta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83"/>
        <w:gridCol w:w="2848"/>
        <w:gridCol w:w="1497"/>
        <w:gridCol w:w="1733"/>
      </w:tblGrid>
      <w:tr w:rsidR="00AD3D21" w14:paraId="35142436" w14:textId="77777777" w:rsidTr="00AD3D21">
        <w:tc>
          <w:tcPr>
            <w:tcW w:w="1685" w:type="pct"/>
            <w:vAlign w:val="center"/>
          </w:tcPr>
          <w:p w14:paraId="23240B20" w14:textId="77777777" w:rsidR="00AD3D21" w:rsidRDefault="00AD3D21" w:rsidP="00035F2C">
            <w:pPr>
              <w:jc w:val="center"/>
            </w:pPr>
            <w:r>
              <w:t>Nome da Tabela</w:t>
            </w:r>
          </w:p>
        </w:tc>
        <w:tc>
          <w:tcPr>
            <w:tcW w:w="1611" w:type="pct"/>
            <w:vAlign w:val="center"/>
          </w:tcPr>
          <w:p w14:paraId="38CB7EDA" w14:textId="77777777" w:rsidR="00AD3D21" w:rsidRDefault="00AD3D21" w:rsidP="00035F2C">
            <w:pPr>
              <w:jc w:val="center"/>
            </w:pPr>
            <w:r>
              <w:t>Coluna</w:t>
            </w:r>
          </w:p>
        </w:tc>
        <w:tc>
          <w:tcPr>
            <w:tcW w:w="709" w:type="pct"/>
            <w:vAlign w:val="center"/>
          </w:tcPr>
          <w:p w14:paraId="71CE3BD2" w14:textId="77777777" w:rsidR="00AD3D21" w:rsidRDefault="00AD3D21" w:rsidP="00035F2C">
            <w:pPr>
              <w:jc w:val="center"/>
            </w:pPr>
            <w:r>
              <w:t>Restrição</w:t>
            </w:r>
          </w:p>
        </w:tc>
        <w:tc>
          <w:tcPr>
            <w:tcW w:w="995" w:type="pct"/>
            <w:vAlign w:val="center"/>
          </w:tcPr>
          <w:p w14:paraId="0FD9E433" w14:textId="77777777" w:rsidR="00AD3D21" w:rsidRDefault="00AD3D21" w:rsidP="00035F2C">
            <w:pPr>
              <w:jc w:val="center"/>
            </w:pPr>
            <w:r>
              <w:t>Descrição</w:t>
            </w:r>
          </w:p>
        </w:tc>
      </w:tr>
      <w:tr w:rsidR="00AD3D21" w14:paraId="117C3FAA" w14:textId="77777777" w:rsidTr="00AD3D21">
        <w:tc>
          <w:tcPr>
            <w:tcW w:w="1685" w:type="pct"/>
            <w:vAlign w:val="center"/>
          </w:tcPr>
          <w:p w14:paraId="60BE017C" w14:textId="30F17328" w:rsidR="00AD3D21" w:rsidRDefault="00AD3D21" w:rsidP="00035F2C">
            <w:pPr>
              <w:jc w:val="center"/>
            </w:pPr>
            <w:proofErr w:type="spellStart"/>
            <w:r>
              <w:t>Tbl_registro_consulta</w:t>
            </w:r>
            <w:proofErr w:type="spellEnd"/>
          </w:p>
        </w:tc>
        <w:tc>
          <w:tcPr>
            <w:tcW w:w="1611" w:type="pct"/>
            <w:vAlign w:val="center"/>
          </w:tcPr>
          <w:p w14:paraId="744BD207" w14:textId="3A043E4A" w:rsidR="00AD3D21" w:rsidRDefault="00AD3D21" w:rsidP="00035F2C">
            <w:pPr>
              <w:jc w:val="left"/>
            </w:pPr>
            <w:proofErr w:type="spellStart"/>
            <w:r>
              <w:t>Id_registro_consulta</w:t>
            </w:r>
            <w:proofErr w:type="spellEnd"/>
          </w:p>
        </w:tc>
        <w:tc>
          <w:tcPr>
            <w:tcW w:w="709" w:type="pct"/>
            <w:vAlign w:val="center"/>
          </w:tcPr>
          <w:p w14:paraId="1BC54A89" w14:textId="77777777" w:rsidR="00AD3D21" w:rsidRDefault="00AD3D21" w:rsidP="00035F2C">
            <w:pPr>
              <w:jc w:val="center"/>
            </w:pPr>
            <w:r>
              <w:t>PK (chave primária)</w:t>
            </w:r>
          </w:p>
        </w:tc>
        <w:tc>
          <w:tcPr>
            <w:tcW w:w="995" w:type="pct"/>
            <w:vAlign w:val="center"/>
          </w:tcPr>
          <w:p w14:paraId="7AC92423" w14:textId="7C9505E0" w:rsidR="00AD3D21" w:rsidRDefault="00AD3D21" w:rsidP="00035F2C">
            <w:pPr>
              <w:jc w:val="left"/>
            </w:pPr>
            <w:r>
              <w:t>Número único de identificação dos registros das consultas</w:t>
            </w:r>
          </w:p>
        </w:tc>
      </w:tr>
      <w:tr w:rsidR="00AD3D21" w14:paraId="121B0854" w14:textId="77777777" w:rsidTr="00AD3D21">
        <w:tc>
          <w:tcPr>
            <w:tcW w:w="1685" w:type="pct"/>
            <w:vAlign w:val="center"/>
          </w:tcPr>
          <w:p w14:paraId="4AB88A45" w14:textId="77777777" w:rsidR="00AD3D21" w:rsidRDefault="00AD3D21" w:rsidP="00035F2C">
            <w:pPr>
              <w:jc w:val="center"/>
            </w:pPr>
          </w:p>
        </w:tc>
        <w:tc>
          <w:tcPr>
            <w:tcW w:w="1611" w:type="pct"/>
            <w:vAlign w:val="center"/>
          </w:tcPr>
          <w:p w14:paraId="249D5827" w14:textId="283E17A5" w:rsidR="00AD3D21" w:rsidRDefault="00AD3D21" w:rsidP="00035F2C">
            <w:pPr>
              <w:jc w:val="left"/>
            </w:pPr>
            <w:proofErr w:type="spellStart"/>
            <w:r>
              <w:t>Id_consulta</w:t>
            </w:r>
            <w:proofErr w:type="spellEnd"/>
          </w:p>
        </w:tc>
        <w:tc>
          <w:tcPr>
            <w:tcW w:w="709" w:type="pct"/>
            <w:vAlign w:val="center"/>
          </w:tcPr>
          <w:p w14:paraId="434B96E7" w14:textId="1DED6AF5" w:rsidR="00AD3D21" w:rsidRDefault="00AD3D21" w:rsidP="00035F2C">
            <w:pPr>
              <w:jc w:val="center"/>
            </w:pPr>
            <w:r>
              <w:t>FK (chave estrangeira)</w:t>
            </w:r>
          </w:p>
        </w:tc>
        <w:tc>
          <w:tcPr>
            <w:tcW w:w="995" w:type="pct"/>
            <w:vAlign w:val="center"/>
          </w:tcPr>
          <w:p w14:paraId="45E8E160" w14:textId="1842F1E4" w:rsidR="00AD3D21" w:rsidRDefault="00AD3D21" w:rsidP="00035F2C">
            <w:pPr>
              <w:jc w:val="left"/>
            </w:pPr>
            <w:r>
              <w:t>Número que identifica o registro da consulta</w:t>
            </w:r>
          </w:p>
        </w:tc>
      </w:tr>
    </w:tbl>
    <w:p w14:paraId="448450FE" w14:textId="77777777" w:rsidR="00AD3D21" w:rsidRPr="00AD3D21" w:rsidRDefault="00AD3D21" w:rsidP="00AD3D21"/>
    <w:p w14:paraId="7441515B" w14:textId="77777777" w:rsidR="00025787" w:rsidRPr="00025787" w:rsidRDefault="00025787" w:rsidP="00025787"/>
    <w:sectPr w:rsidR="00025787" w:rsidRPr="00025787" w:rsidSect="00A56BE0">
      <w:headerReference w:type="default" r:id="rId11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F6DE" w14:textId="77777777" w:rsidR="00750B0D" w:rsidRDefault="00750B0D" w:rsidP="00A56BE0">
      <w:pPr>
        <w:spacing w:line="240" w:lineRule="auto"/>
      </w:pPr>
      <w:r>
        <w:separator/>
      </w:r>
    </w:p>
  </w:endnote>
  <w:endnote w:type="continuationSeparator" w:id="0">
    <w:p w14:paraId="1C7902BA" w14:textId="77777777" w:rsidR="00750B0D" w:rsidRDefault="00750B0D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6802" w14:textId="77777777" w:rsidR="00750B0D" w:rsidRDefault="00750B0D" w:rsidP="00A56BE0">
      <w:pPr>
        <w:spacing w:line="240" w:lineRule="auto"/>
      </w:pPr>
      <w:r>
        <w:separator/>
      </w:r>
    </w:p>
  </w:footnote>
  <w:footnote w:type="continuationSeparator" w:id="0">
    <w:p w14:paraId="5F81F8EC" w14:textId="77777777" w:rsidR="00750B0D" w:rsidRDefault="00750B0D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DC57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3FCAD13E" wp14:editId="62CA1050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4F"/>
    <w:rsid w:val="00025787"/>
    <w:rsid w:val="000D3690"/>
    <w:rsid w:val="00146BA1"/>
    <w:rsid w:val="001D474F"/>
    <w:rsid w:val="001D5A16"/>
    <w:rsid w:val="00251628"/>
    <w:rsid w:val="00300E90"/>
    <w:rsid w:val="006D0E7A"/>
    <w:rsid w:val="007057A9"/>
    <w:rsid w:val="00746B23"/>
    <w:rsid w:val="00750B0D"/>
    <w:rsid w:val="008E6982"/>
    <w:rsid w:val="00A40055"/>
    <w:rsid w:val="00A56BE0"/>
    <w:rsid w:val="00A8543C"/>
    <w:rsid w:val="00AD3D21"/>
    <w:rsid w:val="00B75A4D"/>
    <w:rsid w:val="00BA33D7"/>
    <w:rsid w:val="00BC2B3E"/>
    <w:rsid w:val="00C40CDD"/>
    <w:rsid w:val="00E42596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70D6C"/>
  <w15:chartTrackingRefBased/>
  <w15:docId w15:val="{4131DFEB-8E76-4136-93F1-24E09748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BA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44C2C-3A6C-466D-B058-28C59885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68</TotalTime>
  <Pages>1</Pages>
  <Words>755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5</cp:revision>
  <cp:lastPrinted>2024-11-07T19:47:00Z</cp:lastPrinted>
  <dcterms:created xsi:type="dcterms:W3CDTF">2024-11-07T17:18:00Z</dcterms:created>
  <dcterms:modified xsi:type="dcterms:W3CDTF">2024-11-07T19:47:00Z</dcterms:modified>
</cp:coreProperties>
</file>