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0" w:rsidRDefault="00A56BE0" w:rsidP="00A56BE0">
      <w:r>
        <w:t>Serviço Nacional de Educação Industrial SENAI DF</w:t>
      </w:r>
    </w:p>
    <w:p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EF2E74">
        <w:rPr>
          <w:noProof/>
        </w:rPr>
        <w:t>30 de outubro de 2024</w:t>
      </w:r>
      <w:r>
        <w:fldChar w:fldCharType="end"/>
      </w:r>
    </w:p>
    <w:p w:rsidR="00A56BE0" w:rsidRDefault="00A56BE0" w:rsidP="00A56BE0">
      <w:r>
        <w:t>Anderson de Matos Guimarães</w:t>
      </w:r>
    </w:p>
    <w:p w:rsidR="00A56BE0" w:rsidRDefault="00A56BE0" w:rsidP="00A56BE0">
      <w:r>
        <w:t>Curso: Administrador de Banco de Dados</w:t>
      </w:r>
    </w:p>
    <w:p w:rsidR="00A56BE0" w:rsidRDefault="00A56BE0" w:rsidP="00A56BE0">
      <w:r>
        <w:t>Professor: Ygor Rio Pardo Felix</w:t>
      </w:r>
    </w:p>
    <w:p w:rsidR="00A56BE0" w:rsidRDefault="00A56BE0" w:rsidP="00A56BE0">
      <w:r>
        <w:t>Turma: QUA.070.105</w:t>
      </w:r>
    </w:p>
    <w:p w:rsidR="00DB0081" w:rsidRDefault="00DB0081" w:rsidP="00DB0081">
      <w:pPr>
        <w:pStyle w:val="Ttulo"/>
        <w:spacing w:before="360" w:after="360"/>
      </w:pPr>
      <w:r>
        <w:t>Atividades</w:t>
      </w:r>
    </w:p>
    <w:p w:rsidR="00DB0081" w:rsidRDefault="000B4225" w:rsidP="000B4225">
      <w:pPr>
        <w:pStyle w:val="Ttulo1"/>
        <w:spacing w:before="360" w:after="360"/>
      </w:pPr>
      <w:r>
        <w:t>Exercício 1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774"/>
        <w:gridCol w:w="1861"/>
        <w:gridCol w:w="1595"/>
        <w:gridCol w:w="2471"/>
      </w:tblGrid>
      <w:tr w:rsidR="000B4225" w:rsidRPr="000B4225" w:rsidTr="000B4225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tbl_produto_fornecedor</w:t>
            </w:r>
            <w:proofErr w:type="spellEnd"/>
          </w:p>
        </w:tc>
      </w:tr>
      <w:tr w:rsidR="000B4225" w:rsidRPr="000B4225" w:rsidTr="000B4225">
        <w:trPr>
          <w:trHeight w:val="310"/>
        </w:trPr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Categoria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Fornecedor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Telefone_Fornecedor</w:t>
            </w:r>
            <w:proofErr w:type="spellEnd"/>
          </w:p>
        </w:tc>
      </w:tr>
      <w:tr w:rsidR="000B4225" w:rsidRPr="000B4225" w:rsidTr="000B4225">
        <w:trPr>
          <w:trHeight w:val="310"/>
        </w:trPr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Material Escolar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1234-5678</w:t>
            </w:r>
          </w:p>
        </w:tc>
      </w:tr>
      <w:tr w:rsidR="000B4225" w:rsidRPr="000B4225" w:rsidTr="000B4225">
        <w:trPr>
          <w:trHeight w:val="310"/>
        </w:trPr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Material Escolar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Fornecedor B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9876-5432</w:t>
            </w:r>
          </w:p>
        </w:tc>
      </w:tr>
      <w:tr w:rsidR="000B4225" w:rsidRPr="000B4225" w:rsidTr="000B4225">
        <w:trPr>
          <w:trHeight w:val="310"/>
        </w:trPr>
        <w:tc>
          <w:tcPr>
            <w:tcW w:w="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Lápis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Material Escolar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1234-5678</w:t>
            </w:r>
          </w:p>
        </w:tc>
      </w:tr>
    </w:tbl>
    <w:p w:rsidR="000B4225" w:rsidRDefault="000B4225" w:rsidP="00DB008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2075"/>
        <w:gridCol w:w="2674"/>
        <w:gridCol w:w="1834"/>
      </w:tblGrid>
      <w:tr w:rsidR="000B4225" w:rsidRPr="000B4225" w:rsidTr="000B4225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tbl_produto</w:t>
            </w:r>
            <w:proofErr w:type="spellEnd"/>
          </w:p>
        </w:tc>
      </w:tr>
      <w:tr w:rsidR="000B4225" w:rsidRPr="000B4225" w:rsidTr="000B4225">
        <w:trPr>
          <w:trHeight w:val="31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ID_Categoria_Produto</w:t>
            </w:r>
            <w:proofErr w:type="spellEnd"/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ID_Fornecedor</w:t>
            </w:r>
            <w:proofErr w:type="spellEnd"/>
          </w:p>
        </w:tc>
      </w:tr>
      <w:tr w:rsidR="000B4225" w:rsidRPr="000B4225" w:rsidTr="000B4225">
        <w:trPr>
          <w:trHeight w:val="31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0B4225" w:rsidRPr="000B4225" w:rsidTr="000B4225">
        <w:trPr>
          <w:trHeight w:val="31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0B4225" w:rsidRPr="000B4225" w:rsidTr="000B4225">
        <w:trPr>
          <w:trHeight w:val="310"/>
        </w:trPr>
        <w:tc>
          <w:tcPr>
            <w:tcW w:w="1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Lápis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A56BE0" w:rsidRDefault="00A56BE0" w:rsidP="000B422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4"/>
        <w:gridCol w:w="4157"/>
      </w:tblGrid>
      <w:tr w:rsidR="000B4225" w:rsidRPr="000B4225" w:rsidTr="00FB7C98">
        <w:trPr>
          <w:trHeight w:val="3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color w:val="000000"/>
                <w:szCs w:val="24"/>
                <w:lang w:eastAsia="pt-BR"/>
              </w:rPr>
              <w:t>tbl_categoria_produto</w:t>
            </w:r>
            <w:proofErr w:type="spellEnd"/>
          </w:p>
        </w:tc>
      </w:tr>
      <w:tr w:rsidR="000B4225" w:rsidRPr="000B4225" w:rsidTr="00FB7C98">
        <w:trPr>
          <w:trHeight w:val="310"/>
        </w:trPr>
        <w:tc>
          <w:tcPr>
            <w:tcW w:w="2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ID_Categoria_Produto</w:t>
            </w:r>
            <w:proofErr w:type="spellEnd"/>
          </w:p>
        </w:tc>
        <w:tc>
          <w:tcPr>
            <w:tcW w:w="2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0B4225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Nome_Categoria</w:t>
            </w:r>
            <w:proofErr w:type="spellEnd"/>
          </w:p>
        </w:tc>
      </w:tr>
      <w:tr w:rsidR="000B4225" w:rsidRPr="000B4225" w:rsidTr="00FB7C98">
        <w:trPr>
          <w:trHeight w:val="310"/>
        </w:trPr>
        <w:tc>
          <w:tcPr>
            <w:tcW w:w="2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0B4225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25" w:rsidRPr="000B4225" w:rsidRDefault="000B4225" w:rsidP="000B422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0B4225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Material Escolar</w:t>
            </w:r>
          </w:p>
        </w:tc>
      </w:tr>
    </w:tbl>
    <w:p w:rsidR="000B4225" w:rsidRDefault="000B4225" w:rsidP="000B422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6"/>
        <w:gridCol w:w="2726"/>
        <w:gridCol w:w="3119"/>
      </w:tblGrid>
      <w:tr w:rsidR="00FB7C98" w:rsidRPr="00FB7C98" w:rsidTr="00FB7C9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tbl_fornecedor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ID_Fornecedor</w:t>
            </w:r>
            <w:proofErr w:type="spellEnd"/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Nome_Fornecedor</w:t>
            </w:r>
            <w:proofErr w:type="spellEnd"/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ID_Telefone_Fornecedor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Fornecedor B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:rsidR="000B4225" w:rsidRDefault="000B4225" w:rsidP="000B422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4"/>
        <w:gridCol w:w="4157"/>
      </w:tblGrid>
      <w:tr w:rsidR="00FB7C98" w:rsidRPr="00FB7C98" w:rsidTr="00FB7C98">
        <w:trPr>
          <w:trHeight w:val="3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tbl_contato_fornecedor</w:t>
            </w:r>
            <w:proofErr w:type="spellEnd"/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 </w:t>
            </w:r>
          </w:p>
        </w:tc>
      </w:tr>
      <w:tr w:rsidR="00FB7C98" w:rsidRPr="00FB7C98" w:rsidTr="00FB7C98">
        <w:trPr>
          <w:trHeight w:val="310"/>
        </w:trPr>
        <w:tc>
          <w:tcPr>
            <w:tcW w:w="2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ID_Telefone_Fornecedor</w:t>
            </w:r>
            <w:proofErr w:type="spellEnd"/>
          </w:p>
        </w:tc>
        <w:tc>
          <w:tcPr>
            <w:tcW w:w="2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Telefone_Fornecedor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2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1234-5678</w:t>
            </w:r>
          </w:p>
        </w:tc>
      </w:tr>
      <w:tr w:rsidR="00FB7C98" w:rsidRPr="00FB7C98" w:rsidTr="00FB7C98">
        <w:trPr>
          <w:trHeight w:val="310"/>
        </w:trPr>
        <w:tc>
          <w:tcPr>
            <w:tcW w:w="2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9876-5432</w:t>
            </w:r>
          </w:p>
        </w:tc>
      </w:tr>
    </w:tbl>
    <w:p w:rsidR="00FB7C98" w:rsidRDefault="00FB7C98" w:rsidP="000B4225"/>
    <w:p w:rsidR="00FB7C98" w:rsidRDefault="00FB7C98" w:rsidP="000B422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6"/>
        <w:gridCol w:w="2726"/>
        <w:gridCol w:w="3119"/>
      </w:tblGrid>
      <w:tr w:rsidR="00FB7C98" w:rsidRPr="00FB7C98" w:rsidTr="00FB7C9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tbl_categoria_fornecedor</w:t>
            </w:r>
            <w:proofErr w:type="spellEnd"/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 </w:t>
            </w:r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ID_Categoria_Fornecedor</w:t>
            </w:r>
            <w:proofErr w:type="spellEnd"/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ID_Categoria_Produto</w:t>
            </w:r>
            <w:proofErr w:type="spellEnd"/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ID_Fornecedor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</w:tr>
      <w:tr w:rsidR="00FB7C98" w:rsidRPr="00FB7C98" w:rsidTr="00FB7C98">
        <w:trPr>
          <w:trHeight w:val="310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2</w:t>
            </w:r>
          </w:p>
        </w:tc>
      </w:tr>
    </w:tbl>
    <w:p w:rsidR="00FB7C98" w:rsidRDefault="00FB7C98" w:rsidP="00FB7C98">
      <w:pPr>
        <w:pStyle w:val="Ttulo1"/>
        <w:spacing w:before="360" w:after="360"/>
      </w:pPr>
      <w:r>
        <w:t>Exercício 2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9"/>
        <w:gridCol w:w="1326"/>
        <w:gridCol w:w="1717"/>
        <w:gridCol w:w="752"/>
        <w:gridCol w:w="1693"/>
        <w:gridCol w:w="2084"/>
      </w:tblGrid>
      <w:tr w:rsidR="00FB7C98" w:rsidRPr="00FB7C98" w:rsidTr="00FB7C98">
        <w:trPr>
          <w:trHeight w:val="31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tbl_produto_venda_fornecedor</w:t>
            </w:r>
            <w:proofErr w:type="spellEnd"/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 </w:t>
            </w:r>
          </w:p>
        </w:tc>
      </w:tr>
      <w:tr w:rsidR="00FB7C98" w:rsidRPr="00FB7C98" w:rsidTr="00FB7C98">
        <w:trPr>
          <w:trHeight w:val="310"/>
        </w:trPr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ID_Venda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Preço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ID_Fornecedor</w:t>
            </w:r>
            <w:proofErr w:type="spellEnd"/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 w:val="22"/>
                <w:szCs w:val="24"/>
                <w:lang w:eastAsia="pt-BR"/>
              </w:rPr>
              <w:t>Nome_Fornecedor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101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2.50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</w:tr>
      <w:tr w:rsidR="00FB7C98" w:rsidRPr="00FB7C98" w:rsidTr="00FB7C98">
        <w:trPr>
          <w:trHeight w:val="310"/>
        </w:trPr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102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5.00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Fornecedor B</w:t>
            </w:r>
          </w:p>
        </w:tc>
      </w:tr>
      <w:tr w:rsidR="00FB7C98" w:rsidRPr="00FB7C98" w:rsidTr="00FB7C98">
        <w:trPr>
          <w:trHeight w:val="310"/>
        </w:trPr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101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2.50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</w:tr>
    </w:tbl>
    <w:p w:rsidR="00FB7C98" w:rsidRDefault="00FB7C98" w:rsidP="00FB7C9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3454"/>
        <w:gridCol w:w="2832"/>
      </w:tblGrid>
      <w:tr w:rsidR="00FB7C98" w:rsidRPr="00FB7C98" w:rsidTr="00FB7C9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tbl_produto</w:t>
            </w:r>
            <w:proofErr w:type="spellEnd"/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 </w:t>
            </w:r>
          </w:p>
        </w:tc>
      </w:tr>
      <w:tr w:rsidR="00FB7C98" w:rsidRPr="00FB7C98" w:rsidTr="00FB7C9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FB7C9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Preço_Produto</w:t>
            </w:r>
            <w:proofErr w:type="spellEnd"/>
          </w:p>
        </w:tc>
      </w:tr>
      <w:tr w:rsidR="00FB7C98" w:rsidRPr="00FB7C98" w:rsidTr="00FB7C9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101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2.50</w:t>
            </w:r>
          </w:p>
        </w:tc>
      </w:tr>
      <w:tr w:rsidR="00FB7C98" w:rsidRPr="00FB7C98" w:rsidTr="00FB7C9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102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FB7C98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C98" w:rsidRPr="00FB7C98" w:rsidRDefault="00FB7C98" w:rsidP="00FB7C9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FB7C98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5.0</w:t>
            </w:r>
          </w:p>
        </w:tc>
      </w:tr>
    </w:tbl>
    <w:p w:rsidR="00FB7C98" w:rsidRDefault="00FB7C98" w:rsidP="00FB7C9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6"/>
        <w:gridCol w:w="5025"/>
      </w:tblGrid>
      <w:tr w:rsidR="00795E18" w:rsidRPr="00795E18" w:rsidTr="00795E18">
        <w:trPr>
          <w:trHeight w:val="3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tbl_fornecedor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2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ID_Fornecedor</w:t>
            </w:r>
            <w:proofErr w:type="spellEnd"/>
          </w:p>
        </w:tc>
        <w:tc>
          <w:tcPr>
            <w:tcW w:w="2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Nome_Fornecedor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2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Fornecedor A</w:t>
            </w:r>
          </w:p>
        </w:tc>
      </w:tr>
      <w:tr w:rsidR="00795E18" w:rsidRPr="00795E18" w:rsidTr="00795E18">
        <w:trPr>
          <w:trHeight w:val="310"/>
        </w:trPr>
        <w:tc>
          <w:tcPr>
            <w:tcW w:w="2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Fornecedor B</w:t>
            </w:r>
          </w:p>
        </w:tc>
      </w:tr>
    </w:tbl>
    <w:p w:rsidR="00FB7C98" w:rsidRDefault="00FB7C98" w:rsidP="00FB7C9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3454"/>
        <w:gridCol w:w="2832"/>
      </w:tblGrid>
      <w:tr w:rsidR="00795E18" w:rsidRPr="00795E18" w:rsidTr="00795E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tbl_venda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ID_Venda</w:t>
            </w:r>
            <w:proofErr w:type="spellEnd"/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ID_Fornecedor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101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795E18" w:rsidRPr="00795E18" w:rsidTr="00795E1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102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795E18" w:rsidRPr="00795E18" w:rsidTr="00795E18">
        <w:trPr>
          <w:trHeight w:val="310"/>
        </w:trPr>
        <w:tc>
          <w:tcPr>
            <w:tcW w:w="1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101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795E18" w:rsidRDefault="00795E18" w:rsidP="00795E18">
      <w:pPr>
        <w:pStyle w:val="Ttulo1"/>
        <w:spacing w:before="360" w:after="360"/>
      </w:pPr>
      <w:r>
        <w:t>Exercício 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9"/>
        <w:gridCol w:w="2178"/>
        <w:gridCol w:w="1624"/>
        <w:gridCol w:w="2180"/>
      </w:tblGrid>
      <w:tr w:rsidR="00795E18" w:rsidRPr="00795E18" w:rsidTr="00795E18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tbl_aluno_curso_professor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Nome_Aluno</w:t>
            </w:r>
            <w:proofErr w:type="spellEnd"/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Nome_Professor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Silva</w:t>
            </w:r>
          </w:p>
        </w:tc>
      </w:tr>
      <w:tr w:rsidR="00795E18" w:rsidRPr="00795E18" w:rsidTr="00795E18">
        <w:trPr>
          <w:trHeight w:val="310"/>
        </w:trPr>
        <w:tc>
          <w:tcPr>
            <w:tcW w:w="1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Física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Santos</w:t>
            </w:r>
          </w:p>
        </w:tc>
      </w:tr>
      <w:tr w:rsidR="00795E18" w:rsidRPr="00795E18" w:rsidTr="00795E18">
        <w:trPr>
          <w:trHeight w:val="310"/>
        </w:trPr>
        <w:tc>
          <w:tcPr>
            <w:tcW w:w="1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Carlos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Silva</w:t>
            </w:r>
          </w:p>
        </w:tc>
      </w:tr>
    </w:tbl>
    <w:p w:rsidR="00795E18" w:rsidRDefault="00795E18" w:rsidP="00795E18"/>
    <w:p w:rsidR="00795E18" w:rsidRDefault="00795E18">
      <w:pPr>
        <w:spacing w:after="160" w:line="259" w:lineRule="auto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1"/>
        <w:gridCol w:w="5060"/>
      </w:tblGrid>
      <w:tr w:rsidR="00795E18" w:rsidRPr="00795E18" w:rsidTr="00795E18">
        <w:trPr>
          <w:trHeight w:val="310"/>
        </w:trPr>
        <w:tc>
          <w:tcPr>
            <w:tcW w:w="5000" w:type="pct"/>
            <w:gridSpan w:val="2"/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tbl_curso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2208" w:type="pct"/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2792" w:type="pct"/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</w:tr>
      <w:tr w:rsidR="00795E18" w:rsidRPr="00795E18" w:rsidTr="00795E18">
        <w:trPr>
          <w:trHeight w:val="310"/>
        </w:trPr>
        <w:tc>
          <w:tcPr>
            <w:tcW w:w="2208" w:type="pct"/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792" w:type="pct"/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</w:tr>
      <w:tr w:rsidR="00795E18" w:rsidRPr="00795E18" w:rsidTr="00795E18">
        <w:trPr>
          <w:trHeight w:val="310"/>
        </w:trPr>
        <w:tc>
          <w:tcPr>
            <w:tcW w:w="2208" w:type="pct"/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792" w:type="pct"/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Física</w:t>
            </w:r>
          </w:p>
        </w:tc>
      </w:tr>
    </w:tbl>
    <w:p w:rsidR="00795E18" w:rsidRDefault="00795E18" w:rsidP="00795E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3572"/>
        <w:gridCol w:w="2664"/>
      </w:tblGrid>
      <w:tr w:rsidR="00795E18" w:rsidRPr="00795E18" w:rsidTr="00795E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tbl_professor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ID_Professor</w:t>
            </w:r>
            <w:proofErr w:type="spellEnd"/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Nome_Professor</w:t>
            </w:r>
            <w:proofErr w:type="spellEnd"/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Silva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795E18" w:rsidRPr="00795E18" w:rsidTr="00795E18">
        <w:trPr>
          <w:trHeight w:val="31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Santos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:rsidR="00795E18" w:rsidRDefault="00795E18" w:rsidP="00795E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2562"/>
        <w:gridCol w:w="1910"/>
        <w:gridCol w:w="2562"/>
      </w:tblGrid>
      <w:tr w:rsidR="00795E18" w:rsidRPr="00795E18" w:rsidTr="00795E18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tbl_curso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Nome_Aluno</w:t>
            </w:r>
            <w:proofErr w:type="spellEnd"/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ID_Professor</w:t>
            </w:r>
            <w:proofErr w:type="spellEnd"/>
          </w:p>
        </w:tc>
      </w:tr>
      <w:tr w:rsidR="00795E18" w:rsidRPr="00795E18" w:rsidTr="00795E18">
        <w:trPr>
          <w:trHeight w:val="31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795E18" w:rsidRPr="00795E18" w:rsidTr="00795E18">
        <w:trPr>
          <w:trHeight w:val="31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795E18" w:rsidRPr="00795E18" w:rsidTr="00795E18">
        <w:trPr>
          <w:trHeight w:val="31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Carlos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795E18" w:rsidRDefault="00795E18" w:rsidP="00795E18">
      <w:pPr>
        <w:pStyle w:val="Ttulo1"/>
        <w:spacing w:before="360" w:after="360"/>
      </w:pPr>
      <w:r>
        <w:t>Exercício 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4"/>
        <w:gridCol w:w="1621"/>
        <w:gridCol w:w="1194"/>
        <w:gridCol w:w="2061"/>
        <w:gridCol w:w="2381"/>
      </w:tblGrid>
      <w:tr w:rsidR="00A05CA1" w:rsidRPr="00795E18" w:rsidTr="00A05CA1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795E18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tbl_aluno_professor_telefone</w:t>
            </w:r>
            <w:proofErr w:type="spellEnd"/>
          </w:p>
        </w:tc>
      </w:tr>
      <w:tr w:rsidR="00795E18" w:rsidRPr="00795E18" w:rsidTr="00A05CA1">
        <w:trPr>
          <w:trHeight w:val="310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Nome_Aluno</w:t>
            </w:r>
            <w:proofErr w:type="spellEnd"/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Nome_Professor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795E18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Telefone_Professor</w:t>
            </w:r>
            <w:proofErr w:type="spellEnd"/>
          </w:p>
        </w:tc>
      </w:tr>
      <w:tr w:rsidR="00795E18" w:rsidRPr="00795E18" w:rsidTr="00A05CA1">
        <w:trPr>
          <w:trHeight w:val="310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Ana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Almeida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1234-5678</w:t>
            </w:r>
          </w:p>
        </w:tc>
      </w:tr>
      <w:tr w:rsidR="00795E18" w:rsidRPr="00795E18" w:rsidTr="00A05CA1">
        <w:trPr>
          <w:trHeight w:val="310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Pedro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Mendes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9876-5432</w:t>
            </w:r>
          </w:p>
        </w:tc>
      </w:tr>
      <w:tr w:rsidR="00795E18" w:rsidRPr="00795E18" w:rsidTr="00A05CA1">
        <w:trPr>
          <w:trHeight w:val="310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Prof. Almeida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E18" w:rsidRPr="00795E18" w:rsidRDefault="00795E18" w:rsidP="00795E18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795E18">
              <w:rPr>
                <w:rFonts w:eastAsia="Times New Roman" w:cs="Arial"/>
                <w:color w:val="000000"/>
                <w:szCs w:val="24"/>
                <w:lang w:eastAsia="pt-BR"/>
              </w:rPr>
              <w:t>1234-5678</w:t>
            </w:r>
          </w:p>
        </w:tc>
      </w:tr>
    </w:tbl>
    <w:p w:rsidR="00795E18" w:rsidRDefault="00795E18" w:rsidP="00795E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5"/>
        <w:gridCol w:w="3195"/>
        <w:gridCol w:w="2171"/>
      </w:tblGrid>
      <w:tr w:rsidR="00A05CA1" w:rsidRPr="00A05CA1" w:rsidTr="00A05CA1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tbl_curso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ID_Professor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:rsidR="00A05CA1" w:rsidRDefault="00A05CA1" w:rsidP="00795E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9"/>
        <w:gridCol w:w="4202"/>
      </w:tblGrid>
      <w:tr w:rsidR="00A05CA1" w:rsidRPr="00A05CA1" w:rsidTr="00A05CA1">
        <w:trPr>
          <w:trHeight w:val="3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tbl_professor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ID_Professor</w:t>
            </w:r>
            <w:proofErr w:type="spellEnd"/>
          </w:p>
        </w:tc>
        <w:tc>
          <w:tcPr>
            <w:tcW w:w="2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Nome_Professor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Prof. Almeida</w:t>
            </w:r>
          </w:p>
        </w:tc>
      </w:tr>
      <w:tr w:rsidR="00A05CA1" w:rsidRPr="00A05CA1" w:rsidTr="00A05CA1">
        <w:trPr>
          <w:trHeight w:val="310"/>
        </w:trPr>
        <w:tc>
          <w:tcPr>
            <w:tcW w:w="2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Prof. Mendes</w:t>
            </w:r>
          </w:p>
        </w:tc>
      </w:tr>
    </w:tbl>
    <w:p w:rsidR="00A05CA1" w:rsidRDefault="00A05CA1" w:rsidP="00795E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5"/>
        <w:gridCol w:w="3195"/>
        <w:gridCol w:w="2171"/>
      </w:tblGrid>
      <w:tr w:rsidR="00A05CA1" w:rsidRPr="00A05CA1" w:rsidTr="00A05CA1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tbl_telefone_professor</w:t>
            </w:r>
            <w:proofErr w:type="spellEnd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ID_Telefone_Professor</w:t>
            </w:r>
            <w:proofErr w:type="spellEnd"/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Telefone_Professor</w:t>
            </w:r>
            <w:proofErr w:type="spellEnd"/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ID_Professor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1234-5678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9876-5432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:rsidR="00A05CA1" w:rsidRDefault="00A05CA1" w:rsidP="00795E18"/>
    <w:p w:rsidR="00A05CA1" w:rsidRDefault="00A05CA1">
      <w:pPr>
        <w:spacing w:after="160" w:line="259" w:lineRule="auto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5"/>
        <w:gridCol w:w="3195"/>
        <w:gridCol w:w="2171"/>
      </w:tblGrid>
      <w:tr w:rsidR="00A05CA1" w:rsidRPr="00A05CA1" w:rsidTr="00A05CA1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tbl_aluno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Nome_Aluno</w:t>
            </w:r>
            <w:proofErr w:type="spellEnd"/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Ana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Pedro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A05CA1" w:rsidRPr="00A05CA1" w:rsidTr="00A05CA1">
        <w:trPr>
          <w:trHeight w:val="310"/>
        </w:trPr>
        <w:tc>
          <w:tcPr>
            <w:tcW w:w="2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A05CA1" w:rsidRDefault="00A05CA1" w:rsidP="00A05CA1">
      <w:pPr>
        <w:pStyle w:val="Ttulo1"/>
        <w:spacing w:before="360" w:after="360"/>
      </w:pPr>
      <w:r>
        <w:t>Exercício 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1451"/>
        <w:gridCol w:w="980"/>
        <w:gridCol w:w="2426"/>
        <w:gridCol w:w="2065"/>
        <w:gridCol w:w="824"/>
      </w:tblGrid>
      <w:tr w:rsidR="00A05CA1" w:rsidRPr="00A05CA1" w:rsidTr="00B475ED">
        <w:trPr>
          <w:trHeight w:val="31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tbl_venda_cliente_produto</w:t>
            </w:r>
            <w:proofErr w:type="spellEnd"/>
          </w:p>
        </w:tc>
      </w:tr>
      <w:tr w:rsidR="00A05CA1" w:rsidRPr="00A05CA1" w:rsidTr="00B475ED">
        <w:trPr>
          <w:trHeight w:val="3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ID_Venda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Data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Cliente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Endereço_Cliente</w:t>
            </w:r>
            <w:proofErr w:type="spellEnd"/>
          </w:p>
        </w:tc>
        <w:tc>
          <w:tcPr>
            <w:tcW w:w="1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Preço</w:t>
            </w:r>
          </w:p>
        </w:tc>
      </w:tr>
      <w:tr w:rsidR="00A05CA1" w:rsidRPr="00A05CA1" w:rsidTr="00B475ED">
        <w:trPr>
          <w:trHeight w:val="3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01/01/2024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Rua A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2.50</w:t>
            </w:r>
          </w:p>
        </w:tc>
      </w:tr>
      <w:tr w:rsidR="00A05CA1" w:rsidRPr="00A05CA1" w:rsidTr="00B475ED">
        <w:trPr>
          <w:trHeight w:val="3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02/01/2024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Rua B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5.00</w:t>
            </w:r>
          </w:p>
        </w:tc>
      </w:tr>
      <w:tr w:rsidR="00A05CA1" w:rsidRPr="00A05CA1" w:rsidTr="00B475ED">
        <w:trPr>
          <w:trHeight w:val="3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01/01/2024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Rua A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Lápis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1" w:rsidRPr="00A05CA1" w:rsidRDefault="00A05CA1" w:rsidP="00A05CA1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A05CA1">
              <w:rPr>
                <w:rFonts w:eastAsia="Times New Roman" w:cs="Arial"/>
                <w:color w:val="000000"/>
                <w:szCs w:val="24"/>
                <w:lang w:eastAsia="pt-BR"/>
              </w:rPr>
              <w:t>1.50</w:t>
            </w:r>
          </w:p>
        </w:tc>
      </w:tr>
    </w:tbl>
    <w:p w:rsidR="00A05CA1" w:rsidRDefault="00A05CA1" w:rsidP="00A05C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4"/>
        <w:gridCol w:w="1839"/>
        <w:gridCol w:w="4558"/>
      </w:tblGrid>
      <w:tr w:rsidR="00B475ED" w:rsidRPr="00B475ED" w:rsidTr="00B475ED">
        <w:trPr>
          <w:trHeight w:val="310"/>
        </w:trPr>
        <w:tc>
          <w:tcPr>
            <w:tcW w:w="5000" w:type="pct"/>
            <w:gridSpan w:val="3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tbl_cliente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470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ID_Cliente</w:t>
            </w:r>
            <w:proofErr w:type="spellEnd"/>
          </w:p>
        </w:tc>
        <w:tc>
          <w:tcPr>
            <w:tcW w:w="1015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Cliente</w:t>
            </w:r>
          </w:p>
        </w:tc>
        <w:tc>
          <w:tcPr>
            <w:tcW w:w="2514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Endereço_Cliente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470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15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2514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Rua A</w:t>
            </w:r>
          </w:p>
        </w:tc>
      </w:tr>
      <w:tr w:rsidR="00B475ED" w:rsidRPr="00B475ED" w:rsidTr="00B475ED">
        <w:trPr>
          <w:trHeight w:val="310"/>
        </w:trPr>
        <w:tc>
          <w:tcPr>
            <w:tcW w:w="1470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015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2514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Rua B</w:t>
            </w:r>
          </w:p>
        </w:tc>
      </w:tr>
    </w:tbl>
    <w:p w:rsidR="00B475ED" w:rsidRDefault="00B475ED" w:rsidP="00A05CA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907"/>
        <w:gridCol w:w="1907"/>
        <w:gridCol w:w="2048"/>
        <w:gridCol w:w="1765"/>
      </w:tblGrid>
      <w:tr w:rsidR="00B475ED" w:rsidRPr="00B475ED" w:rsidTr="00B475ED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tbl_produto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7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Nome_Produto</w:t>
            </w:r>
            <w:proofErr w:type="spellEnd"/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Preço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ID_Cliente</w:t>
            </w:r>
            <w:proofErr w:type="spell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ID_Venda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7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Caneta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2.50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B475ED" w:rsidRPr="00B475ED" w:rsidTr="00B475ED">
        <w:trPr>
          <w:trHeight w:val="310"/>
        </w:trPr>
        <w:tc>
          <w:tcPr>
            <w:tcW w:w="7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Caderno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5.00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B475ED" w:rsidRPr="00B475ED" w:rsidTr="00B475ED">
        <w:trPr>
          <w:trHeight w:val="310"/>
        </w:trPr>
        <w:tc>
          <w:tcPr>
            <w:tcW w:w="7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Lápis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1.50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</w:tr>
    </w:tbl>
    <w:p w:rsidR="00B475ED" w:rsidRDefault="00B475ED" w:rsidP="00B475ED">
      <w:pPr>
        <w:pStyle w:val="Ttulo1"/>
        <w:spacing w:before="360" w:after="360"/>
      </w:pPr>
      <w:r>
        <w:t>exercício 6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1768"/>
        <w:gridCol w:w="1621"/>
        <w:gridCol w:w="4123"/>
      </w:tblGrid>
      <w:tr w:rsidR="00B475ED" w:rsidRPr="00B475ED" w:rsidTr="00B475ED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tbl_projeto_reponsavel_contato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ID_Projeto</w:t>
            </w:r>
            <w:proofErr w:type="spellEnd"/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Nome_Projeto</w:t>
            </w:r>
            <w:proofErr w:type="spellEnd"/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Responsável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Responsáveis_Contatos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Projeto A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[joao@email.com, joao2@email.com]</w:t>
            </w:r>
          </w:p>
        </w:tc>
      </w:tr>
      <w:tr w:rsidR="00B475ED" w:rsidRPr="00B475ED" w:rsidTr="00B475ED">
        <w:trPr>
          <w:trHeight w:val="310"/>
        </w:trPr>
        <w:tc>
          <w:tcPr>
            <w:tcW w:w="1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Projeto B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[maria@email.com]</w:t>
            </w:r>
          </w:p>
        </w:tc>
      </w:tr>
    </w:tbl>
    <w:p w:rsidR="00B475ED" w:rsidRPr="00B475ED" w:rsidRDefault="00B475ED" w:rsidP="00B475E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9"/>
        <w:gridCol w:w="3133"/>
        <w:gridCol w:w="2349"/>
      </w:tblGrid>
      <w:tr w:rsidR="00B475ED" w:rsidRPr="00B475ED" w:rsidTr="00B475ED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tbl_contato_responsavel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ID_Contato_Responsavel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Contato_Responsável</w:t>
            </w:r>
            <w:proofErr w:type="spellEnd"/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ID_Responsavel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pt-BR"/>
              </w:rPr>
            </w:pPr>
            <w:hyperlink r:id="rId7" w:history="1">
              <w:r w:rsidRPr="00B475ED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pt-BR"/>
                </w:rPr>
                <w:t>joao@email.com</w:t>
              </w:r>
            </w:hyperlink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pt-BR"/>
              </w:rPr>
            </w:pPr>
            <w:hyperlink r:id="rId8" w:history="1">
              <w:r w:rsidRPr="00B475ED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pt-BR"/>
                </w:rPr>
                <w:t>maria@email.com</w:t>
              </w:r>
            </w:hyperlink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pt-BR"/>
              </w:rPr>
            </w:pPr>
            <w:hyperlink r:id="rId9" w:history="1">
              <w:r w:rsidRPr="00B475ED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pt-BR"/>
                </w:rPr>
                <w:t>joao2@email.com</w:t>
              </w:r>
            </w:hyperlink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F402C9" w:rsidRDefault="00F402C9" w:rsidP="00A05CA1"/>
    <w:p w:rsidR="00F402C9" w:rsidRDefault="00F402C9">
      <w:pPr>
        <w:spacing w:after="160" w:line="259" w:lineRule="auto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0"/>
        <w:gridCol w:w="4991"/>
      </w:tblGrid>
      <w:tr w:rsidR="00B475ED" w:rsidRPr="00B475ED" w:rsidTr="00B475ED">
        <w:trPr>
          <w:trHeight w:val="310"/>
        </w:trPr>
        <w:tc>
          <w:tcPr>
            <w:tcW w:w="5000" w:type="pct"/>
            <w:gridSpan w:val="2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bookmarkStart w:id="0" w:name="_GoBack"/>
            <w:bookmarkEnd w:id="0"/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tbl_responsavel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2246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ID_Responsavel</w:t>
            </w:r>
            <w:proofErr w:type="spellEnd"/>
          </w:p>
        </w:tc>
        <w:tc>
          <w:tcPr>
            <w:tcW w:w="2754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Nome_Responsavel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2246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754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</w:tr>
      <w:tr w:rsidR="00B475ED" w:rsidRPr="00B475ED" w:rsidTr="00B475ED">
        <w:trPr>
          <w:trHeight w:val="310"/>
        </w:trPr>
        <w:tc>
          <w:tcPr>
            <w:tcW w:w="2246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754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</w:tr>
    </w:tbl>
    <w:p w:rsidR="00B475ED" w:rsidRDefault="00B475ED" w:rsidP="00A05CA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3131"/>
        <w:gridCol w:w="2350"/>
      </w:tblGrid>
      <w:tr w:rsidR="00B475ED" w:rsidRPr="00B475ED" w:rsidTr="00B475ED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tbl_projeto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ID_Projeto</w:t>
            </w:r>
            <w:proofErr w:type="spellEnd"/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Nome_Projeto</w:t>
            </w:r>
            <w:proofErr w:type="spellEnd"/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ID_Responsavel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Projeto A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B475ED" w:rsidRPr="00B475ED" w:rsidTr="00B475ED">
        <w:trPr>
          <w:trHeight w:val="310"/>
        </w:trPr>
        <w:tc>
          <w:tcPr>
            <w:tcW w:w="19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Projeto B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</w:tbl>
    <w:p w:rsidR="00B475ED" w:rsidRDefault="00B475ED" w:rsidP="00B475ED">
      <w:pPr>
        <w:pStyle w:val="Ttulo1"/>
        <w:spacing w:before="360" w:after="360"/>
      </w:pPr>
      <w:r>
        <w:t>exercício 7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5"/>
        <w:gridCol w:w="1928"/>
        <w:gridCol w:w="1988"/>
        <w:gridCol w:w="1640"/>
      </w:tblGrid>
      <w:tr w:rsidR="00B475ED" w:rsidRPr="00B475ED" w:rsidTr="00B475ED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tbl_aluno_curso_nota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Nota</w:t>
            </w:r>
          </w:p>
        </w:tc>
      </w:tr>
      <w:tr w:rsidR="00B475ED" w:rsidRPr="00B475ED" w:rsidTr="00B475ED">
        <w:trPr>
          <w:trHeight w:val="310"/>
        </w:trPr>
        <w:tc>
          <w:tcPr>
            <w:tcW w:w="1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7.5</w:t>
            </w:r>
          </w:p>
        </w:tc>
      </w:tr>
      <w:tr w:rsidR="00B475ED" w:rsidRPr="00B475ED" w:rsidTr="00B475ED">
        <w:trPr>
          <w:trHeight w:val="310"/>
        </w:trPr>
        <w:tc>
          <w:tcPr>
            <w:tcW w:w="1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João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Física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8.0</w:t>
            </w:r>
          </w:p>
        </w:tc>
      </w:tr>
      <w:tr w:rsidR="00B475ED" w:rsidRPr="00B475ED" w:rsidTr="00B475ED">
        <w:trPr>
          <w:trHeight w:val="310"/>
        </w:trPr>
        <w:tc>
          <w:tcPr>
            <w:tcW w:w="1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Maria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9.0</w:t>
            </w:r>
          </w:p>
        </w:tc>
      </w:tr>
    </w:tbl>
    <w:p w:rsidR="00B475ED" w:rsidRDefault="00B475ED" w:rsidP="00B475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6"/>
        <w:gridCol w:w="4835"/>
      </w:tblGrid>
      <w:tr w:rsidR="00B475ED" w:rsidRPr="00B475ED" w:rsidTr="00B475ED">
        <w:trPr>
          <w:trHeight w:val="310"/>
        </w:trPr>
        <w:tc>
          <w:tcPr>
            <w:tcW w:w="5000" w:type="pct"/>
            <w:gridSpan w:val="2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tbl_curso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2332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2668" w:type="pct"/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Curso</w:t>
            </w:r>
          </w:p>
        </w:tc>
      </w:tr>
      <w:tr w:rsidR="00B475ED" w:rsidRPr="00B475ED" w:rsidTr="00B475ED">
        <w:trPr>
          <w:trHeight w:val="310"/>
        </w:trPr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Matemática</w:t>
            </w:r>
          </w:p>
        </w:tc>
      </w:tr>
      <w:tr w:rsidR="00B475ED" w:rsidRPr="00B475ED" w:rsidTr="00B475ED">
        <w:trPr>
          <w:trHeight w:val="310"/>
        </w:trPr>
        <w:tc>
          <w:tcPr>
            <w:tcW w:w="2332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2668" w:type="pct"/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Física</w:t>
            </w:r>
          </w:p>
        </w:tc>
      </w:tr>
    </w:tbl>
    <w:p w:rsidR="00B475ED" w:rsidRDefault="00B475ED" w:rsidP="00B475E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4"/>
        <w:gridCol w:w="1495"/>
        <w:gridCol w:w="2649"/>
        <w:gridCol w:w="2593"/>
      </w:tblGrid>
      <w:tr w:rsidR="00B475ED" w:rsidRPr="00B475ED" w:rsidTr="00B475ED">
        <w:trPr>
          <w:trHeight w:val="3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tbl_nota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ID_Nota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Nota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spellStart"/>
            <w:r w:rsidRPr="00B475E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ID_curso</w:t>
            </w:r>
            <w:proofErr w:type="spellEnd"/>
          </w:p>
        </w:tc>
      </w:tr>
      <w:tr w:rsidR="00B475ED" w:rsidRPr="00B475ED" w:rsidTr="00B475ED">
        <w:trPr>
          <w:trHeight w:val="310"/>
        </w:trPr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7.5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  <w:tr w:rsidR="00B475ED" w:rsidRPr="00B475ED" w:rsidTr="00B475ED">
        <w:trPr>
          <w:trHeight w:val="310"/>
        </w:trPr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8.0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</w:tr>
      <w:tr w:rsidR="00B475ED" w:rsidRPr="00B475ED" w:rsidTr="00B475ED">
        <w:trPr>
          <w:trHeight w:val="310"/>
        </w:trPr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9.0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5ED" w:rsidRPr="00B475ED" w:rsidRDefault="00B475ED" w:rsidP="00B475ED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475ED">
              <w:rPr>
                <w:rFonts w:eastAsia="Times New Roman" w:cs="Arial"/>
                <w:color w:val="000000"/>
                <w:szCs w:val="24"/>
                <w:lang w:eastAsia="pt-BR"/>
              </w:rPr>
              <w:t>1</w:t>
            </w:r>
          </w:p>
        </w:tc>
      </w:tr>
    </w:tbl>
    <w:p w:rsidR="00B475ED" w:rsidRPr="00B475ED" w:rsidRDefault="00B475ED" w:rsidP="00B475ED"/>
    <w:sectPr w:rsidR="00B475ED" w:rsidRPr="00B475ED" w:rsidSect="00A56BE0">
      <w:headerReference w:type="default" r:id="rId10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2F" w:rsidRDefault="008B132F" w:rsidP="00A56BE0">
      <w:pPr>
        <w:spacing w:line="240" w:lineRule="auto"/>
      </w:pPr>
      <w:r>
        <w:separator/>
      </w:r>
    </w:p>
  </w:endnote>
  <w:endnote w:type="continuationSeparator" w:id="0">
    <w:p w:rsidR="008B132F" w:rsidRDefault="008B132F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2F" w:rsidRDefault="008B132F" w:rsidP="00A56BE0">
      <w:pPr>
        <w:spacing w:line="240" w:lineRule="auto"/>
      </w:pPr>
      <w:r>
        <w:separator/>
      </w:r>
    </w:p>
  </w:footnote>
  <w:footnote w:type="continuationSeparator" w:id="0">
    <w:p w:rsidR="008B132F" w:rsidRDefault="008B132F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E0" w:rsidRDefault="00A8543C">
    <w:pPr>
      <w:pStyle w:val="Cabealho"/>
    </w:pPr>
    <w:r>
      <w:rPr>
        <w:noProof/>
        <w:lang w:eastAsia="pt-BR"/>
      </w:rPr>
      <w:drawing>
        <wp:inline distT="0" distB="0" distL="0" distR="0" wp14:anchorId="1D915C63" wp14:editId="42029A94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81"/>
    <w:rsid w:val="000B4225"/>
    <w:rsid w:val="00146BA1"/>
    <w:rsid w:val="00251628"/>
    <w:rsid w:val="00300E90"/>
    <w:rsid w:val="007057A9"/>
    <w:rsid w:val="00795E18"/>
    <w:rsid w:val="008B132F"/>
    <w:rsid w:val="008E6982"/>
    <w:rsid w:val="00A05CA1"/>
    <w:rsid w:val="00A56BE0"/>
    <w:rsid w:val="00A8543C"/>
    <w:rsid w:val="00B475ED"/>
    <w:rsid w:val="00B75A4D"/>
    <w:rsid w:val="00BC2B3E"/>
    <w:rsid w:val="00C40CDD"/>
    <w:rsid w:val="00DB0081"/>
    <w:rsid w:val="00EB2119"/>
    <w:rsid w:val="00EF2E74"/>
    <w:rsid w:val="00F402C9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01E46"/>
  <w15:chartTrackingRefBased/>
  <w15:docId w15:val="{FACACA33-8257-4B47-A1DD-05B1EE77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semiHidden/>
    <w:unhideWhenUsed/>
    <w:rsid w:val="00B475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ao2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51599526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41</TotalTime>
  <Pages>1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Guimaraes</dc:creator>
  <cp:keywords/>
  <dc:description/>
  <cp:lastModifiedBy>Anderson de Matos Guimaraes</cp:lastModifiedBy>
  <cp:revision>6</cp:revision>
  <cp:lastPrinted>2024-10-30T23:55:00Z</cp:lastPrinted>
  <dcterms:created xsi:type="dcterms:W3CDTF">2024-10-30T23:13:00Z</dcterms:created>
  <dcterms:modified xsi:type="dcterms:W3CDTF">2024-10-30T23:55:00Z</dcterms:modified>
</cp:coreProperties>
</file>