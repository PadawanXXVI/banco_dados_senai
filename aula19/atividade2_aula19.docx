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BEBD" w14:textId="77777777" w:rsidR="00300E90" w:rsidRDefault="00A56BE0" w:rsidP="00A56BE0">
      <w:r>
        <w:t>Serviço Nacional de Educação Industrial SENAI DF</w:t>
      </w:r>
    </w:p>
    <w:p w14:paraId="2A7C13EE" w14:textId="6F9971BC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886CD9">
        <w:rPr>
          <w:noProof/>
        </w:rPr>
        <w:t>14 de novembro de 2024</w:t>
      </w:r>
      <w:r>
        <w:fldChar w:fldCharType="end"/>
      </w:r>
    </w:p>
    <w:p w14:paraId="75155EEF" w14:textId="77777777" w:rsidR="00A56BE0" w:rsidRDefault="00A56BE0" w:rsidP="00A56BE0">
      <w:r>
        <w:t>Anderson de Matos Guimarães</w:t>
      </w:r>
    </w:p>
    <w:p w14:paraId="4FE7EFFC" w14:textId="77777777" w:rsidR="00A56BE0" w:rsidRDefault="00A56BE0" w:rsidP="00A56BE0">
      <w:r>
        <w:t>Curso: Administrador de Banco de Dados</w:t>
      </w:r>
    </w:p>
    <w:p w14:paraId="0FEE6573" w14:textId="77777777" w:rsidR="00A56BE0" w:rsidRDefault="00A56BE0" w:rsidP="00A56BE0">
      <w:r>
        <w:t>Professor: Ygor Rio Pardo Felix</w:t>
      </w:r>
    </w:p>
    <w:p w14:paraId="47B6AA85" w14:textId="77777777" w:rsidR="00A56BE0" w:rsidRDefault="00A56BE0" w:rsidP="00A56BE0">
      <w:r>
        <w:t>Turma: QUA.070.105</w:t>
      </w:r>
    </w:p>
    <w:p w14:paraId="45B87D91" w14:textId="653AFFD4" w:rsidR="00A56BE0" w:rsidRDefault="00665F15" w:rsidP="00A56BE0">
      <w:pPr>
        <w:pStyle w:val="Ttulo"/>
        <w:spacing w:before="360" w:after="360"/>
      </w:pPr>
      <w:r>
        <w:t>ATIVIDADE 2 AULA 19</w:t>
      </w:r>
    </w:p>
    <w:p w14:paraId="5D8AA8FB" w14:textId="77777777" w:rsidR="00665F15" w:rsidRDefault="00665F15" w:rsidP="00665F15">
      <w:r>
        <w:t>-- REVISÃO</w:t>
      </w:r>
    </w:p>
    <w:p w14:paraId="2B8186D1" w14:textId="77777777" w:rsidR="00665F15" w:rsidRDefault="00665F15" w:rsidP="00665F15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db_escola</w:t>
      </w:r>
      <w:proofErr w:type="spellEnd"/>
      <w:r>
        <w:t>;</w:t>
      </w:r>
    </w:p>
    <w:p w14:paraId="231DCD67" w14:textId="77777777" w:rsidR="00665F15" w:rsidRDefault="00665F15" w:rsidP="00665F15">
      <w:r>
        <w:t xml:space="preserve">USE </w:t>
      </w:r>
      <w:proofErr w:type="spellStart"/>
      <w:r>
        <w:t>db_escola</w:t>
      </w:r>
      <w:proofErr w:type="spellEnd"/>
      <w:r>
        <w:t>;</w:t>
      </w:r>
    </w:p>
    <w:p w14:paraId="495DBB37" w14:textId="77777777" w:rsidR="00665F15" w:rsidRDefault="00665F15" w:rsidP="00665F15">
      <w:r>
        <w:t xml:space="preserve">CREATE TABLE </w:t>
      </w:r>
      <w:proofErr w:type="spellStart"/>
      <w:r>
        <w:t>tb_aluno</w:t>
      </w:r>
      <w:proofErr w:type="spellEnd"/>
      <w:r>
        <w:t xml:space="preserve"> (</w:t>
      </w:r>
    </w:p>
    <w:p w14:paraId="2BE3FBCE" w14:textId="77777777" w:rsidR="00665F15" w:rsidRDefault="00665F15" w:rsidP="00665F15">
      <w:r>
        <w:t xml:space="preserve">    </w:t>
      </w:r>
      <w:proofErr w:type="spellStart"/>
      <w:r>
        <w:t>id_aluno</w:t>
      </w:r>
      <w:proofErr w:type="spellEnd"/>
      <w:r>
        <w:t xml:space="preserve"> INT AUTO_INCREMENT PRIMARY KEY,</w:t>
      </w:r>
    </w:p>
    <w:p w14:paraId="643FEAF8" w14:textId="77777777" w:rsidR="00665F15" w:rsidRDefault="00665F15" w:rsidP="00665F15">
      <w:r>
        <w:t xml:space="preserve">    nome VARCHAR(50),</w:t>
      </w:r>
    </w:p>
    <w:p w14:paraId="032623D5" w14:textId="77777777" w:rsidR="00665F15" w:rsidRDefault="00665F15" w:rsidP="00665F15">
      <w:r>
        <w:t xml:space="preserve">    sexo ENUM('M','F'),</w:t>
      </w:r>
    </w:p>
    <w:p w14:paraId="69395FE5" w14:textId="77777777" w:rsidR="00665F15" w:rsidRDefault="00665F15" w:rsidP="00665F15">
      <w:r>
        <w:t xml:space="preserve">    nota FLOAT,</w:t>
      </w:r>
    </w:p>
    <w:p w14:paraId="5920B2E7" w14:textId="77777777" w:rsidR="00665F15" w:rsidRDefault="00665F15" w:rsidP="00665F15">
      <w:r>
        <w:t xml:space="preserve">    cidade VARCHAR(50)</w:t>
      </w:r>
    </w:p>
    <w:p w14:paraId="567C292D" w14:textId="77777777" w:rsidR="00665F15" w:rsidRDefault="00665F15" w:rsidP="00665F15">
      <w:r>
        <w:t>);</w:t>
      </w:r>
    </w:p>
    <w:p w14:paraId="74447458" w14:textId="77777777" w:rsidR="00665F15" w:rsidRDefault="00665F15" w:rsidP="00665F15">
      <w:r>
        <w:t xml:space="preserve">INSERT INTO </w:t>
      </w:r>
      <w:proofErr w:type="spellStart"/>
      <w:r>
        <w:t>tb_aluno</w:t>
      </w:r>
      <w:proofErr w:type="spellEnd"/>
      <w:r>
        <w:t xml:space="preserve"> (nome, sexo, nota, cidade) VALUES</w:t>
      </w:r>
    </w:p>
    <w:p w14:paraId="01303B60" w14:textId="77777777" w:rsidR="00665F15" w:rsidRDefault="00665F15" w:rsidP="00665F15">
      <w:r>
        <w:t>('Carlos Silva', 'M', 8.5, 'Brasília'),</w:t>
      </w:r>
    </w:p>
    <w:p w14:paraId="32627877" w14:textId="77777777" w:rsidR="00665F15" w:rsidRDefault="00665F15" w:rsidP="00665F15">
      <w:r>
        <w:t>('Mariana Oliveira', 'F', 7.3, 'Taguatinga'),</w:t>
      </w:r>
    </w:p>
    <w:p w14:paraId="06B4359E" w14:textId="77777777" w:rsidR="00665F15" w:rsidRDefault="00665F15" w:rsidP="00665F15">
      <w:r>
        <w:t>('João Souza', 'M', 6.2, 'Ceilândia'),</w:t>
      </w:r>
    </w:p>
    <w:p w14:paraId="4A7998D8" w14:textId="77777777" w:rsidR="00665F15" w:rsidRDefault="00665F15" w:rsidP="00665F15">
      <w:r>
        <w:t>('Ana Paula Costa', 'F', 9.0, 'Gama'),</w:t>
      </w:r>
    </w:p>
    <w:p w14:paraId="35E97FA2" w14:textId="77777777" w:rsidR="00665F15" w:rsidRDefault="00665F15" w:rsidP="00665F15">
      <w:r>
        <w:t>('Pedro Almeida', 'M', 5.8, 'Planaltina'),</w:t>
      </w:r>
    </w:p>
    <w:p w14:paraId="59D22DE3" w14:textId="77777777" w:rsidR="00665F15" w:rsidRDefault="00665F15" w:rsidP="00665F15">
      <w:r>
        <w:t>('Fernanda Ribeiro', 'F', 8.1, 'Sobradinho'),</w:t>
      </w:r>
    </w:p>
    <w:p w14:paraId="6F37349B" w14:textId="77777777" w:rsidR="00665F15" w:rsidRDefault="00665F15" w:rsidP="00665F15">
      <w:r>
        <w:t>('Roberto Lima', 'M', 7.9, 'Samambaia'),</w:t>
      </w:r>
    </w:p>
    <w:p w14:paraId="33EA01AA" w14:textId="77777777" w:rsidR="00665F15" w:rsidRDefault="00665F15" w:rsidP="00665F15">
      <w:r>
        <w:t>('Beatriz Santos', 'F', 6.5, 'Recanto das Emas'),</w:t>
      </w:r>
    </w:p>
    <w:p w14:paraId="334EAB34" w14:textId="77777777" w:rsidR="00665F15" w:rsidRDefault="00665F15" w:rsidP="00665F15">
      <w:r>
        <w:t>('Lucas Fernandes', 'M', 8.7, 'Águas Claras'),</w:t>
      </w:r>
    </w:p>
    <w:p w14:paraId="2375551D" w14:textId="725761DF" w:rsidR="00665F15" w:rsidRDefault="00665F15" w:rsidP="00665F15">
      <w:r>
        <w:t>('Julia Mendes', 'F', 9.2, 'Guará');</w:t>
      </w:r>
    </w:p>
    <w:p w14:paraId="1D52A811" w14:textId="070657FD" w:rsidR="00665F15" w:rsidRDefault="00665F15" w:rsidP="00665F15"/>
    <w:p w14:paraId="69996A5B" w14:textId="77777777" w:rsidR="00665F15" w:rsidRDefault="00665F15" w:rsidP="00665F15">
      <w:r>
        <w:t>-- CRIAÇÃO DO BANCO DE DADOS</w:t>
      </w:r>
    </w:p>
    <w:p w14:paraId="3D921FDE" w14:textId="77777777" w:rsidR="00665F15" w:rsidRDefault="00665F15" w:rsidP="00665F15">
      <w:r>
        <w:t xml:space="preserve">CREATE DATABASE IF NOT EXISTS </w:t>
      </w:r>
      <w:proofErr w:type="spellStart"/>
      <w:r>
        <w:t>db_escola</w:t>
      </w:r>
      <w:proofErr w:type="spellEnd"/>
      <w:r>
        <w:t>;</w:t>
      </w:r>
    </w:p>
    <w:p w14:paraId="29DD5653" w14:textId="77777777" w:rsidR="00665F15" w:rsidRDefault="00665F15" w:rsidP="00665F15"/>
    <w:p w14:paraId="2B457D5A" w14:textId="77777777" w:rsidR="00665F15" w:rsidRDefault="00665F15" w:rsidP="00665F15">
      <w:r>
        <w:t>-- SELECÇÃO DO BANCO DE DADOS</w:t>
      </w:r>
    </w:p>
    <w:p w14:paraId="23E6BF50" w14:textId="77777777" w:rsidR="00665F15" w:rsidRDefault="00665F15" w:rsidP="00665F15">
      <w:r>
        <w:t xml:space="preserve">USE </w:t>
      </w:r>
      <w:proofErr w:type="spellStart"/>
      <w:r>
        <w:t>db_escola</w:t>
      </w:r>
      <w:proofErr w:type="spellEnd"/>
      <w:r>
        <w:t>;</w:t>
      </w:r>
    </w:p>
    <w:p w14:paraId="66461CD4" w14:textId="77777777" w:rsidR="00665F15" w:rsidRDefault="00665F15" w:rsidP="00665F15"/>
    <w:p w14:paraId="2ACCD6C5" w14:textId="77777777" w:rsidR="00665F15" w:rsidRDefault="00665F15" w:rsidP="00665F15">
      <w:r>
        <w:t>-- CRIAÇÃO DA TABELA ALUNO</w:t>
      </w:r>
    </w:p>
    <w:p w14:paraId="0F5810AC" w14:textId="77777777" w:rsidR="00665F15" w:rsidRDefault="00665F15" w:rsidP="00665F15">
      <w:r>
        <w:t xml:space="preserve">CREATE TABLE IF NOT EXISTS </w:t>
      </w:r>
      <w:proofErr w:type="spellStart"/>
      <w:r>
        <w:t>tb_aluno</w:t>
      </w:r>
      <w:proofErr w:type="spellEnd"/>
      <w:r>
        <w:t>(</w:t>
      </w:r>
    </w:p>
    <w:p w14:paraId="40844670" w14:textId="77777777" w:rsidR="00665F15" w:rsidRDefault="00665F15" w:rsidP="00665F15">
      <w:r>
        <w:tab/>
      </w:r>
      <w:proofErr w:type="spellStart"/>
      <w:r>
        <w:t>id_aluno</w:t>
      </w:r>
      <w:proofErr w:type="spellEnd"/>
      <w:r>
        <w:t xml:space="preserve"> INT AUTO_INCREMENT PRIMARY KEY,</w:t>
      </w:r>
    </w:p>
    <w:p w14:paraId="2D8F1A1E" w14:textId="77777777" w:rsidR="00665F15" w:rsidRDefault="00665F15" w:rsidP="00665F15">
      <w:r>
        <w:t xml:space="preserve">    nome VARCHAR(50),</w:t>
      </w:r>
    </w:p>
    <w:p w14:paraId="65E9CC29" w14:textId="77777777" w:rsidR="00665F15" w:rsidRDefault="00665F15" w:rsidP="00665F15">
      <w:r>
        <w:t xml:space="preserve">    sexo ENUM('M','F'),</w:t>
      </w:r>
    </w:p>
    <w:p w14:paraId="554A23E0" w14:textId="77777777" w:rsidR="00665F15" w:rsidRDefault="00665F15" w:rsidP="00665F15">
      <w:r>
        <w:t xml:space="preserve">    nota FLOAT,</w:t>
      </w:r>
    </w:p>
    <w:p w14:paraId="184F2032" w14:textId="77777777" w:rsidR="00665F15" w:rsidRDefault="00665F15" w:rsidP="00665F15">
      <w:r>
        <w:t xml:space="preserve">    cidade VARCHAR(50)</w:t>
      </w:r>
    </w:p>
    <w:p w14:paraId="2E92CD25" w14:textId="77777777" w:rsidR="00665F15" w:rsidRDefault="00665F15" w:rsidP="00665F15">
      <w:r>
        <w:t>);</w:t>
      </w:r>
    </w:p>
    <w:p w14:paraId="50D4DA02" w14:textId="77777777" w:rsidR="00665F15" w:rsidRDefault="00665F15" w:rsidP="00665F15"/>
    <w:p w14:paraId="10BC6934" w14:textId="77777777" w:rsidR="00665F15" w:rsidRDefault="00665F15" w:rsidP="00665F15">
      <w:r>
        <w:t>-- ALIMENTAÇÃO DOS DADOS</w:t>
      </w:r>
    </w:p>
    <w:p w14:paraId="271CA7A4" w14:textId="77777777" w:rsidR="00665F15" w:rsidRDefault="00665F15" w:rsidP="00665F15">
      <w:r>
        <w:t xml:space="preserve">INSERT INTO </w:t>
      </w:r>
      <w:proofErr w:type="spellStart"/>
      <w:r>
        <w:t>tb_aluno</w:t>
      </w:r>
      <w:proofErr w:type="spellEnd"/>
    </w:p>
    <w:p w14:paraId="1157F774" w14:textId="77777777" w:rsidR="00665F15" w:rsidRDefault="00665F15" w:rsidP="00665F15">
      <w:r>
        <w:tab/>
        <w:t>(nome, sexo, nota, cidade)</w:t>
      </w:r>
    </w:p>
    <w:p w14:paraId="76BCCB71" w14:textId="77777777" w:rsidR="00665F15" w:rsidRDefault="00665F15" w:rsidP="00665F15">
      <w:r>
        <w:t>VALUES</w:t>
      </w:r>
    </w:p>
    <w:p w14:paraId="43D5B7FE" w14:textId="77777777" w:rsidR="00665F15" w:rsidRDefault="00665F15" w:rsidP="00665F15">
      <w:r>
        <w:tab/>
        <w:t>('Carlos Silva', 'M', 8.5, 'Brasília'),</w:t>
      </w:r>
    </w:p>
    <w:p w14:paraId="7900748B" w14:textId="77777777" w:rsidR="00665F15" w:rsidRDefault="00665F15" w:rsidP="00665F15">
      <w:r>
        <w:tab/>
        <w:t>('Mariana Oliveira', 'F', 7.3, 'Taguatinga'),</w:t>
      </w:r>
    </w:p>
    <w:p w14:paraId="21840091" w14:textId="77777777" w:rsidR="00665F15" w:rsidRDefault="00665F15" w:rsidP="00665F15">
      <w:r>
        <w:tab/>
        <w:t>('João Souza', 'M', 6.2, 'Ceilândia'),</w:t>
      </w:r>
    </w:p>
    <w:p w14:paraId="60168F1E" w14:textId="77777777" w:rsidR="00665F15" w:rsidRDefault="00665F15" w:rsidP="00665F15">
      <w:r>
        <w:tab/>
        <w:t>('Ana Paula Costa', 'F', 9.0, 'Gama'),</w:t>
      </w:r>
    </w:p>
    <w:p w14:paraId="5C7D66EF" w14:textId="77777777" w:rsidR="00665F15" w:rsidRDefault="00665F15" w:rsidP="00665F15">
      <w:r>
        <w:tab/>
        <w:t>('Pedro Almeida', 'M', 5.8, 'Planaltina'),</w:t>
      </w:r>
    </w:p>
    <w:p w14:paraId="51E2D463" w14:textId="77777777" w:rsidR="00665F15" w:rsidRDefault="00665F15" w:rsidP="00665F15">
      <w:r>
        <w:tab/>
        <w:t>('Fernanda Ribeiro', 'F', 8.1, 'Sobradinho'),</w:t>
      </w:r>
    </w:p>
    <w:p w14:paraId="05FAB395" w14:textId="77777777" w:rsidR="00665F15" w:rsidRDefault="00665F15" w:rsidP="00665F15">
      <w:r>
        <w:tab/>
        <w:t>('Roberto Lima', 'M', 7.9, 'Samambaia'),</w:t>
      </w:r>
    </w:p>
    <w:p w14:paraId="7DC817E4" w14:textId="77777777" w:rsidR="00665F15" w:rsidRDefault="00665F15" w:rsidP="00665F15">
      <w:r>
        <w:tab/>
        <w:t>('Beatriz Santos', 'F', 6.5, 'Recanto das Emas'),</w:t>
      </w:r>
    </w:p>
    <w:p w14:paraId="004991F3" w14:textId="77777777" w:rsidR="00665F15" w:rsidRDefault="00665F15" w:rsidP="00665F15">
      <w:r>
        <w:tab/>
        <w:t>('Lucas Fernandes', 'M', 8.7, 'Águas Claras'),</w:t>
      </w:r>
    </w:p>
    <w:p w14:paraId="2170BE2B" w14:textId="77777777" w:rsidR="00665F15" w:rsidRDefault="00665F15" w:rsidP="00665F15">
      <w:r>
        <w:tab/>
        <w:t>('Julia Mendes', 'F', 9.2, 'Guará');</w:t>
      </w:r>
    </w:p>
    <w:p w14:paraId="7D3C3583" w14:textId="77777777" w:rsidR="00665F15" w:rsidRDefault="00665F15" w:rsidP="00665F15"/>
    <w:p w14:paraId="09DDCC2B" w14:textId="77777777" w:rsidR="00665F15" w:rsidRDefault="00665F15" w:rsidP="00665F15">
      <w:r>
        <w:t xml:space="preserve">-- 1. Exiba todas as tabelas existentes no banco de dados. </w:t>
      </w:r>
    </w:p>
    <w:p w14:paraId="1CEE3E8D" w14:textId="77777777" w:rsidR="00665F15" w:rsidRDefault="00665F15" w:rsidP="00665F15">
      <w:r>
        <w:t>SHOW TABLES;</w:t>
      </w:r>
    </w:p>
    <w:p w14:paraId="7AE27226" w14:textId="77777777" w:rsidR="00665F15" w:rsidRDefault="00665F15" w:rsidP="00665F15">
      <w:r>
        <w:t xml:space="preserve"> </w:t>
      </w:r>
    </w:p>
    <w:p w14:paraId="5C420E38" w14:textId="77777777" w:rsidR="00665F15" w:rsidRDefault="00665F15" w:rsidP="00665F15">
      <w:r>
        <w:t xml:space="preserve">-- 2. Use um comando para exibir a estrutura da tabela. </w:t>
      </w:r>
    </w:p>
    <w:p w14:paraId="6D286244" w14:textId="77777777" w:rsidR="00665F15" w:rsidRDefault="00665F15" w:rsidP="00665F15">
      <w:r>
        <w:t xml:space="preserve">DESCRIBE </w:t>
      </w:r>
      <w:proofErr w:type="spellStart"/>
      <w:r>
        <w:t>tb_aluno</w:t>
      </w:r>
      <w:proofErr w:type="spellEnd"/>
      <w:r>
        <w:t>;</w:t>
      </w:r>
    </w:p>
    <w:p w14:paraId="414EC86F" w14:textId="77777777" w:rsidR="00665F15" w:rsidRDefault="00665F15" w:rsidP="00665F15">
      <w:r>
        <w:lastRenderedPageBreak/>
        <w:t xml:space="preserve"> </w:t>
      </w:r>
    </w:p>
    <w:p w14:paraId="066C1C60" w14:textId="77777777" w:rsidR="00665F15" w:rsidRDefault="00665F15" w:rsidP="00665F15">
      <w:r>
        <w:t xml:space="preserve">-- 3. Traga somente o nome dos alunos. </w:t>
      </w:r>
    </w:p>
    <w:p w14:paraId="7C893E60" w14:textId="77777777" w:rsidR="00665F15" w:rsidRDefault="00665F15" w:rsidP="00665F15">
      <w:r>
        <w:t xml:space="preserve">SELECT nome FROM </w:t>
      </w:r>
      <w:proofErr w:type="spellStart"/>
      <w:r>
        <w:t>tb_aluno</w:t>
      </w:r>
      <w:proofErr w:type="spellEnd"/>
      <w:r>
        <w:t>;</w:t>
      </w:r>
    </w:p>
    <w:p w14:paraId="382AEF39" w14:textId="77777777" w:rsidR="00665F15" w:rsidRDefault="00665F15" w:rsidP="00665F15"/>
    <w:p w14:paraId="62282B68" w14:textId="77777777" w:rsidR="00665F15" w:rsidRDefault="00665F15" w:rsidP="00665F15">
      <w:r>
        <w:t xml:space="preserve">-- 4. Selecione todos os registros da tabela `alunos`. </w:t>
      </w:r>
    </w:p>
    <w:p w14:paraId="3A161C7C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  <w:r>
        <w:t>;</w:t>
      </w:r>
    </w:p>
    <w:p w14:paraId="7D4F8381" w14:textId="77777777" w:rsidR="00665F15" w:rsidRDefault="00665F15" w:rsidP="00665F15">
      <w:r>
        <w:t xml:space="preserve"> </w:t>
      </w:r>
    </w:p>
    <w:p w14:paraId="6E74F07C" w14:textId="77777777" w:rsidR="00665F15" w:rsidRDefault="00665F15" w:rsidP="00665F15">
      <w:r>
        <w:t xml:space="preserve">-- 5. Exiba apenas os nomes e notas dos alunos. </w:t>
      </w:r>
    </w:p>
    <w:p w14:paraId="173AB25F" w14:textId="77777777" w:rsidR="00665F15" w:rsidRDefault="00665F15" w:rsidP="00665F15">
      <w:r>
        <w:t xml:space="preserve">SELECT nome, nota FROM </w:t>
      </w:r>
      <w:proofErr w:type="spellStart"/>
      <w:r>
        <w:t>tb_aluno</w:t>
      </w:r>
      <w:proofErr w:type="spellEnd"/>
      <w:r>
        <w:t>;</w:t>
      </w:r>
    </w:p>
    <w:p w14:paraId="41D99A96" w14:textId="77777777" w:rsidR="00665F15" w:rsidRDefault="00665F15" w:rsidP="00665F15">
      <w:r>
        <w:t xml:space="preserve"> </w:t>
      </w:r>
    </w:p>
    <w:p w14:paraId="540C4F8C" w14:textId="77777777" w:rsidR="00665F15" w:rsidRDefault="00665F15" w:rsidP="00665F15">
      <w:r>
        <w:t>-- 6. Mostre todos os alunos que têm nota maior que 7.</w:t>
      </w:r>
    </w:p>
    <w:p w14:paraId="77548CA4" w14:textId="77777777" w:rsidR="00665F15" w:rsidRDefault="00665F15" w:rsidP="00665F15">
      <w:proofErr w:type="spellStart"/>
      <w:r>
        <w:t>Select</w:t>
      </w:r>
      <w:proofErr w:type="spellEnd"/>
      <w:r>
        <w:t xml:space="preserve"> * FROM </w:t>
      </w:r>
      <w:proofErr w:type="spellStart"/>
      <w:r>
        <w:t>tb_aluno</w:t>
      </w:r>
      <w:proofErr w:type="spellEnd"/>
    </w:p>
    <w:p w14:paraId="01A4672B" w14:textId="77777777" w:rsidR="00665F15" w:rsidRDefault="00665F15" w:rsidP="00665F15">
      <w:r>
        <w:t>WHERE nota &gt; '7';</w:t>
      </w:r>
    </w:p>
    <w:p w14:paraId="1B168C34" w14:textId="77777777" w:rsidR="00665F15" w:rsidRDefault="00665F15" w:rsidP="00665F15">
      <w:r>
        <w:t xml:space="preserve"> </w:t>
      </w:r>
    </w:p>
    <w:p w14:paraId="4B0D677B" w14:textId="77777777" w:rsidR="00665F15" w:rsidRDefault="00665F15" w:rsidP="00665F15">
      <w:r>
        <w:t xml:space="preserve">-- 7. Selecione todos os alunos do sexo feminino (`f`) que moram na cidade de “Brasília”. </w:t>
      </w:r>
    </w:p>
    <w:p w14:paraId="5C47AEB0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450585BB" w14:textId="77777777" w:rsidR="00665F15" w:rsidRDefault="00665F15" w:rsidP="00665F15">
      <w:r>
        <w:t>WHERE sexo = 'f' AND cidade ='Brasília';</w:t>
      </w:r>
    </w:p>
    <w:p w14:paraId="7FE83112" w14:textId="77777777" w:rsidR="00665F15" w:rsidRDefault="00665F15" w:rsidP="00665F15">
      <w:r>
        <w:t xml:space="preserve"> </w:t>
      </w:r>
    </w:p>
    <w:p w14:paraId="09AF6D16" w14:textId="77777777" w:rsidR="00665F15" w:rsidRDefault="00665F15" w:rsidP="00665F15">
      <w:r>
        <w:t xml:space="preserve">-- 8. Exiba os alunos que têm nota maior que 5 e são do sexo masculino. </w:t>
      </w:r>
    </w:p>
    <w:p w14:paraId="29F8AE0D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4439E005" w14:textId="77777777" w:rsidR="00665F15" w:rsidRDefault="00665F15" w:rsidP="00665F15">
      <w:r>
        <w:t>WHERE nota &gt; 5 AND sexo = 'M';</w:t>
      </w:r>
    </w:p>
    <w:p w14:paraId="7B53FB9A" w14:textId="77777777" w:rsidR="00665F15" w:rsidRDefault="00665F15" w:rsidP="00665F15">
      <w:r>
        <w:t xml:space="preserve"> </w:t>
      </w:r>
    </w:p>
    <w:p w14:paraId="5FE83057" w14:textId="77777777" w:rsidR="00665F15" w:rsidRDefault="00665F15" w:rsidP="00665F15">
      <w:r>
        <w:t xml:space="preserve">-- 9. Exiba os alunos que têm nota entre 6 e 8. </w:t>
      </w:r>
    </w:p>
    <w:p w14:paraId="69935AEF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55148127" w14:textId="77777777" w:rsidR="00665F15" w:rsidRDefault="00665F15" w:rsidP="00665F15">
      <w:r>
        <w:t>WHERE nota BETWEEN '6' AND '8';</w:t>
      </w:r>
    </w:p>
    <w:p w14:paraId="0EAB9874" w14:textId="77777777" w:rsidR="00665F15" w:rsidRDefault="00665F15" w:rsidP="00665F15">
      <w:r>
        <w:t xml:space="preserve"> </w:t>
      </w:r>
    </w:p>
    <w:p w14:paraId="6804411A" w14:textId="77777777" w:rsidR="00665F15" w:rsidRDefault="00665F15" w:rsidP="00665F15">
      <w:r>
        <w:t xml:space="preserve">-- 10. Selecione somente os alunos da Samambaia com nota maior que 8. </w:t>
      </w:r>
    </w:p>
    <w:p w14:paraId="06426DAC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3D761030" w14:textId="77777777" w:rsidR="00665F15" w:rsidRDefault="00665F15" w:rsidP="00665F15">
      <w:r>
        <w:t>WHERE cidade = 'Samambaia' AND nota &gt; '8';</w:t>
      </w:r>
    </w:p>
    <w:p w14:paraId="7557DDD2" w14:textId="77777777" w:rsidR="00665F15" w:rsidRDefault="00665F15" w:rsidP="00665F15">
      <w:r>
        <w:t xml:space="preserve"> </w:t>
      </w:r>
    </w:p>
    <w:p w14:paraId="46E5C011" w14:textId="77777777" w:rsidR="00665F15" w:rsidRDefault="00665F15" w:rsidP="00665F15">
      <w:r>
        <w:t xml:space="preserve">-- 11. Mostre todos os alunos cuja nota não esteja entre 5 e 9. </w:t>
      </w:r>
    </w:p>
    <w:p w14:paraId="770632E6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43DBA2E2" w14:textId="77777777" w:rsidR="00665F15" w:rsidRDefault="00665F15" w:rsidP="00665F15">
      <w:r>
        <w:lastRenderedPageBreak/>
        <w:t>WHERE nota NOT BETWEEN '5' AND '9';</w:t>
      </w:r>
    </w:p>
    <w:p w14:paraId="5C047F5B" w14:textId="77777777" w:rsidR="00665F15" w:rsidRDefault="00665F15" w:rsidP="00665F15">
      <w:r>
        <w:t xml:space="preserve"> </w:t>
      </w:r>
    </w:p>
    <w:p w14:paraId="3396BC4C" w14:textId="77777777" w:rsidR="00665F15" w:rsidRDefault="00665F15" w:rsidP="00665F15">
      <w:r>
        <w:t>-- 12. Exiba todos os alunos que estão nas cidades de “Brasília” ou “Novo Gama”.</w:t>
      </w:r>
    </w:p>
    <w:p w14:paraId="38C27B36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17FDAB06" w14:textId="77777777" w:rsidR="00665F15" w:rsidRDefault="00665F15" w:rsidP="00665F15">
      <w:r>
        <w:t xml:space="preserve">WHERE cidade IN ('Brasília', 'Novo Gama'); </w:t>
      </w:r>
    </w:p>
    <w:p w14:paraId="7996C7F0" w14:textId="77777777" w:rsidR="00665F15" w:rsidRDefault="00665F15" w:rsidP="00665F15">
      <w:r>
        <w:t xml:space="preserve"> </w:t>
      </w:r>
    </w:p>
    <w:p w14:paraId="28813C53" w14:textId="77777777" w:rsidR="00665F15" w:rsidRDefault="00665F15" w:rsidP="00665F15">
      <w:r>
        <w:t xml:space="preserve">-- 13. Liste todos os alunos que têm notas `4`, `6`, ou `8`. </w:t>
      </w:r>
    </w:p>
    <w:p w14:paraId="00F3F2A1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29AFBFFD" w14:textId="77777777" w:rsidR="00665F15" w:rsidRDefault="00665F15" w:rsidP="00665F15">
      <w:r>
        <w:t>WHERE nota IN ('4', '6', '8');</w:t>
      </w:r>
    </w:p>
    <w:p w14:paraId="56651AE9" w14:textId="77777777" w:rsidR="00665F15" w:rsidRDefault="00665F15" w:rsidP="00665F15"/>
    <w:p w14:paraId="7FC6455A" w14:textId="77777777" w:rsidR="00665F15" w:rsidRDefault="00665F15" w:rsidP="00665F15">
      <w:r>
        <w:t xml:space="preserve">-- 14. Selecione os alunos cujo nome começa com a letra "A". </w:t>
      </w:r>
    </w:p>
    <w:p w14:paraId="745F9B02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12CA8BBF" w14:textId="77777777" w:rsidR="00665F15" w:rsidRDefault="00665F15" w:rsidP="00665F15">
      <w:r>
        <w:t>WHERE nome LIKE 'A%';</w:t>
      </w:r>
    </w:p>
    <w:p w14:paraId="7F5FE723" w14:textId="77777777" w:rsidR="00665F15" w:rsidRDefault="00665F15" w:rsidP="00665F15">
      <w:r>
        <w:t xml:space="preserve"> </w:t>
      </w:r>
    </w:p>
    <w:p w14:paraId="1D33383B" w14:textId="77777777" w:rsidR="00665F15" w:rsidRDefault="00665F15" w:rsidP="00665F15">
      <w:r>
        <w:t xml:space="preserve">-- 15. Exiba todos os alunos cuja cidade termina com a letra "a". </w:t>
      </w:r>
    </w:p>
    <w:p w14:paraId="5100F57E" w14:textId="77777777" w:rsidR="00665F15" w:rsidRDefault="00665F15" w:rsidP="00665F15">
      <w:r>
        <w:t xml:space="preserve">SELECT * FROM </w:t>
      </w:r>
      <w:proofErr w:type="spellStart"/>
      <w:r>
        <w:t>tb_aluno</w:t>
      </w:r>
      <w:proofErr w:type="spellEnd"/>
    </w:p>
    <w:p w14:paraId="2CD6B63F" w14:textId="77777777" w:rsidR="00665F15" w:rsidRDefault="00665F15" w:rsidP="00665F15">
      <w:r>
        <w:t>WHERE cidade LIKE '%a';</w:t>
      </w:r>
    </w:p>
    <w:p w14:paraId="441A4FB3" w14:textId="77777777" w:rsidR="00665F15" w:rsidRDefault="00665F15" w:rsidP="00665F15">
      <w:r>
        <w:t xml:space="preserve"> </w:t>
      </w:r>
    </w:p>
    <w:p w14:paraId="40706470" w14:textId="77777777" w:rsidR="00665F15" w:rsidRDefault="00665F15" w:rsidP="00665F15">
      <w:r>
        <w:t>-- 16. Adicione uma coluna `</w:t>
      </w:r>
      <w:proofErr w:type="spellStart"/>
      <w:r>
        <w:t>data_nascimento</w:t>
      </w:r>
      <w:proofErr w:type="spellEnd"/>
      <w:r>
        <w:t xml:space="preserve">` do tipo `DATE` à tabela `alunos`. </w:t>
      </w:r>
    </w:p>
    <w:p w14:paraId="32C9F16F" w14:textId="77777777" w:rsidR="00665F15" w:rsidRDefault="00665F15" w:rsidP="00665F15">
      <w:r>
        <w:t xml:space="preserve"> ALTER TABLE </w:t>
      </w:r>
      <w:proofErr w:type="spellStart"/>
      <w:r>
        <w:t>tb_aluno</w:t>
      </w:r>
      <w:proofErr w:type="spellEnd"/>
    </w:p>
    <w:p w14:paraId="083FF383" w14:textId="77777777" w:rsidR="00665F15" w:rsidRDefault="00665F15" w:rsidP="00665F15">
      <w:r>
        <w:t xml:space="preserve"> ADD COLUMN </w:t>
      </w:r>
      <w:proofErr w:type="spellStart"/>
      <w:r>
        <w:t>data_nascimento</w:t>
      </w:r>
      <w:proofErr w:type="spellEnd"/>
      <w:r>
        <w:t xml:space="preserve"> DATE;</w:t>
      </w:r>
    </w:p>
    <w:p w14:paraId="186DA74F" w14:textId="77777777" w:rsidR="00665F15" w:rsidRDefault="00665F15" w:rsidP="00665F15">
      <w:r>
        <w:t xml:space="preserve"> </w:t>
      </w:r>
    </w:p>
    <w:p w14:paraId="41B83673" w14:textId="77777777" w:rsidR="00665F15" w:rsidRDefault="00665F15" w:rsidP="00665F15">
      <w:r>
        <w:t>-- 17. Remova a coluna `</w:t>
      </w:r>
      <w:proofErr w:type="spellStart"/>
      <w:r>
        <w:t>data_nascimento</w:t>
      </w:r>
      <w:proofErr w:type="spellEnd"/>
      <w:r>
        <w:t>` da tabela.</w:t>
      </w:r>
    </w:p>
    <w:p w14:paraId="530DAED2" w14:textId="77777777" w:rsidR="00665F15" w:rsidRDefault="00665F15" w:rsidP="00665F15">
      <w:r>
        <w:t xml:space="preserve">ALTER TABLE </w:t>
      </w:r>
      <w:proofErr w:type="spellStart"/>
      <w:r>
        <w:t>tb_aluno</w:t>
      </w:r>
      <w:proofErr w:type="spellEnd"/>
    </w:p>
    <w:p w14:paraId="4EF88E59" w14:textId="77777777" w:rsidR="00665F15" w:rsidRDefault="00665F15" w:rsidP="00665F15">
      <w:r>
        <w:t xml:space="preserve">DROP COLUMN </w:t>
      </w:r>
      <w:proofErr w:type="spellStart"/>
      <w:r>
        <w:t>data_nascimento</w:t>
      </w:r>
      <w:proofErr w:type="spellEnd"/>
      <w:r>
        <w:t>;</w:t>
      </w:r>
    </w:p>
    <w:p w14:paraId="3079C0ED" w14:textId="77777777" w:rsidR="00665F15" w:rsidRDefault="00665F15" w:rsidP="00665F15">
      <w:r>
        <w:t xml:space="preserve"> </w:t>
      </w:r>
    </w:p>
    <w:p w14:paraId="49EB20B5" w14:textId="77777777" w:rsidR="00665F15" w:rsidRDefault="00665F15" w:rsidP="00665F15">
      <w:r>
        <w:t>-- 18. Modifique o tipo de dado da coluna nome para `</w:t>
      </w:r>
      <w:proofErr w:type="spellStart"/>
      <w:r>
        <w:t>varchar</w:t>
      </w:r>
      <w:proofErr w:type="spellEnd"/>
      <w:r>
        <w:t xml:space="preserve">(150)`. </w:t>
      </w:r>
    </w:p>
    <w:p w14:paraId="5C52AD13" w14:textId="77777777" w:rsidR="00665F15" w:rsidRDefault="00665F15" w:rsidP="00665F15">
      <w:r>
        <w:t xml:space="preserve">ALTER TABLE </w:t>
      </w:r>
      <w:proofErr w:type="spellStart"/>
      <w:r>
        <w:t>tb_aluno</w:t>
      </w:r>
      <w:proofErr w:type="spellEnd"/>
    </w:p>
    <w:p w14:paraId="6AC68C43" w14:textId="77777777" w:rsidR="00665F15" w:rsidRDefault="00665F15" w:rsidP="00665F15">
      <w:r>
        <w:t>MODIFY COLUMN nome VARCHAR(150);</w:t>
      </w:r>
    </w:p>
    <w:p w14:paraId="5DFFE8CA" w14:textId="77777777" w:rsidR="00665F15" w:rsidRDefault="00665F15" w:rsidP="00665F15">
      <w:r>
        <w:t xml:space="preserve"> </w:t>
      </w:r>
    </w:p>
    <w:p w14:paraId="3D92705D" w14:textId="77777777" w:rsidR="00665F15" w:rsidRDefault="00665F15" w:rsidP="00665F15">
      <w:r>
        <w:t>-- 19. Renomeie a coluna `sexo` para `</w:t>
      </w:r>
      <w:proofErr w:type="spellStart"/>
      <w:r>
        <w:t>genero</w:t>
      </w:r>
      <w:proofErr w:type="spellEnd"/>
      <w:r>
        <w:t xml:space="preserve">`. </w:t>
      </w:r>
    </w:p>
    <w:p w14:paraId="35ED779A" w14:textId="77777777" w:rsidR="00665F15" w:rsidRDefault="00665F15" w:rsidP="00665F15">
      <w:r>
        <w:t xml:space="preserve">ALTER TABLE </w:t>
      </w:r>
      <w:proofErr w:type="spellStart"/>
      <w:r>
        <w:t>tb_aluno</w:t>
      </w:r>
      <w:proofErr w:type="spellEnd"/>
    </w:p>
    <w:p w14:paraId="72122449" w14:textId="77777777" w:rsidR="00665F15" w:rsidRDefault="00665F15" w:rsidP="00665F15">
      <w:r>
        <w:t xml:space="preserve">CHANGE COLUMN sexo </w:t>
      </w:r>
      <w:proofErr w:type="spellStart"/>
      <w:r>
        <w:t>genero</w:t>
      </w:r>
      <w:proofErr w:type="spellEnd"/>
      <w:r>
        <w:t xml:space="preserve"> ENUM('M','F');</w:t>
      </w:r>
    </w:p>
    <w:p w14:paraId="3D070074" w14:textId="77777777" w:rsidR="00665F15" w:rsidRDefault="00665F15" w:rsidP="00665F15">
      <w:r>
        <w:lastRenderedPageBreak/>
        <w:t xml:space="preserve"> </w:t>
      </w:r>
    </w:p>
    <w:p w14:paraId="50A92666" w14:textId="77777777" w:rsidR="00665F15" w:rsidRDefault="00665F15" w:rsidP="00665F15">
      <w:r>
        <w:t>-- 20. Adicione uma coluna `</w:t>
      </w:r>
      <w:proofErr w:type="spellStart"/>
      <w:r>
        <w:t>email</w:t>
      </w:r>
      <w:proofErr w:type="spellEnd"/>
      <w:r>
        <w:t>` do tipo `</w:t>
      </w:r>
      <w:proofErr w:type="spellStart"/>
      <w:r>
        <w:t>varchar</w:t>
      </w:r>
      <w:proofErr w:type="spellEnd"/>
      <w:r>
        <w:t xml:space="preserve">(50)` à tabela `alunos`. </w:t>
      </w:r>
    </w:p>
    <w:p w14:paraId="0433031B" w14:textId="77777777" w:rsidR="00665F15" w:rsidRDefault="00665F15" w:rsidP="00665F15">
      <w:r>
        <w:t xml:space="preserve">ALTER TABLE </w:t>
      </w:r>
      <w:proofErr w:type="spellStart"/>
      <w:r>
        <w:t>tb_aluno</w:t>
      </w:r>
      <w:proofErr w:type="spellEnd"/>
    </w:p>
    <w:p w14:paraId="340AD370" w14:textId="77777777" w:rsidR="00665F15" w:rsidRDefault="00665F15" w:rsidP="00665F15">
      <w:r>
        <w:t xml:space="preserve">ADD COLUMN </w:t>
      </w:r>
      <w:proofErr w:type="spellStart"/>
      <w:r>
        <w:t>email</w:t>
      </w:r>
      <w:proofErr w:type="spellEnd"/>
      <w:r>
        <w:t xml:space="preserve"> VARCHAR(50);</w:t>
      </w:r>
    </w:p>
    <w:p w14:paraId="1E5E451C" w14:textId="77777777" w:rsidR="00665F15" w:rsidRDefault="00665F15" w:rsidP="00665F15">
      <w:r>
        <w:t xml:space="preserve"> </w:t>
      </w:r>
    </w:p>
    <w:p w14:paraId="218DF959" w14:textId="77777777" w:rsidR="00665F15" w:rsidRDefault="00665F15" w:rsidP="00665F15">
      <w:r>
        <w:t>-- 21. Remova a coluna `</w:t>
      </w:r>
      <w:proofErr w:type="spellStart"/>
      <w:r>
        <w:t>email</w:t>
      </w:r>
      <w:proofErr w:type="spellEnd"/>
      <w:r>
        <w:t xml:space="preserve">` que foi adicionada anteriormente. </w:t>
      </w:r>
    </w:p>
    <w:p w14:paraId="5EA38B52" w14:textId="77777777" w:rsidR="00665F15" w:rsidRDefault="00665F15" w:rsidP="00665F15">
      <w:r>
        <w:t xml:space="preserve">ALTER TABLE </w:t>
      </w:r>
      <w:proofErr w:type="spellStart"/>
      <w:r>
        <w:t>tb_aluno</w:t>
      </w:r>
      <w:proofErr w:type="spellEnd"/>
    </w:p>
    <w:p w14:paraId="4324A746" w14:textId="77777777" w:rsidR="00665F15" w:rsidRDefault="00665F15" w:rsidP="00665F15">
      <w:r>
        <w:t xml:space="preserve">DROP COLUMN </w:t>
      </w:r>
      <w:proofErr w:type="spellStart"/>
      <w:r>
        <w:t>email</w:t>
      </w:r>
      <w:proofErr w:type="spellEnd"/>
      <w:r>
        <w:t>;</w:t>
      </w:r>
    </w:p>
    <w:p w14:paraId="70320424" w14:textId="77777777" w:rsidR="00665F15" w:rsidRDefault="00665F15" w:rsidP="00665F15">
      <w:r>
        <w:t xml:space="preserve"> </w:t>
      </w:r>
    </w:p>
    <w:p w14:paraId="49D5BF81" w14:textId="77777777" w:rsidR="00665F15" w:rsidRDefault="00665F15" w:rsidP="00665F15">
      <w:r>
        <w:t>-- 22. Modifique a coluna `cidade` para ter o tipo `</w:t>
      </w:r>
      <w:proofErr w:type="spellStart"/>
      <w:r>
        <w:t>varchar</w:t>
      </w:r>
      <w:proofErr w:type="spellEnd"/>
      <w:r>
        <w:t xml:space="preserve">(100)`. </w:t>
      </w:r>
    </w:p>
    <w:p w14:paraId="28209D65" w14:textId="77777777" w:rsidR="00665F15" w:rsidRDefault="00665F15" w:rsidP="00665F15">
      <w:r>
        <w:t xml:space="preserve">ALTER TABLE </w:t>
      </w:r>
      <w:proofErr w:type="spellStart"/>
      <w:r>
        <w:t>tb_aluno</w:t>
      </w:r>
      <w:proofErr w:type="spellEnd"/>
    </w:p>
    <w:p w14:paraId="0642E3E4" w14:textId="77777777" w:rsidR="00665F15" w:rsidRDefault="00665F15" w:rsidP="00665F15">
      <w:r>
        <w:t>MODIFY COLUMN cidade VARCHAR(100);</w:t>
      </w:r>
    </w:p>
    <w:p w14:paraId="4F2D5E25" w14:textId="77777777" w:rsidR="00665F15" w:rsidRDefault="00665F15" w:rsidP="00665F15">
      <w:r>
        <w:t xml:space="preserve"> </w:t>
      </w:r>
    </w:p>
    <w:p w14:paraId="1A8193C0" w14:textId="77777777" w:rsidR="00665F15" w:rsidRDefault="00665F15" w:rsidP="00665F15">
      <w:r>
        <w:t xml:space="preserve">-- 23. Mostre somente os nomes dos alunos do sexo masculino. </w:t>
      </w:r>
    </w:p>
    <w:p w14:paraId="780DEC36" w14:textId="77777777" w:rsidR="00665F15" w:rsidRDefault="00665F15" w:rsidP="00665F15">
      <w:r>
        <w:t xml:space="preserve">SELECT nome FROM </w:t>
      </w:r>
      <w:proofErr w:type="spellStart"/>
      <w:r>
        <w:t>tb_aluno</w:t>
      </w:r>
      <w:proofErr w:type="spellEnd"/>
    </w:p>
    <w:p w14:paraId="492BCE0D" w14:textId="77777777" w:rsidR="00665F15" w:rsidRDefault="00665F15" w:rsidP="00665F15">
      <w:r>
        <w:t xml:space="preserve">WHERE </w:t>
      </w:r>
      <w:proofErr w:type="spellStart"/>
      <w:r>
        <w:t>genero</w:t>
      </w:r>
      <w:proofErr w:type="spellEnd"/>
      <w:r>
        <w:t xml:space="preserve"> = 'M';</w:t>
      </w:r>
    </w:p>
    <w:p w14:paraId="308C9B12" w14:textId="77777777" w:rsidR="00665F15" w:rsidRDefault="00665F15" w:rsidP="00665F15">
      <w:r>
        <w:t xml:space="preserve"> </w:t>
      </w:r>
    </w:p>
    <w:p w14:paraId="1D25CCEB" w14:textId="77777777" w:rsidR="00665F15" w:rsidRDefault="00665F15" w:rsidP="00665F15">
      <w:r>
        <w:t>-- 24. Renomeie a tabela `</w:t>
      </w:r>
      <w:proofErr w:type="spellStart"/>
      <w:r>
        <w:t>tb_alunos</w:t>
      </w:r>
      <w:proofErr w:type="spellEnd"/>
      <w:r>
        <w:t>` para `</w:t>
      </w:r>
      <w:proofErr w:type="spellStart"/>
      <w:r>
        <w:t>tb_estudante</w:t>
      </w:r>
      <w:proofErr w:type="spellEnd"/>
      <w:r>
        <w:t xml:space="preserve">`. </w:t>
      </w:r>
    </w:p>
    <w:p w14:paraId="4E3322DF" w14:textId="77777777" w:rsidR="00665F15" w:rsidRDefault="00665F15" w:rsidP="00665F15">
      <w:r>
        <w:t xml:space="preserve">RENAME TABLE </w:t>
      </w:r>
      <w:proofErr w:type="spellStart"/>
      <w:r>
        <w:t>tb_aluno</w:t>
      </w:r>
      <w:proofErr w:type="spellEnd"/>
      <w:r>
        <w:t xml:space="preserve"> TO </w:t>
      </w:r>
      <w:proofErr w:type="spellStart"/>
      <w:r>
        <w:t>tb_estudante</w:t>
      </w:r>
      <w:proofErr w:type="spellEnd"/>
      <w:r>
        <w:t>;</w:t>
      </w:r>
    </w:p>
    <w:p w14:paraId="1ACD9423" w14:textId="77777777" w:rsidR="00665F15" w:rsidRDefault="00665F15" w:rsidP="00665F15">
      <w:r>
        <w:t xml:space="preserve"> </w:t>
      </w:r>
    </w:p>
    <w:p w14:paraId="5BB8D55C" w14:textId="77777777" w:rsidR="00665F15" w:rsidRDefault="00665F15" w:rsidP="00665F15">
      <w:r>
        <w:t xml:space="preserve">-- 25. Atualize a nota para `10` de todos os alunos que estão na cidade de "Gama". </w:t>
      </w:r>
    </w:p>
    <w:p w14:paraId="5CDE11AC" w14:textId="77777777" w:rsidR="00665F15" w:rsidRDefault="00665F15" w:rsidP="00665F15">
      <w:r>
        <w:t xml:space="preserve">UPDATE </w:t>
      </w:r>
      <w:proofErr w:type="spellStart"/>
      <w:r>
        <w:t>tb_estudante</w:t>
      </w:r>
      <w:proofErr w:type="spellEnd"/>
    </w:p>
    <w:p w14:paraId="4E58D8DD" w14:textId="77777777" w:rsidR="00665F15" w:rsidRDefault="00665F15" w:rsidP="00665F15">
      <w:r>
        <w:t>SET nota = '10'</w:t>
      </w:r>
    </w:p>
    <w:p w14:paraId="418466E9" w14:textId="77777777" w:rsidR="00665F15" w:rsidRDefault="00665F15" w:rsidP="00665F15">
      <w:r>
        <w:t>WHERE cidade = 'Gama';</w:t>
      </w:r>
    </w:p>
    <w:p w14:paraId="0F6CBD35" w14:textId="77777777" w:rsidR="00665F15" w:rsidRDefault="00665F15" w:rsidP="00665F15">
      <w:r>
        <w:t xml:space="preserve"> </w:t>
      </w:r>
    </w:p>
    <w:p w14:paraId="59A35572" w14:textId="77777777" w:rsidR="00665F15" w:rsidRDefault="00665F15" w:rsidP="00665F15">
      <w:r>
        <w:t xml:space="preserve">-- 26. Adicione o sobrenome Silva para o aluno Pedro. </w:t>
      </w:r>
    </w:p>
    <w:p w14:paraId="6A11E348" w14:textId="77777777" w:rsidR="00665F15" w:rsidRDefault="00665F15" w:rsidP="00665F15">
      <w:r>
        <w:t xml:space="preserve">UPDATE </w:t>
      </w:r>
      <w:proofErr w:type="spellStart"/>
      <w:r>
        <w:t>tb_estudante</w:t>
      </w:r>
      <w:proofErr w:type="spellEnd"/>
    </w:p>
    <w:p w14:paraId="4B493E70" w14:textId="77777777" w:rsidR="00665F15" w:rsidRDefault="00665F15" w:rsidP="00665F15">
      <w:r>
        <w:t>SET nome = 'Pedro Almeida Silva'</w:t>
      </w:r>
    </w:p>
    <w:p w14:paraId="53ED1D23" w14:textId="77777777" w:rsidR="00665F15" w:rsidRDefault="00665F15" w:rsidP="00665F15">
      <w:r>
        <w:t xml:space="preserve">WHERE </w:t>
      </w:r>
      <w:proofErr w:type="spellStart"/>
      <w:r>
        <w:t>id_aluno</w:t>
      </w:r>
      <w:proofErr w:type="spellEnd"/>
      <w:r>
        <w:t xml:space="preserve"> = '5';</w:t>
      </w:r>
    </w:p>
    <w:p w14:paraId="4A83A85F" w14:textId="77777777" w:rsidR="00665F15" w:rsidRDefault="00665F15" w:rsidP="00665F15">
      <w:r>
        <w:t xml:space="preserve"> </w:t>
      </w:r>
    </w:p>
    <w:p w14:paraId="37DF2A7D" w14:textId="77777777" w:rsidR="00665F15" w:rsidRDefault="00665F15" w:rsidP="00665F15">
      <w:r>
        <w:t xml:space="preserve">-- 27. Delete todos os alunos que têm nota menor que 6. </w:t>
      </w:r>
    </w:p>
    <w:p w14:paraId="076DDF6C" w14:textId="77777777" w:rsidR="00665F15" w:rsidRDefault="00665F15" w:rsidP="00665F15">
      <w:r>
        <w:t xml:space="preserve">DELETE FROM </w:t>
      </w:r>
      <w:proofErr w:type="spellStart"/>
      <w:r>
        <w:t>tb_estudante</w:t>
      </w:r>
      <w:proofErr w:type="spellEnd"/>
    </w:p>
    <w:p w14:paraId="1D20D5D4" w14:textId="77777777" w:rsidR="00665F15" w:rsidRDefault="00665F15" w:rsidP="00665F15">
      <w:r>
        <w:t>WHERE nota &lt; 6;</w:t>
      </w:r>
    </w:p>
    <w:p w14:paraId="0FB7E436" w14:textId="77777777" w:rsidR="00665F15" w:rsidRDefault="00665F15" w:rsidP="00665F15">
      <w:r>
        <w:lastRenderedPageBreak/>
        <w:t xml:space="preserve"> </w:t>
      </w:r>
    </w:p>
    <w:p w14:paraId="1CBA95F4" w14:textId="77777777" w:rsidR="00665F15" w:rsidRDefault="00665F15" w:rsidP="00665F15">
      <w:r>
        <w:t xml:space="preserve">-- 28. Exclua todos os alunos que estão na cidade de “Samambaia”. </w:t>
      </w:r>
    </w:p>
    <w:p w14:paraId="3D177D2B" w14:textId="77777777" w:rsidR="00665F15" w:rsidRDefault="00665F15" w:rsidP="00665F15">
      <w:r>
        <w:t xml:space="preserve">DELETE FROM </w:t>
      </w:r>
      <w:proofErr w:type="spellStart"/>
      <w:r>
        <w:t>tb_estudante</w:t>
      </w:r>
      <w:proofErr w:type="spellEnd"/>
    </w:p>
    <w:p w14:paraId="4929B80E" w14:textId="77777777" w:rsidR="00665F15" w:rsidRDefault="00665F15" w:rsidP="00665F15">
      <w:r>
        <w:t>WHERE cidade = 'Samambaia';</w:t>
      </w:r>
    </w:p>
    <w:p w14:paraId="6086DE54" w14:textId="77777777" w:rsidR="00665F15" w:rsidRDefault="00665F15" w:rsidP="00665F15">
      <w:r>
        <w:t xml:space="preserve"> </w:t>
      </w:r>
    </w:p>
    <w:p w14:paraId="310C3646" w14:textId="77777777" w:rsidR="00665F15" w:rsidRDefault="00665F15" w:rsidP="00665F15">
      <w:r>
        <w:t xml:space="preserve">-- 29. Selecione todos os alunos do sexo feminino que estão nas cidades de “Brasília” ou “Goiânia” e têm notas entre 6 e 10. </w:t>
      </w:r>
    </w:p>
    <w:p w14:paraId="3C8AFBA3" w14:textId="77777777" w:rsidR="00665F15" w:rsidRDefault="00665F15" w:rsidP="00665F15">
      <w:r>
        <w:t xml:space="preserve">SELECT * FROM </w:t>
      </w:r>
      <w:proofErr w:type="spellStart"/>
      <w:r>
        <w:t>tb_estudante</w:t>
      </w:r>
      <w:proofErr w:type="spellEnd"/>
    </w:p>
    <w:p w14:paraId="3AE47EBF" w14:textId="77777777" w:rsidR="00665F15" w:rsidRDefault="00665F15" w:rsidP="00665F15">
      <w:r>
        <w:t>WHERE cidade IN ('Brasília', 'Goiânia') AND nota BETWEEN '6' AND '10';</w:t>
      </w:r>
    </w:p>
    <w:p w14:paraId="6ADF39C1" w14:textId="77777777" w:rsidR="00665F15" w:rsidRDefault="00665F15" w:rsidP="00665F15">
      <w:r>
        <w:t xml:space="preserve"> </w:t>
      </w:r>
    </w:p>
    <w:p w14:paraId="10B78F30" w14:textId="77777777" w:rsidR="00665F15" w:rsidRDefault="00665F15" w:rsidP="00665F15">
      <w:r>
        <w:t>-- 30. Apague todos os dados da tabela onde estão os registros dos alunos, sem remover sua estrutura.</w:t>
      </w:r>
    </w:p>
    <w:p w14:paraId="196A4726" w14:textId="6CFCD178" w:rsidR="00665F15" w:rsidRPr="00665F15" w:rsidRDefault="00665F15" w:rsidP="00665F15">
      <w:r>
        <w:t xml:space="preserve">TRUNCATE TABLE </w:t>
      </w:r>
      <w:proofErr w:type="spellStart"/>
      <w:r>
        <w:t>tb_estudante</w:t>
      </w:r>
      <w:proofErr w:type="spellEnd"/>
      <w:r>
        <w:t>;</w:t>
      </w:r>
    </w:p>
    <w:sectPr w:rsidR="00665F15" w:rsidRPr="00665F15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0239" w14:textId="77777777" w:rsidR="00D378B9" w:rsidRDefault="00D378B9" w:rsidP="00A56BE0">
      <w:pPr>
        <w:spacing w:line="240" w:lineRule="auto"/>
      </w:pPr>
      <w:r>
        <w:separator/>
      </w:r>
    </w:p>
  </w:endnote>
  <w:endnote w:type="continuationSeparator" w:id="0">
    <w:p w14:paraId="6D818E51" w14:textId="77777777" w:rsidR="00D378B9" w:rsidRDefault="00D378B9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27A6" w14:textId="77777777" w:rsidR="00D378B9" w:rsidRDefault="00D378B9" w:rsidP="00A56BE0">
      <w:pPr>
        <w:spacing w:line="240" w:lineRule="auto"/>
      </w:pPr>
      <w:r>
        <w:separator/>
      </w:r>
    </w:p>
  </w:footnote>
  <w:footnote w:type="continuationSeparator" w:id="0">
    <w:p w14:paraId="2DA6C80D" w14:textId="77777777" w:rsidR="00D378B9" w:rsidRDefault="00D378B9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057E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6B31D45" wp14:editId="70768E4B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15"/>
    <w:rsid w:val="00146BA1"/>
    <w:rsid w:val="00251628"/>
    <w:rsid w:val="00300E90"/>
    <w:rsid w:val="00665F15"/>
    <w:rsid w:val="007057A9"/>
    <w:rsid w:val="00886CD9"/>
    <w:rsid w:val="008E6982"/>
    <w:rsid w:val="00A56BE0"/>
    <w:rsid w:val="00A8543C"/>
    <w:rsid w:val="00B75A4D"/>
    <w:rsid w:val="00BC2B3E"/>
    <w:rsid w:val="00C40CDD"/>
    <w:rsid w:val="00D378B9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00FAA"/>
  <w15:chartTrackingRefBased/>
  <w15:docId w15:val="{EFAAEB2F-B8E0-487F-BF0C-20748A8A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</TotalTime>
  <Pages>1</Pages>
  <Words>832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cp:lastPrinted>2024-11-14T20:18:00Z</cp:lastPrinted>
  <dcterms:created xsi:type="dcterms:W3CDTF">2024-11-14T20:17:00Z</dcterms:created>
  <dcterms:modified xsi:type="dcterms:W3CDTF">2024-11-14T20:18:00Z</dcterms:modified>
</cp:coreProperties>
</file>