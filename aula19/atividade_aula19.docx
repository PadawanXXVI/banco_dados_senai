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29D3C" w14:textId="77777777" w:rsidR="00300E90" w:rsidRDefault="00A56BE0" w:rsidP="00A56BE0">
      <w:r>
        <w:t>Serviço Nacional de Educação Industrial SENAI DF</w:t>
      </w:r>
    </w:p>
    <w:p w14:paraId="12C6F159" w14:textId="776FC442" w:rsidR="00A56BE0" w:rsidRDefault="00A56BE0" w:rsidP="00A56BE0">
      <w:r>
        <w:t xml:space="preserve">Brasília, </w:t>
      </w:r>
      <w:r>
        <w:fldChar w:fldCharType="begin"/>
      </w:r>
      <w:r>
        <w:instrText xml:space="preserve"> TIME \@ "d' de 'MMMM' de 'yyyy" </w:instrText>
      </w:r>
      <w:r>
        <w:fldChar w:fldCharType="separate"/>
      </w:r>
      <w:r w:rsidR="000B5AB6">
        <w:rPr>
          <w:noProof/>
        </w:rPr>
        <w:t>14 de novembro de 2024</w:t>
      </w:r>
      <w:r>
        <w:fldChar w:fldCharType="end"/>
      </w:r>
    </w:p>
    <w:p w14:paraId="7525A20B" w14:textId="77777777" w:rsidR="00A56BE0" w:rsidRDefault="00A56BE0" w:rsidP="00A56BE0">
      <w:r>
        <w:t>Anderson de Matos Guimarães</w:t>
      </w:r>
    </w:p>
    <w:p w14:paraId="3FC68179" w14:textId="77777777" w:rsidR="00A56BE0" w:rsidRDefault="00A56BE0" w:rsidP="00A56BE0">
      <w:r>
        <w:t>Curso: Administrador de Banco de Dados</w:t>
      </w:r>
    </w:p>
    <w:p w14:paraId="3D61D400" w14:textId="77777777" w:rsidR="00A56BE0" w:rsidRDefault="00A56BE0" w:rsidP="00A56BE0">
      <w:r>
        <w:t>Professor: Ygor Rio Pardo Felix</w:t>
      </w:r>
    </w:p>
    <w:p w14:paraId="6D0EE40E" w14:textId="77777777" w:rsidR="00A56BE0" w:rsidRDefault="00A56BE0" w:rsidP="00A56BE0">
      <w:r>
        <w:t>Turma: QUA.070.105</w:t>
      </w:r>
    </w:p>
    <w:p w14:paraId="6F4FE80A" w14:textId="749F6493" w:rsidR="00A56BE0" w:rsidRDefault="0055392F" w:rsidP="00A56BE0">
      <w:pPr>
        <w:pStyle w:val="Ttulo"/>
        <w:spacing w:before="360" w:after="360"/>
      </w:pPr>
      <w:r>
        <w:t>ATIVIDADE AULA 19</w:t>
      </w:r>
    </w:p>
    <w:p w14:paraId="4B5B44FA" w14:textId="77777777" w:rsidR="0055392F" w:rsidRDefault="0055392F" w:rsidP="0055392F">
      <w:r>
        <w:t>-- CRIAÇÃO DO BANCO DE DADOS</w:t>
      </w:r>
    </w:p>
    <w:p w14:paraId="07721094" w14:textId="77777777" w:rsidR="0055392F" w:rsidRDefault="0055392F" w:rsidP="0055392F">
      <w:r>
        <w:t xml:space="preserve">CREATE DATABASE IF NOT EXISTS </w:t>
      </w:r>
      <w:proofErr w:type="spellStart"/>
      <w:r>
        <w:t>db_loja_de_jogos</w:t>
      </w:r>
      <w:proofErr w:type="spellEnd"/>
      <w:r>
        <w:t>;</w:t>
      </w:r>
    </w:p>
    <w:p w14:paraId="209DBF2F" w14:textId="4DB551E1" w:rsidR="0055392F" w:rsidRDefault="0055392F" w:rsidP="0055392F">
      <w:r>
        <w:t>-- SELEÇÃO DO BANCO DE DADOS</w:t>
      </w:r>
    </w:p>
    <w:p w14:paraId="5EBC2B24" w14:textId="77777777" w:rsidR="0055392F" w:rsidRDefault="0055392F" w:rsidP="0055392F">
      <w:r>
        <w:t xml:space="preserve">USE </w:t>
      </w:r>
      <w:proofErr w:type="spellStart"/>
      <w:r>
        <w:t>db_loja_de_jogos</w:t>
      </w:r>
      <w:proofErr w:type="spellEnd"/>
      <w:r>
        <w:t>;</w:t>
      </w:r>
    </w:p>
    <w:p w14:paraId="08B7EF97" w14:textId="77777777" w:rsidR="0055392F" w:rsidRDefault="0055392F" w:rsidP="0055392F">
      <w:r>
        <w:t>-- CRIAÇÃO DA TABLEA JOGOS</w:t>
      </w:r>
    </w:p>
    <w:p w14:paraId="136F2563" w14:textId="77777777" w:rsidR="0055392F" w:rsidRDefault="0055392F" w:rsidP="0055392F">
      <w:r>
        <w:t xml:space="preserve">CREATE TABLE IF NOT EXISTS </w:t>
      </w:r>
      <w:proofErr w:type="spellStart"/>
      <w:r>
        <w:t>tb_</w:t>
      </w:r>
      <w:proofErr w:type="gramStart"/>
      <w:r>
        <w:t>jogos</w:t>
      </w:r>
      <w:proofErr w:type="spellEnd"/>
      <w:r>
        <w:t>(</w:t>
      </w:r>
      <w:proofErr w:type="gramEnd"/>
    </w:p>
    <w:p w14:paraId="29F9FCEA" w14:textId="77777777" w:rsidR="0055392F" w:rsidRDefault="0055392F" w:rsidP="0055392F">
      <w:r>
        <w:tab/>
        <w:t>id INT PRIMARY KEY AUTO_INCREMENT,</w:t>
      </w:r>
    </w:p>
    <w:p w14:paraId="76686E74" w14:textId="77777777" w:rsidR="0055392F" w:rsidRDefault="0055392F" w:rsidP="0055392F">
      <w:r>
        <w:t xml:space="preserve">    nome </w:t>
      </w:r>
      <w:proofErr w:type="gramStart"/>
      <w:r>
        <w:t>VARCHAR(</w:t>
      </w:r>
      <w:proofErr w:type="gramEnd"/>
      <w:r>
        <w:t>50),</w:t>
      </w:r>
    </w:p>
    <w:p w14:paraId="1F6242FE" w14:textId="77777777" w:rsidR="0055392F" w:rsidRDefault="0055392F" w:rsidP="0055392F">
      <w:r>
        <w:t xml:space="preserve">    </w:t>
      </w:r>
      <w:proofErr w:type="spellStart"/>
      <w:r>
        <w:t>genero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17B0BEA7" w14:textId="77777777" w:rsidR="0055392F" w:rsidRDefault="0055392F" w:rsidP="0055392F">
      <w:r>
        <w:t xml:space="preserve">    </w:t>
      </w:r>
      <w:proofErr w:type="spellStart"/>
      <w:r>
        <w:t>preco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5,2),</w:t>
      </w:r>
    </w:p>
    <w:p w14:paraId="728EBEDE" w14:textId="77777777" w:rsidR="0055392F" w:rsidRDefault="0055392F" w:rsidP="0055392F">
      <w:r>
        <w:t xml:space="preserve">    estoque INT,</w:t>
      </w:r>
    </w:p>
    <w:p w14:paraId="693D3F4F" w14:textId="77777777" w:rsidR="0055392F" w:rsidRDefault="0055392F" w:rsidP="0055392F">
      <w:r>
        <w:t xml:space="preserve">    </w:t>
      </w:r>
      <w:proofErr w:type="spellStart"/>
      <w:r>
        <w:t>data_lancamento</w:t>
      </w:r>
      <w:proofErr w:type="spellEnd"/>
      <w:r>
        <w:t xml:space="preserve"> DATE</w:t>
      </w:r>
    </w:p>
    <w:p w14:paraId="6DB2B2DB" w14:textId="77777777" w:rsidR="0055392F" w:rsidRDefault="0055392F" w:rsidP="0055392F">
      <w:r>
        <w:t>);</w:t>
      </w:r>
    </w:p>
    <w:p w14:paraId="22E62C86" w14:textId="77777777" w:rsidR="0055392F" w:rsidRDefault="0055392F" w:rsidP="0055392F">
      <w:r>
        <w:t>-- VERIFICAÇÃO DA ESTRUTURA DA TABELA</w:t>
      </w:r>
    </w:p>
    <w:p w14:paraId="7346E220" w14:textId="77777777" w:rsidR="0055392F" w:rsidRDefault="0055392F" w:rsidP="0055392F">
      <w:r>
        <w:t xml:space="preserve">DESC </w:t>
      </w:r>
      <w:proofErr w:type="spellStart"/>
      <w:r>
        <w:t>tb_jogos</w:t>
      </w:r>
      <w:proofErr w:type="spellEnd"/>
      <w:r>
        <w:t>;</w:t>
      </w:r>
    </w:p>
    <w:p w14:paraId="07138CB3" w14:textId="77777777" w:rsidR="0055392F" w:rsidRDefault="0055392F" w:rsidP="0055392F">
      <w:r>
        <w:t>-- ALIMENTAÇÃO DA TABELA JOGOS</w:t>
      </w:r>
    </w:p>
    <w:p w14:paraId="1409613C" w14:textId="77777777" w:rsidR="0055392F" w:rsidRDefault="0055392F" w:rsidP="0055392F">
      <w:r>
        <w:t xml:space="preserve">INSERT INTO </w:t>
      </w:r>
      <w:proofErr w:type="spellStart"/>
      <w:r>
        <w:t>tb_jogos</w:t>
      </w:r>
      <w:proofErr w:type="spellEnd"/>
    </w:p>
    <w:p w14:paraId="46E3EE3C" w14:textId="77777777" w:rsidR="0055392F" w:rsidRDefault="0055392F" w:rsidP="0055392F">
      <w:r>
        <w:tab/>
        <w:t xml:space="preserve">(nome, </w:t>
      </w:r>
      <w:proofErr w:type="spellStart"/>
      <w:r>
        <w:t>genero</w:t>
      </w:r>
      <w:proofErr w:type="spellEnd"/>
      <w:r>
        <w:t xml:space="preserve">, </w:t>
      </w:r>
      <w:proofErr w:type="spellStart"/>
      <w:r>
        <w:t>preco</w:t>
      </w:r>
      <w:proofErr w:type="spellEnd"/>
      <w:r>
        <w:t xml:space="preserve">, estoque, </w:t>
      </w:r>
      <w:proofErr w:type="spellStart"/>
      <w:r>
        <w:t>data_lancamento</w:t>
      </w:r>
      <w:proofErr w:type="spellEnd"/>
      <w:r>
        <w:t>)</w:t>
      </w:r>
    </w:p>
    <w:p w14:paraId="3137552B" w14:textId="77777777" w:rsidR="0055392F" w:rsidRDefault="0055392F" w:rsidP="0055392F">
      <w:r>
        <w:t>VALUES</w:t>
      </w:r>
    </w:p>
    <w:p w14:paraId="32CB1ADA" w14:textId="77777777" w:rsidR="0055392F" w:rsidRDefault="0055392F" w:rsidP="0055392F">
      <w:r>
        <w:t>('</w:t>
      </w:r>
      <w:proofErr w:type="spellStart"/>
      <w:r>
        <w:t>Minecraft</w:t>
      </w:r>
      <w:proofErr w:type="spellEnd"/>
      <w:r>
        <w:t>', '</w:t>
      </w:r>
      <w:proofErr w:type="spellStart"/>
      <w:r>
        <w:t>Sandbox</w:t>
      </w:r>
      <w:proofErr w:type="spellEnd"/>
      <w:r>
        <w:t>', 26.95, 150, '2011-11-18'),</w:t>
      </w:r>
    </w:p>
    <w:p w14:paraId="34D1FAEE" w14:textId="77777777" w:rsidR="0055392F" w:rsidRDefault="0055392F" w:rsidP="0055392F">
      <w:r>
        <w:t xml:space="preserve">('The Legend </w:t>
      </w:r>
      <w:proofErr w:type="spellStart"/>
      <w:r>
        <w:t>of</w:t>
      </w:r>
      <w:proofErr w:type="spellEnd"/>
      <w:r>
        <w:t xml:space="preserve"> Zelda: </w:t>
      </w:r>
      <w:proofErr w:type="spellStart"/>
      <w:r>
        <w:t>Breath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Wild', 'Adventure', 59.99, 80, '2017-03-03'),</w:t>
      </w:r>
    </w:p>
    <w:p w14:paraId="76945F37" w14:textId="77777777" w:rsidR="0055392F" w:rsidRDefault="0055392F" w:rsidP="0055392F">
      <w:r>
        <w:t xml:space="preserve">('The </w:t>
      </w:r>
      <w:proofErr w:type="spellStart"/>
      <w:r>
        <w:t>Witcher</w:t>
      </w:r>
      <w:proofErr w:type="spellEnd"/>
      <w:r>
        <w:t xml:space="preserve"> 3: Wild Hunt', 'RPG', 39.99, 50, '2015-05-19'),</w:t>
      </w:r>
    </w:p>
    <w:p w14:paraId="3515AA41" w14:textId="77777777" w:rsidR="0055392F" w:rsidRDefault="0055392F" w:rsidP="0055392F">
      <w:r>
        <w:t>('</w:t>
      </w:r>
      <w:proofErr w:type="spellStart"/>
      <w:r>
        <w:t>Fortnite</w:t>
      </w:r>
      <w:proofErr w:type="spellEnd"/>
      <w:r>
        <w:t>', '</w:t>
      </w:r>
      <w:proofErr w:type="spellStart"/>
      <w:r>
        <w:t>Battle</w:t>
      </w:r>
      <w:proofErr w:type="spellEnd"/>
      <w:r>
        <w:t xml:space="preserve"> Royale', 0.00, 300, '2017-07-21'),</w:t>
      </w:r>
    </w:p>
    <w:p w14:paraId="1B316166" w14:textId="77777777" w:rsidR="0055392F" w:rsidRDefault="0055392F" w:rsidP="0055392F">
      <w:r>
        <w:t>('Super Mario Odyssey', 'Platform', 59.99, 90, '2017-10-27'),</w:t>
      </w:r>
    </w:p>
    <w:p w14:paraId="50723B1A" w14:textId="77777777" w:rsidR="0055392F" w:rsidRDefault="0055392F" w:rsidP="0055392F">
      <w:r>
        <w:lastRenderedPageBreak/>
        <w:t>('</w:t>
      </w:r>
      <w:proofErr w:type="spellStart"/>
      <w:r>
        <w:t>Call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Duty</w:t>
      </w:r>
      <w:proofErr w:type="spellEnd"/>
      <w:r>
        <w:t xml:space="preserve">: </w:t>
      </w:r>
      <w:proofErr w:type="spellStart"/>
      <w:r>
        <w:t>Modern</w:t>
      </w:r>
      <w:proofErr w:type="spellEnd"/>
      <w:r>
        <w:t xml:space="preserve"> </w:t>
      </w:r>
      <w:proofErr w:type="spellStart"/>
      <w:r>
        <w:t>Warfare</w:t>
      </w:r>
      <w:proofErr w:type="spellEnd"/>
      <w:r>
        <w:t>', 'FPS', 59.99, 120, '2019-10-25'),</w:t>
      </w:r>
    </w:p>
    <w:p w14:paraId="4952455D" w14:textId="77777777" w:rsidR="0055392F" w:rsidRDefault="0055392F" w:rsidP="0055392F">
      <w:r>
        <w:t>('</w:t>
      </w:r>
      <w:proofErr w:type="spellStart"/>
      <w:r>
        <w:t>Overwatch</w:t>
      </w:r>
      <w:proofErr w:type="spellEnd"/>
      <w:r>
        <w:t>', 'FPS', 39.99, 110, '2016-05-24'),</w:t>
      </w:r>
    </w:p>
    <w:p w14:paraId="743BD05B" w14:textId="77777777" w:rsidR="0055392F" w:rsidRDefault="0055392F" w:rsidP="0055392F">
      <w:r>
        <w:t>('</w:t>
      </w:r>
      <w:proofErr w:type="spellStart"/>
      <w:r>
        <w:t>Rocket</w:t>
      </w:r>
      <w:proofErr w:type="spellEnd"/>
      <w:r>
        <w:t xml:space="preserve"> League', 'Sports', 19.99, 60, '2015-07-07'),</w:t>
      </w:r>
    </w:p>
    <w:p w14:paraId="35B52F84" w14:textId="77777777" w:rsidR="0055392F" w:rsidRDefault="0055392F" w:rsidP="0055392F">
      <w:r>
        <w:t>('</w:t>
      </w:r>
      <w:proofErr w:type="spellStart"/>
      <w:r>
        <w:t>Among</w:t>
      </w:r>
      <w:proofErr w:type="spellEnd"/>
      <w:r>
        <w:t xml:space="preserve"> Us', '</w:t>
      </w:r>
      <w:proofErr w:type="spellStart"/>
      <w:r>
        <w:t>Party</w:t>
      </w:r>
      <w:proofErr w:type="spellEnd"/>
      <w:r>
        <w:t>', 4.99, 200, '2018-06-15'),</w:t>
      </w:r>
    </w:p>
    <w:p w14:paraId="02ECA98F" w14:textId="77777777" w:rsidR="0055392F" w:rsidRDefault="0055392F" w:rsidP="0055392F">
      <w:r>
        <w:t xml:space="preserve">('Apex </w:t>
      </w:r>
      <w:proofErr w:type="spellStart"/>
      <w:r>
        <w:t>Legends</w:t>
      </w:r>
      <w:proofErr w:type="spellEnd"/>
      <w:r>
        <w:t>', '</w:t>
      </w:r>
      <w:proofErr w:type="spellStart"/>
      <w:r>
        <w:t>Battle</w:t>
      </w:r>
      <w:proofErr w:type="spellEnd"/>
      <w:r>
        <w:t xml:space="preserve"> Royale', 0.00, 210, '2019-02-04'),</w:t>
      </w:r>
    </w:p>
    <w:p w14:paraId="4C3174D1" w14:textId="77777777" w:rsidR="0055392F" w:rsidRDefault="0055392F" w:rsidP="0055392F">
      <w:r>
        <w:t>('</w:t>
      </w:r>
      <w:proofErr w:type="spellStart"/>
      <w:r>
        <w:t>Red</w:t>
      </w:r>
      <w:proofErr w:type="spellEnd"/>
      <w:r>
        <w:t xml:space="preserve"> </w:t>
      </w:r>
      <w:proofErr w:type="spellStart"/>
      <w:r>
        <w:t>Dead</w:t>
      </w:r>
      <w:proofErr w:type="spellEnd"/>
      <w:r>
        <w:t xml:space="preserve"> </w:t>
      </w:r>
      <w:proofErr w:type="spellStart"/>
      <w:r>
        <w:t>Redemption</w:t>
      </w:r>
      <w:proofErr w:type="spellEnd"/>
      <w:r>
        <w:t xml:space="preserve"> 2', 'Adventure', 59.99, 75, '2018-10-26'),</w:t>
      </w:r>
    </w:p>
    <w:p w14:paraId="205B53AA" w14:textId="77777777" w:rsidR="0055392F" w:rsidRDefault="0055392F" w:rsidP="0055392F">
      <w:r>
        <w:t>('</w:t>
      </w:r>
      <w:proofErr w:type="spellStart"/>
      <w:r>
        <w:t>Stardew</w:t>
      </w:r>
      <w:proofErr w:type="spellEnd"/>
      <w:r>
        <w:t xml:space="preserve"> Valley', '</w:t>
      </w:r>
      <w:proofErr w:type="spellStart"/>
      <w:r>
        <w:t>Simulation</w:t>
      </w:r>
      <w:proofErr w:type="spellEnd"/>
      <w:r>
        <w:t>', 14.99, 100, '2016-02-26'),</w:t>
      </w:r>
    </w:p>
    <w:p w14:paraId="6AA57427" w14:textId="77777777" w:rsidR="0055392F" w:rsidRDefault="0055392F" w:rsidP="0055392F">
      <w:r>
        <w:t>('</w:t>
      </w:r>
      <w:proofErr w:type="spellStart"/>
      <w:r>
        <w:t>Valorant</w:t>
      </w:r>
      <w:proofErr w:type="spellEnd"/>
      <w:r>
        <w:t>', 'FPS', 0.00, 250, '2020-06-02'),</w:t>
      </w:r>
    </w:p>
    <w:p w14:paraId="6865DC60" w14:textId="77777777" w:rsidR="0055392F" w:rsidRDefault="0055392F" w:rsidP="0055392F">
      <w:r>
        <w:t>('Cyberpunk 2077', 'RPG', 59.99, 70, '2020-12-10'),</w:t>
      </w:r>
    </w:p>
    <w:p w14:paraId="26C43168" w14:textId="77777777" w:rsidR="0055392F" w:rsidRDefault="0055392F" w:rsidP="0055392F">
      <w:r>
        <w:t>('</w:t>
      </w:r>
      <w:proofErr w:type="spellStart"/>
      <w:r>
        <w:t>Fall</w:t>
      </w:r>
      <w:proofErr w:type="spellEnd"/>
      <w:r>
        <w:t xml:space="preserve"> </w:t>
      </w:r>
      <w:proofErr w:type="spellStart"/>
      <w:r>
        <w:t>Guys</w:t>
      </w:r>
      <w:proofErr w:type="spellEnd"/>
      <w:r>
        <w:t>', '</w:t>
      </w:r>
      <w:proofErr w:type="spellStart"/>
      <w:r>
        <w:t>Party</w:t>
      </w:r>
      <w:proofErr w:type="spellEnd"/>
      <w:r>
        <w:t>', 19.99, 150, '2020-08-04'),</w:t>
      </w:r>
    </w:p>
    <w:p w14:paraId="4FA83726" w14:textId="77777777" w:rsidR="0055392F" w:rsidRDefault="0055392F" w:rsidP="0055392F">
      <w:r>
        <w:t xml:space="preserve">('Animal Crossing: New </w:t>
      </w:r>
      <w:proofErr w:type="spellStart"/>
      <w:r>
        <w:t>Horizons</w:t>
      </w:r>
      <w:proofErr w:type="spellEnd"/>
      <w:r>
        <w:t>', '</w:t>
      </w:r>
      <w:proofErr w:type="spellStart"/>
      <w:r>
        <w:t>Simulation</w:t>
      </w:r>
      <w:proofErr w:type="spellEnd"/>
      <w:r>
        <w:t>', 59.99, 130, '2020-03-20'),</w:t>
      </w:r>
    </w:p>
    <w:p w14:paraId="03589AE1" w14:textId="77777777" w:rsidR="0055392F" w:rsidRDefault="0055392F" w:rsidP="0055392F">
      <w:r>
        <w:t xml:space="preserve">('The </w:t>
      </w:r>
      <w:proofErr w:type="spellStart"/>
      <w:r>
        <w:t>Sims</w:t>
      </w:r>
      <w:proofErr w:type="spellEnd"/>
      <w:r>
        <w:t xml:space="preserve"> 4', '</w:t>
      </w:r>
      <w:proofErr w:type="spellStart"/>
      <w:r>
        <w:t>Simulation</w:t>
      </w:r>
      <w:proofErr w:type="spellEnd"/>
      <w:r>
        <w:t>', 39.99, 90, '2014-09-02'),</w:t>
      </w:r>
    </w:p>
    <w:p w14:paraId="793A56B1" w14:textId="77777777" w:rsidR="0055392F" w:rsidRDefault="0055392F" w:rsidP="0055392F">
      <w:r>
        <w:t>('</w:t>
      </w:r>
      <w:proofErr w:type="spellStart"/>
      <w:r>
        <w:t>Civilization</w:t>
      </w:r>
      <w:proofErr w:type="spellEnd"/>
      <w:r>
        <w:t xml:space="preserve"> VI', '</w:t>
      </w:r>
      <w:proofErr w:type="spellStart"/>
      <w:r>
        <w:t>Strategy</w:t>
      </w:r>
      <w:proofErr w:type="spellEnd"/>
      <w:r>
        <w:t>', 59.99, 45, '2016-10-21'),</w:t>
      </w:r>
    </w:p>
    <w:p w14:paraId="4E1CC3E7" w14:textId="77777777" w:rsidR="0055392F" w:rsidRDefault="0055392F" w:rsidP="0055392F">
      <w:r>
        <w:t xml:space="preserve">('League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Legends</w:t>
      </w:r>
      <w:proofErr w:type="spellEnd"/>
      <w:r>
        <w:t>', 'MOBA', 0.00, 320, '2009-10-27'),</w:t>
      </w:r>
    </w:p>
    <w:p w14:paraId="40945BA5" w14:textId="77777777" w:rsidR="0055392F" w:rsidRDefault="0055392F" w:rsidP="0055392F">
      <w:r>
        <w:t xml:space="preserve">('Halo </w:t>
      </w:r>
      <w:proofErr w:type="spellStart"/>
      <w:r>
        <w:t>Infinite</w:t>
      </w:r>
      <w:proofErr w:type="spellEnd"/>
      <w:r>
        <w:t>', 'FPS', 59.99, 85, '2021-12-08');</w:t>
      </w:r>
    </w:p>
    <w:p w14:paraId="2C78C264" w14:textId="77777777" w:rsidR="0055392F" w:rsidRDefault="0055392F" w:rsidP="0055392F">
      <w:r>
        <w:t>-- VERIFICANDO AS TABELAS DO BANCO DE DADOS</w:t>
      </w:r>
    </w:p>
    <w:p w14:paraId="2FC63844" w14:textId="77777777" w:rsidR="0055392F" w:rsidRDefault="0055392F" w:rsidP="0055392F">
      <w:r>
        <w:t>SHOW TABLES;</w:t>
      </w:r>
    </w:p>
    <w:p w14:paraId="7F104A83" w14:textId="77777777" w:rsidR="0055392F" w:rsidRDefault="0055392F" w:rsidP="0055392F">
      <w:r>
        <w:t>-- 1. Selecionar todos os registros da tabela Jogos</w:t>
      </w:r>
    </w:p>
    <w:p w14:paraId="2F0773C2" w14:textId="77777777" w:rsidR="0055392F" w:rsidRDefault="0055392F" w:rsidP="0055392F">
      <w:r>
        <w:t xml:space="preserve">SELECT * FROM </w:t>
      </w:r>
      <w:proofErr w:type="spellStart"/>
      <w:r>
        <w:t>tb_jogos</w:t>
      </w:r>
      <w:proofErr w:type="spellEnd"/>
      <w:r>
        <w:t>;</w:t>
      </w:r>
    </w:p>
    <w:p w14:paraId="6BA34187" w14:textId="77777777" w:rsidR="0055392F" w:rsidRDefault="0055392F" w:rsidP="0055392F">
      <w:r>
        <w:t>-- 2. Selecionar jogos cujo gênero é 'FPS'</w:t>
      </w:r>
    </w:p>
    <w:p w14:paraId="7115C510" w14:textId="77777777" w:rsidR="0055392F" w:rsidRDefault="0055392F" w:rsidP="0055392F">
      <w:r>
        <w:t xml:space="preserve">SELECT * FROM </w:t>
      </w:r>
      <w:proofErr w:type="spellStart"/>
      <w:r>
        <w:t>tb_jogos</w:t>
      </w:r>
      <w:proofErr w:type="spellEnd"/>
    </w:p>
    <w:p w14:paraId="6B35DBBD" w14:textId="77777777" w:rsidR="0055392F" w:rsidRDefault="0055392F" w:rsidP="0055392F">
      <w:r>
        <w:t xml:space="preserve">WHERE </w:t>
      </w:r>
      <w:proofErr w:type="spellStart"/>
      <w:r>
        <w:t>genero</w:t>
      </w:r>
      <w:proofErr w:type="spellEnd"/>
      <w:r>
        <w:t xml:space="preserve"> = 'FPS';</w:t>
      </w:r>
    </w:p>
    <w:p w14:paraId="6E71C2C2" w14:textId="77777777" w:rsidR="0055392F" w:rsidRDefault="0055392F" w:rsidP="0055392F">
      <w:r>
        <w:t>-- 3. Selecionar jogos com preço superior a 50.00</w:t>
      </w:r>
    </w:p>
    <w:p w14:paraId="1D496EA3" w14:textId="77777777" w:rsidR="0055392F" w:rsidRDefault="0055392F" w:rsidP="0055392F">
      <w:r>
        <w:t xml:space="preserve">SELECT * FROM </w:t>
      </w:r>
      <w:proofErr w:type="spellStart"/>
      <w:r>
        <w:t>tb_jogos</w:t>
      </w:r>
      <w:proofErr w:type="spellEnd"/>
    </w:p>
    <w:p w14:paraId="252614E5" w14:textId="77777777" w:rsidR="0055392F" w:rsidRDefault="0055392F" w:rsidP="0055392F">
      <w:r>
        <w:t xml:space="preserve">WHERE </w:t>
      </w:r>
      <w:proofErr w:type="spellStart"/>
      <w:r>
        <w:t>preco</w:t>
      </w:r>
      <w:proofErr w:type="spellEnd"/>
      <w:r>
        <w:t xml:space="preserve"> &gt; 50;</w:t>
      </w:r>
    </w:p>
    <w:p w14:paraId="2BF21D79" w14:textId="77777777" w:rsidR="0055392F" w:rsidRDefault="0055392F" w:rsidP="0055392F">
      <w:r>
        <w:t>-- 4. Selecionar jogos com preço entre 20.00 e 40.00</w:t>
      </w:r>
    </w:p>
    <w:p w14:paraId="02617032" w14:textId="77777777" w:rsidR="0055392F" w:rsidRDefault="0055392F" w:rsidP="0055392F">
      <w:r>
        <w:t xml:space="preserve">SELECT * FROM </w:t>
      </w:r>
      <w:proofErr w:type="spellStart"/>
      <w:r>
        <w:t>tb_jogos</w:t>
      </w:r>
      <w:proofErr w:type="spellEnd"/>
    </w:p>
    <w:p w14:paraId="6F19DB58" w14:textId="77777777" w:rsidR="0055392F" w:rsidRDefault="0055392F" w:rsidP="0055392F">
      <w:r>
        <w:t xml:space="preserve">WHERE </w:t>
      </w:r>
      <w:proofErr w:type="spellStart"/>
      <w:r>
        <w:t>preco</w:t>
      </w:r>
      <w:proofErr w:type="spellEnd"/>
      <w:r>
        <w:t xml:space="preserve"> BETWEEN 20 AND 40;</w:t>
      </w:r>
    </w:p>
    <w:p w14:paraId="0AFE22E8" w14:textId="77777777" w:rsidR="0055392F" w:rsidRDefault="0055392F" w:rsidP="0055392F">
      <w:r>
        <w:t>-- 5. Selecionar jogos de gênero '</w:t>
      </w:r>
      <w:proofErr w:type="spellStart"/>
      <w:r>
        <w:t>Battle</w:t>
      </w:r>
      <w:proofErr w:type="spellEnd"/>
      <w:r>
        <w:t xml:space="preserve"> Royale' ou '</w:t>
      </w:r>
      <w:proofErr w:type="spellStart"/>
      <w:r>
        <w:t>Party</w:t>
      </w:r>
      <w:proofErr w:type="spellEnd"/>
      <w:r>
        <w:t>'</w:t>
      </w:r>
    </w:p>
    <w:p w14:paraId="528DCAF0" w14:textId="77777777" w:rsidR="0055392F" w:rsidRDefault="0055392F" w:rsidP="0055392F">
      <w:r>
        <w:t xml:space="preserve">SELECT * FROM </w:t>
      </w:r>
      <w:proofErr w:type="spellStart"/>
      <w:r>
        <w:t>tb_jogos</w:t>
      </w:r>
      <w:proofErr w:type="spellEnd"/>
    </w:p>
    <w:p w14:paraId="24AF3CEB" w14:textId="77777777" w:rsidR="0055392F" w:rsidRDefault="0055392F" w:rsidP="0055392F">
      <w:r>
        <w:t xml:space="preserve">WHERE </w:t>
      </w:r>
      <w:proofErr w:type="spellStart"/>
      <w:r>
        <w:t>genero</w:t>
      </w:r>
      <w:proofErr w:type="spellEnd"/>
      <w:r>
        <w:t xml:space="preserve"> IN ('</w:t>
      </w:r>
      <w:proofErr w:type="spellStart"/>
      <w:r>
        <w:t>Battle</w:t>
      </w:r>
      <w:proofErr w:type="spellEnd"/>
      <w:r>
        <w:t xml:space="preserve"> Royale', '</w:t>
      </w:r>
      <w:proofErr w:type="spellStart"/>
      <w:r>
        <w:t>Party</w:t>
      </w:r>
      <w:proofErr w:type="spellEnd"/>
      <w:r>
        <w:t>');</w:t>
      </w:r>
    </w:p>
    <w:p w14:paraId="0D9761F1" w14:textId="77777777" w:rsidR="0055392F" w:rsidRDefault="0055392F" w:rsidP="0055392F">
      <w:r>
        <w:t>-- 6. Selecionar jogos lançados depois de 2015</w:t>
      </w:r>
    </w:p>
    <w:p w14:paraId="03950D95" w14:textId="77777777" w:rsidR="0055392F" w:rsidRDefault="0055392F" w:rsidP="0055392F">
      <w:r>
        <w:t xml:space="preserve">SELECT * FROM </w:t>
      </w:r>
      <w:proofErr w:type="spellStart"/>
      <w:r>
        <w:t>tb_jogos</w:t>
      </w:r>
      <w:proofErr w:type="spellEnd"/>
    </w:p>
    <w:p w14:paraId="0836B4FF" w14:textId="77777777" w:rsidR="0055392F" w:rsidRDefault="0055392F" w:rsidP="0055392F">
      <w:r>
        <w:lastRenderedPageBreak/>
        <w:t xml:space="preserve">WHERE </w:t>
      </w:r>
      <w:proofErr w:type="spellStart"/>
      <w:r>
        <w:t>data_lancamento</w:t>
      </w:r>
      <w:proofErr w:type="spellEnd"/>
      <w:r>
        <w:t xml:space="preserve"> &gt; '2015-12-31';</w:t>
      </w:r>
    </w:p>
    <w:p w14:paraId="2B071886" w14:textId="4013132F" w:rsidR="0055392F" w:rsidRDefault="0055392F" w:rsidP="0055392F">
      <w:r>
        <w:t>-- 7. Selecionar jogos que não são do gênero 'FPS'</w:t>
      </w:r>
    </w:p>
    <w:p w14:paraId="4A448733" w14:textId="77777777" w:rsidR="0055392F" w:rsidRDefault="0055392F" w:rsidP="0055392F">
      <w:r>
        <w:t xml:space="preserve"> SELECT * FROM </w:t>
      </w:r>
      <w:proofErr w:type="spellStart"/>
      <w:r>
        <w:t>tb_jogos</w:t>
      </w:r>
      <w:proofErr w:type="spellEnd"/>
    </w:p>
    <w:p w14:paraId="4203840C" w14:textId="77777777" w:rsidR="0055392F" w:rsidRDefault="0055392F" w:rsidP="0055392F">
      <w:r>
        <w:t xml:space="preserve"> WHERE </w:t>
      </w:r>
      <w:proofErr w:type="spellStart"/>
      <w:r>
        <w:t>genero</w:t>
      </w:r>
      <w:proofErr w:type="spellEnd"/>
      <w:r>
        <w:t xml:space="preserve"> &lt;&gt; 'FPS';</w:t>
      </w:r>
    </w:p>
    <w:p w14:paraId="04A06F72" w14:textId="74C17302" w:rsidR="0055392F" w:rsidRDefault="0055392F" w:rsidP="0055392F">
      <w:r>
        <w:t>-- 8. Selecionar jogos com nomes que começam com 'S'</w:t>
      </w:r>
    </w:p>
    <w:p w14:paraId="19E01C0B" w14:textId="77777777" w:rsidR="0055392F" w:rsidRDefault="0055392F" w:rsidP="0055392F">
      <w:r>
        <w:t xml:space="preserve"> SELECT * FROM </w:t>
      </w:r>
      <w:proofErr w:type="spellStart"/>
      <w:r>
        <w:t>tb_jogos</w:t>
      </w:r>
      <w:proofErr w:type="spellEnd"/>
    </w:p>
    <w:p w14:paraId="45A08B3E" w14:textId="77777777" w:rsidR="0055392F" w:rsidRDefault="0055392F" w:rsidP="0055392F">
      <w:r>
        <w:t xml:space="preserve"> WHERE nome LIKE 'S%';</w:t>
      </w:r>
    </w:p>
    <w:p w14:paraId="20DC8776" w14:textId="2F8B0C13" w:rsidR="0055392F" w:rsidRDefault="0055392F" w:rsidP="0055392F">
      <w:r>
        <w:t>-- 9. Selecionar jogos com preço igual a 0.00</w:t>
      </w:r>
    </w:p>
    <w:p w14:paraId="47457E94" w14:textId="77777777" w:rsidR="0055392F" w:rsidRDefault="0055392F" w:rsidP="0055392F">
      <w:r>
        <w:t xml:space="preserve"> SELECT * FROM </w:t>
      </w:r>
      <w:proofErr w:type="spellStart"/>
      <w:r>
        <w:t>tb_jogos</w:t>
      </w:r>
      <w:proofErr w:type="spellEnd"/>
    </w:p>
    <w:p w14:paraId="5015BCE5" w14:textId="77777777" w:rsidR="0055392F" w:rsidRDefault="0055392F" w:rsidP="0055392F">
      <w:r>
        <w:t xml:space="preserve"> WHERE </w:t>
      </w:r>
      <w:proofErr w:type="spellStart"/>
      <w:r>
        <w:t>preco</w:t>
      </w:r>
      <w:proofErr w:type="spellEnd"/>
      <w:r>
        <w:t xml:space="preserve"> = '0';</w:t>
      </w:r>
    </w:p>
    <w:p w14:paraId="2E0D2CF5" w14:textId="045B132B" w:rsidR="0055392F" w:rsidRDefault="0055392F" w:rsidP="0055392F">
      <w:r>
        <w:t>-- 10. Selecionar jogos cujo estoque está entre 100 e 200 unidades</w:t>
      </w:r>
    </w:p>
    <w:p w14:paraId="4A827A8F" w14:textId="77777777" w:rsidR="0055392F" w:rsidRDefault="0055392F" w:rsidP="0055392F">
      <w:r>
        <w:t xml:space="preserve"> SELECT * FROM </w:t>
      </w:r>
      <w:proofErr w:type="spellStart"/>
      <w:r>
        <w:t>tb_jogos</w:t>
      </w:r>
      <w:proofErr w:type="spellEnd"/>
    </w:p>
    <w:p w14:paraId="0AA4ABB3" w14:textId="77777777" w:rsidR="0055392F" w:rsidRDefault="0055392F" w:rsidP="0055392F">
      <w:r>
        <w:t xml:space="preserve"> WHERE estoque BETWEEN '100' AND '200';</w:t>
      </w:r>
    </w:p>
    <w:p w14:paraId="5A0E4A58" w14:textId="60A97146" w:rsidR="0055392F" w:rsidRDefault="0055392F" w:rsidP="0055392F">
      <w:r>
        <w:t>-- 11. Atualizar o preço de '</w:t>
      </w:r>
      <w:proofErr w:type="spellStart"/>
      <w:r>
        <w:t>Rocket</w:t>
      </w:r>
      <w:proofErr w:type="spellEnd"/>
      <w:r>
        <w:t xml:space="preserve"> League' para 29.99</w:t>
      </w:r>
    </w:p>
    <w:p w14:paraId="7146ED01" w14:textId="77777777" w:rsidR="0055392F" w:rsidRDefault="0055392F" w:rsidP="0055392F">
      <w:r>
        <w:t xml:space="preserve"> UPDATE </w:t>
      </w:r>
      <w:proofErr w:type="spellStart"/>
      <w:r>
        <w:t>tb_jogos</w:t>
      </w:r>
      <w:proofErr w:type="spellEnd"/>
    </w:p>
    <w:p w14:paraId="48FF33CD" w14:textId="77777777" w:rsidR="0055392F" w:rsidRDefault="0055392F" w:rsidP="0055392F">
      <w:r>
        <w:t xml:space="preserve"> SET </w:t>
      </w:r>
      <w:proofErr w:type="spellStart"/>
      <w:r>
        <w:t>preco</w:t>
      </w:r>
      <w:proofErr w:type="spellEnd"/>
      <w:r>
        <w:t xml:space="preserve"> = '29.99'</w:t>
      </w:r>
    </w:p>
    <w:p w14:paraId="017323CE" w14:textId="77777777" w:rsidR="0055392F" w:rsidRDefault="0055392F" w:rsidP="0055392F">
      <w:r>
        <w:t xml:space="preserve"> WHERE id = '8';</w:t>
      </w:r>
    </w:p>
    <w:p w14:paraId="34156562" w14:textId="77777777" w:rsidR="0055392F" w:rsidRDefault="0055392F" w:rsidP="0055392F">
      <w:r>
        <w:t xml:space="preserve"> -- 12. Excluir jogos cujo estoque é menor que 50</w:t>
      </w:r>
    </w:p>
    <w:p w14:paraId="33DF2204" w14:textId="77777777" w:rsidR="0055392F" w:rsidRDefault="0055392F" w:rsidP="0055392F">
      <w:r>
        <w:t xml:space="preserve"> DELETE FROM </w:t>
      </w:r>
      <w:proofErr w:type="spellStart"/>
      <w:r>
        <w:t>tb_jogos</w:t>
      </w:r>
      <w:proofErr w:type="spellEnd"/>
    </w:p>
    <w:p w14:paraId="1228BCE3" w14:textId="77777777" w:rsidR="0055392F" w:rsidRDefault="0055392F" w:rsidP="0055392F">
      <w:r>
        <w:t xml:space="preserve"> WHERE estoque &lt; '50';</w:t>
      </w:r>
    </w:p>
    <w:p w14:paraId="032685B6" w14:textId="77777777" w:rsidR="0055392F" w:rsidRDefault="0055392F" w:rsidP="0055392F">
      <w:r>
        <w:t xml:space="preserve"> -- 13. Excluir jogos cujo nome é '</w:t>
      </w:r>
      <w:proofErr w:type="spellStart"/>
      <w:r>
        <w:t>Fall</w:t>
      </w:r>
      <w:proofErr w:type="spellEnd"/>
      <w:r>
        <w:t xml:space="preserve"> </w:t>
      </w:r>
      <w:proofErr w:type="spellStart"/>
      <w:r>
        <w:t>Guys</w:t>
      </w:r>
      <w:proofErr w:type="spellEnd"/>
      <w:r>
        <w:t>'</w:t>
      </w:r>
    </w:p>
    <w:p w14:paraId="77E439A8" w14:textId="77777777" w:rsidR="0055392F" w:rsidRDefault="0055392F" w:rsidP="0055392F">
      <w:r>
        <w:t xml:space="preserve"> DELETE FROM </w:t>
      </w:r>
      <w:proofErr w:type="spellStart"/>
      <w:r>
        <w:t>tb_jogos</w:t>
      </w:r>
      <w:proofErr w:type="spellEnd"/>
    </w:p>
    <w:p w14:paraId="0984D820" w14:textId="77777777" w:rsidR="0055392F" w:rsidRDefault="0055392F" w:rsidP="0055392F">
      <w:r>
        <w:t xml:space="preserve"> WHERE nome = '</w:t>
      </w:r>
      <w:proofErr w:type="spellStart"/>
      <w:r>
        <w:t>Fall</w:t>
      </w:r>
      <w:proofErr w:type="spellEnd"/>
      <w:r>
        <w:t xml:space="preserve"> </w:t>
      </w:r>
      <w:proofErr w:type="spellStart"/>
      <w:r>
        <w:t>Guys</w:t>
      </w:r>
      <w:proofErr w:type="spellEnd"/>
      <w:r>
        <w:t>';</w:t>
      </w:r>
    </w:p>
    <w:p w14:paraId="3D47FAE9" w14:textId="77777777" w:rsidR="0055392F" w:rsidRDefault="0055392F" w:rsidP="0055392F">
      <w:r>
        <w:t xml:space="preserve"> -- 14 Selecionar jogos com nomes que terminam com 's'</w:t>
      </w:r>
    </w:p>
    <w:p w14:paraId="0D71A1BA" w14:textId="77777777" w:rsidR="0055392F" w:rsidRDefault="0055392F" w:rsidP="0055392F">
      <w:r>
        <w:t xml:space="preserve"> SELECT * FROM </w:t>
      </w:r>
      <w:proofErr w:type="spellStart"/>
      <w:r>
        <w:t>tb_jogos</w:t>
      </w:r>
      <w:proofErr w:type="spellEnd"/>
    </w:p>
    <w:p w14:paraId="5B561152" w14:textId="77777777" w:rsidR="0055392F" w:rsidRDefault="0055392F" w:rsidP="0055392F">
      <w:r>
        <w:t xml:space="preserve"> WHERE nome LIKE '%S';</w:t>
      </w:r>
    </w:p>
    <w:p w14:paraId="1DE10A70" w14:textId="77777777" w:rsidR="0055392F" w:rsidRDefault="0055392F" w:rsidP="0055392F">
      <w:r>
        <w:t xml:space="preserve"> -- 15. Selecionar jogos com data de lançamento antes de 2010</w:t>
      </w:r>
    </w:p>
    <w:p w14:paraId="5D5A3F48" w14:textId="77777777" w:rsidR="0055392F" w:rsidRDefault="0055392F" w:rsidP="0055392F">
      <w:r>
        <w:t xml:space="preserve"> SELECT * FROM </w:t>
      </w:r>
      <w:proofErr w:type="spellStart"/>
      <w:r>
        <w:t>tb_jogos</w:t>
      </w:r>
      <w:proofErr w:type="spellEnd"/>
    </w:p>
    <w:p w14:paraId="6A3A89C4" w14:textId="77777777" w:rsidR="0055392F" w:rsidRDefault="0055392F" w:rsidP="0055392F">
      <w:r>
        <w:t xml:space="preserve"> WHERE </w:t>
      </w:r>
      <w:proofErr w:type="spellStart"/>
      <w:r>
        <w:t>data_lancamento</w:t>
      </w:r>
      <w:proofErr w:type="spellEnd"/>
      <w:r>
        <w:t xml:space="preserve"> &lt; '2010-01-01';</w:t>
      </w:r>
    </w:p>
    <w:p w14:paraId="16E11C0C" w14:textId="77777777" w:rsidR="0055392F" w:rsidRDefault="0055392F" w:rsidP="0055392F">
      <w:r>
        <w:t xml:space="preserve"> -- 16. Selecionar jogos cujo nome está entre 'A' e 'M'</w:t>
      </w:r>
    </w:p>
    <w:p w14:paraId="54FDAE15" w14:textId="77777777" w:rsidR="0055392F" w:rsidRDefault="0055392F" w:rsidP="0055392F">
      <w:r>
        <w:t xml:space="preserve"> SELECT * FROM </w:t>
      </w:r>
      <w:proofErr w:type="spellStart"/>
      <w:r>
        <w:t>tb_jogos</w:t>
      </w:r>
      <w:proofErr w:type="spellEnd"/>
    </w:p>
    <w:p w14:paraId="230C3E89" w14:textId="77777777" w:rsidR="0055392F" w:rsidRDefault="0055392F" w:rsidP="0055392F">
      <w:r>
        <w:t xml:space="preserve"> WHERE nome BETWEEN 'A' AND 'M';</w:t>
      </w:r>
    </w:p>
    <w:p w14:paraId="27C7DE9E" w14:textId="77777777" w:rsidR="0055392F" w:rsidRDefault="0055392F" w:rsidP="0055392F">
      <w:r>
        <w:t xml:space="preserve"> </w:t>
      </w:r>
    </w:p>
    <w:p w14:paraId="39B42CDD" w14:textId="77777777" w:rsidR="0055392F" w:rsidRDefault="0055392F" w:rsidP="0055392F">
      <w:r>
        <w:lastRenderedPageBreak/>
        <w:t xml:space="preserve"> -- 17. Selecionar jogos com nomes que contêm a palavra 'Legend'</w:t>
      </w:r>
    </w:p>
    <w:p w14:paraId="5029EF7A" w14:textId="77777777" w:rsidR="0055392F" w:rsidRDefault="0055392F" w:rsidP="0055392F">
      <w:r>
        <w:t xml:space="preserve"> SELECT * FROM </w:t>
      </w:r>
      <w:proofErr w:type="spellStart"/>
      <w:r>
        <w:t>tb_jogos</w:t>
      </w:r>
      <w:proofErr w:type="spellEnd"/>
    </w:p>
    <w:p w14:paraId="73D50950" w14:textId="77777777" w:rsidR="0055392F" w:rsidRDefault="0055392F" w:rsidP="0055392F">
      <w:r>
        <w:t xml:space="preserve"> WHERE nome LIKE '%Legend%';</w:t>
      </w:r>
    </w:p>
    <w:p w14:paraId="179C93BB" w14:textId="77777777" w:rsidR="0055392F" w:rsidRDefault="0055392F" w:rsidP="0055392F">
      <w:r>
        <w:t xml:space="preserve"> -- 18. Selecionar jogos com estoque menor ou igual a 60</w:t>
      </w:r>
    </w:p>
    <w:p w14:paraId="6CDC33D0" w14:textId="20490CEE" w:rsidR="0055392F" w:rsidRDefault="00D73645" w:rsidP="0055392F">
      <w:r>
        <w:t>SELECT *</w:t>
      </w:r>
      <w:r w:rsidR="0055392F">
        <w:t xml:space="preserve"> FROM </w:t>
      </w:r>
      <w:proofErr w:type="spellStart"/>
      <w:r w:rsidR="0055392F">
        <w:t>tb_jogos</w:t>
      </w:r>
      <w:proofErr w:type="spellEnd"/>
    </w:p>
    <w:p w14:paraId="56BCAC52" w14:textId="77777777" w:rsidR="0055392F" w:rsidRDefault="0055392F" w:rsidP="0055392F">
      <w:r>
        <w:t>WHERE estoque &lt;= '60';</w:t>
      </w:r>
    </w:p>
    <w:p w14:paraId="4B6DA8F7" w14:textId="77777777" w:rsidR="0055392F" w:rsidRDefault="0055392F" w:rsidP="0055392F"/>
    <w:p w14:paraId="21E24A13" w14:textId="3412AC6D" w:rsidR="0055392F" w:rsidRPr="0055392F" w:rsidRDefault="0055392F" w:rsidP="0055392F">
      <w:r>
        <w:t xml:space="preserve">-- DROP DATABASE </w:t>
      </w:r>
      <w:proofErr w:type="spellStart"/>
      <w:r>
        <w:t>db_loja_de_jogos</w:t>
      </w:r>
      <w:proofErr w:type="spellEnd"/>
      <w:r>
        <w:t>;</w:t>
      </w:r>
    </w:p>
    <w:sectPr w:rsidR="0055392F" w:rsidRPr="0055392F" w:rsidSect="00A56BE0">
      <w:headerReference w:type="default" r:id="rId7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C673E3" w14:textId="77777777" w:rsidR="00D8022E" w:rsidRDefault="00D8022E" w:rsidP="00A56BE0">
      <w:pPr>
        <w:spacing w:line="240" w:lineRule="auto"/>
      </w:pPr>
      <w:r>
        <w:separator/>
      </w:r>
    </w:p>
  </w:endnote>
  <w:endnote w:type="continuationSeparator" w:id="0">
    <w:p w14:paraId="7465AC05" w14:textId="77777777" w:rsidR="00D8022E" w:rsidRDefault="00D8022E" w:rsidP="00A56B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D74A0" w14:textId="77777777" w:rsidR="00D8022E" w:rsidRDefault="00D8022E" w:rsidP="00A56BE0">
      <w:pPr>
        <w:spacing w:line="240" w:lineRule="auto"/>
      </w:pPr>
      <w:r>
        <w:separator/>
      </w:r>
    </w:p>
  </w:footnote>
  <w:footnote w:type="continuationSeparator" w:id="0">
    <w:p w14:paraId="00DA589C" w14:textId="77777777" w:rsidR="00D8022E" w:rsidRDefault="00D8022E" w:rsidP="00A56B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03525" w14:textId="77777777" w:rsidR="00A56BE0" w:rsidRDefault="00A8543C">
    <w:pPr>
      <w:pStyle w:val="Cabealho"/>
    </w:pPr>
    <w:r>
      <w:rPr>
        <w:noProof/>
      </w:rPr>
      <w:drawing>
        <wp:inline distT="0" distB="0" distL="0" distR="0" wp14:anchorId="64B7CF23" wp14:editId="7A9269F9">
          <wp:extent cx="2156400" cy="543600"/>
          <wp:effectExtent l="0" t="0" r="0" b="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56400" cy="5436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D72742"/>
    <w:multiLevelType w:val="hybridMultilevel"/>
    <w:tmpl w:val="8356F83A"/>
    <w:lvl w:ilvl="0" w:tplc="15B66470">
      <w:start w:val="1"/>
      <w:numFmt w:val="lowerLetter"/>
      <w:pStyle w:val="alinea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2F"/>
    <w:rsid w:val="000B5AB6"/>
    <w:rsid w:val="00146BA1"/>
    <w:rsid w:val="00251628"/>
    <w:rsid w:val="00300E90"/>
    <w:rsid w:val="0055392F"/>
    <w:rsid w:val="005F2A9E"/>
    <w:rsid w:val="007057A9"/>
    <w:rsid w:val="008E6982"/>
    <w:rsid w:val="00A56BE0"/>
    <w:rsid w:val="00A8543C"/>
    <w:rsid w:val="00B75A4D"/>
    <w:rsid w:val="00BC2B3E"/>
    <w:rsid w:val="00C40CDD"/>
    <w:rsid w:val="00D73645"/>
    <w:rsid w:val="00D8022E"/>
    <w:rsid w:val="00DE0518"/>
    <w:rsid w:val="00E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17A4FA"/>
  <w15:chartTrackingRefBased/>
  <w15:docId w15:val="{2757D0B2-D574-439A-88E2-5107076C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B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next w:val="Normal"/>
    <w:link w:val="Ttulo1Char"/>
    <w:autoRedefine/>
    <w:uiPriority w:val="9"/>
    <w:qFormat/>
    <w:rsid w:val="008E6982"/>
    <w:pPr>
      <w:keepNext/>
      <w:keepLines/>
      <w:spacing w:beforeLines="150" w:before="150" w:afterLines="150" w:after="150" w:line="360" w:lineRule="auto"/>
      <w:jc w:val="both"/>
      <w:outlineLvl w:val="0"/>
    </w:pPr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paragraph" w:styleId="Ttulo2">
    <w:name w:val="heading 2"/>
    <w:next w:val="Normal"/>
    <w:link w:val="Ttulo2Char"/>
    <w:autoRedefine/>
    <w:uiPriority w:val="9"/>
    <w:unhideWhenUsed/>
    <w:qFormat/>
    <w:rsid w:val="008E6982"/>
    <w:pPr>
      <w:keepNext/>
      <w:keepLines/>
      <w:spacing w:beforeLines="150" w:before="150" w:afterLines="150" w:after="150" w:line="360" w:lineRule="auto"/>
      <w:jc w:val="both"/>
      <w:outlineLvl w:val="1"/>
    </w:pPr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next w:val="Normal"/>
    <w:link w:val="TtuloChar"/>
    <w:autoRedefine/>
    <w:uiPriority w:val="10"/>
    <w:qFormat/>
    <w:rsid w:val="00A56BE0"/>
    <w:pPr>
      <w:spacing w:beforeLines="150" w:before="150" w:afterLines="150" w:after="150" w:line="360" w:lineRule="auto"/>
      <w:contextualSpacing/>
      <w:jc w:val="center"/>
    </w:pPr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56BE0"/>
    <w:rPr>
      <w:rFonts w:ascii="Arial" w:eastAsiaTheme="majorEastAsia" w:hAnsi="Arial" w:cstheme="majorBidi"/>
      <w:b/>
      <w:caps/>
      <w:color w:val="000000" w:themeColor="text1"/>
      <w:spacing w:val="-10"/>
      <w:kern w:val="28"/>
      <w:sz w:val="24"/>
      <w:szCs w:val="56"/>
    </w:rPr>
  </w:style>
  <w:style w:type="paragraph" w:styleId="Cabealho">
    <w:name w:val="header"/>
    <w:link w:val="CabealhoChar"/>
    <w:autoRedefine/>
    <w:uiPriority w:val="99"/>
    <w:unhideWhenUsed/>
    <w:qFormat/>
    <w:rsid w:val="00A56BE0"/>
    <w:pPr>
      <w:tabs>
        <w:tab w:val="center" w:pos="4252"/>
        <w:tab w:val="right" w:pos="8504"/>
      </w:tabs>
      <w:spacing w:after="0" w:line="240" w:lineRule="auto"/>
      <w:jc w:val="center"/>
    </w:pPr>
    <w:rPr>
      <w:rFonts w:ascii="Arial" w:hAnsi="Arial"/>
      <w:color w:val="000000" w:themeColor="text1"/>
      <w:sz w:val="24"/>
    </w:rPr>
  </w:style>
  <w:style w:type="character" w:customStyle="1" w:styleId="CabealhoChar">
    <w:name w:val="Cabeçalho Char"/>
    <w:basedOn w:val="Fontepargpadro"/>
    <w:link w:val="Cabealho"/>
    <w:uiPriority w:val="99"/>
    <w:rsid w:val="00A56BE0"/>
    <w:rPr>
      <w:rFonts w:ascii="Arial" w:hAnsi="Arial"/>
      <w:color w:val="000000" w:themeColor="text1"/>
      <w:sz w:val="24"/>
    </w:rPr>
  </w:style>
  <w:style w:type="paragraph" w:styleId="Rodap">
    <w:name w:val="footer"/>
    <w:basedOn w:val="Normal"/>
    <w:link w:val="RodapChar"/>
    <w:uiPriority w:val="99"/>
    <w:unhideWhenUsed/>
    <w:rsid w:val="00A56BE0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56BE0"/>
    <w:rPr>
      <w:rFonts w:ascii="Arial" w:hAnsi="Arial"/>
      <w:color w:val="000000" w:themeColor="text1"/>
      <w:sz w:val="24"/>
    </w:rPr>
  </w:style>
  <w:style w:type="character" w:customStyle="1" w:styleId="Ttulo1Char">
    <w:name w:val="Título 1 Char"/>
    <w:basedOn w:val="Fontepargpadro"/>
    <w:link w:val="Ttulo1"/>
    <w:uiPriority w:val="9"/>
    <w:rsid w:val="008E6982"/>
    <w:rPr>
      <w:rFonts w:ascii="Arial" w:eastAsiaTheme="majorEastAsia" w:hAnsi="Arial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E6982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paragraph" w:customStyle="1" w:styleId="alinea">
    <w:name w:val="alinea"/>
    <w:autoRedefine/>
    <w:qFormat/>
    <w:rsid w:val="008E6982"/>
    <w:pPr>
      <w:numPr>
        <w:numId w:val="1"/>
      </w:num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paragraph" w:customStyle="1" w:styleId="Imagem">
    <w:name w:val="Imagem"/>
    <w:autoRedefine/>
    <w:qFormat/>
    <w:rsid w:val="00251628"/>
    <w:pPr>
      <w:spacing w:beforeLines="100" w:before="100" w:afterLines="100" w:after="100" w:line="360" w:lineRule="auto"/>
      <w:jc w:val="center"/>
    </w:pPr>
    <w:rPr>
      <w:rFonts w:ascii="Arial" w:hAnsi="Arial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uno.tarde\Desktop\banco_dados_senai\model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modelo.dotx</Template>
  <TotalTime>11</TotalTime>
  <Pages>1</Pages>
  <Words>607</Words>
  <Characters>3284</Characters>
  <Application>Microsoft Office Word</Application>
  <DocSecurity>0</DocSecurity>
  <Lines>27</Lines>
  <Paragraphs>7</Paragraphs>
  <ScaleCrop>false</ScaleCrop>
  <Company/>
  <LinksUpToDate>false</LinksUpToDate>
  <CharactersWithSpaces>3884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Tarde</dc:creator>
  <cp:keywords/>
  <dc:description/>
  <cp:lastModifiedBy>Anderson de Matos Guimarães</cp:lastModifiedBy>
  <cp:revision>6</cp:revision>
  <cp:lastPrinted>2024-11-14T19:31:00Z</cp:lastPrinted>
  <dcterms:created xsi:type="dcterms:W3CDTF">2024-11-14T18:45:00Z</dcterms:created>
  <dcterms:modified xsi:type="dcterms:W3CDTF">2024-11-14T19:31:00Z</dcterms:modified>
</cp:coreProperties>
</file>